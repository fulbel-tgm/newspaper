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115" w:rsidRDefault="00181168" w:rsidP="009A434E">
      <w:pPr>
        <w:pStyle w:val="Titel"/>
        <w:rPr>
          <w:rFonts w:ascii="Lucida Bright" w:hAnsi="Lucida Bright"/>
          <w:b/>
          <w:sz w:val="40"/>
          <w:szCs w:val="40"/>
          <w:lang w:val="en-US"/>
        </w:rPr>
      </w:pPr>
      <w:r w:rsidRPr="009A434E">
        <w:rPr>
          <w:rFonts w:ascii="Lucida Bright" w:hAnsi="Lucida Bright"/>
          <w:b/>
          <w:sz w:val="40"/>
          <w:szCs w:val="40"/>
          <w:lang w:val="en-US"/>
        </w:rPr>
        <w:t xml:space="preserve">The </w:t>
      </w:r>
      <w:r w:rsidR="004972EE">
        <w:rPr>
          <w:rFonts w:ascii="Lucida Bright" w:hAnsi="Lucida Bright"/>
          <w:b/>
          <w:sz w:val="40"/>
          <w:szCs w:val="40"/>
          <w:lang w:val="en-US"/>
        </w:rPr>
        <w:t>(dis-)advantages</w:t>
      </w:r>
      <w:r w:rsidRPr="009A434E">
        <w:rPr>
          <w:rFonts w:ascii="Lucida Bright" w:hAnsi="Lucida Bright"/>
          <w:b/>
          <w:sz w:val="40"/>
          <w:szCs w:val="40"/>
          <w:lang w:val="en-US"/>
        </w:rPr>
        <w:t xml:space="preserve"> of e-</w:t>
      </w:r>
      <w:r w:rsidR="007117A5">
        <w:rPr>
          <w:rFonts w:ascii="Lucida Bright" w:hAnsi="Lucida Bright"/>
          <w:b/>
          <w:sz w:val="40"/>
          <w:szCs w:val="40"/>
          <w:lang w:val="en-US"/>
        </w:rPr>
        <w:t>s</w:t>
      </w:r>
      <w:r w:rsidRPr="009A434E">
        <w:rPr>
          <w:rFonts w:ascii="Lucida Bright" w:hAnsi="Lucida Bright"/>
          <w:b/>
          <w:sz w:val="40"/>
          <w:szCs w:val="40"/>
          <w:lang w:val="en-US"/>
        </w:rPr>
        <w:t>hops</w:t>
      </w:r>
    </w:p>
    <w:p w:rsidR="009A434E" w:rsidRPr="009A434E" w:rsidRDefault="009A434E" w:rsidP="009A434E">
      <w:pPr>
        <w:rPr>
          <w:i/>
          <w:sz w:val="16"/>
          <w:szCs w:val="16"/>
          <w:lang w:val="en-US"/>
        </w:rPr>
      </w:pPr>
      <w:r w:rsidRPr="009A434E">
        <w:rPr>
          <w:i/>
          <w:sz w:val="16"/>
          <w:szCs w:val="16"/>
          <w:lang w:val="en-US"/>
        </w:rPr>
        <w:t xml:space="preserve">By DORIAN RAUSCHAN             NOV. </w:t>
      </w:r>
      <w:r w:rsidR="0034262D">
        <w:rPr>
          <w:i/>
          <w:sz w:val="16"/>
          <w:szCs w:val="16"/>
          <w:lang w:val="en-US"/>
        </w:rPr>
        <w:t>0</w:t>
      </w:r>
      <w:r w:rsidRPr="009A434E">
        <w:rPr>
          <w:i/>
          <w:sz w:val="16"/>
          <w:szCs w:val="16"/>
          <w:lang w:val="en-US"/>
        </w:rPr>
        <w:t>5, 2018</w:t>
      </w:r>
    </w:p>
    <w:p w:rsidR="00181168" w:rsidRDefault="00181168" w:rsidP="00181168">
      <w:pPr>
        <w:rPr>
          <w:lang w:val="en-US"/>
        </w:rPr>
      </w:pPr>
    </w:p>
    <w:p w:rsidR="009A434E" w:rsidRDefault="009A434E" w:rsidP="00181168">
      <w:pPr>
        <w:rPr>
          <w:lang w:val="en-US"/>
        </w:rPr>
      </w:pPr>
    </w:p>
    <w:p w:rsidR="00181168" w:rsidRDefault="00181168" w:rsidP="00181168">
      <w:pPr>
        <w:rPr>
          <w:lang w:val="en-US"/>
        </w:rPr>
      </w:pPr>
      <w:r>
        <w:rPr>
          <w:lang w:val="en-US"/>
        </w:rPr>
        <w:t xml:space="preserve">Online shops are getting more </w:t>
      </w:r>
      <w:r w:rsidR="005F3220">
        <w:rPr>
          <w:lang w:val="en-US"/>
        </w:rPr>
        <w:t xml:space="preserve">and more popular </w:t>
      </w:r>
      <w:r w:rsidR="0048194A">
        <w:rPr>
          <w:lang w:val="en-US"/>
        </w:rPr>
        <w:t>these days</w:t>
      </w:r>
      <w:r w:rsidR="009A434E">
        <w:rPr>
          <w:lang w:val="en-US"/>
        </w:rPr>
        <w:t xml:space="preserve"> and from food to clothes</w:t>
      </w:r>
      <w:r w:rsidR="005F3220">
        <w:rPr>
          <w:lang w:val="en-US"/>
        </w:rPr>
        <w:t xml:space="preserve"> they nearly offer everything</w:t>
      </w:r>
      <w:r>
        <w:rPr>
          <w:lang w:val="en-US"/>
        </w:rPr>
        <w:t xml:space="preserve">. You can easily order </w:t>
      </w:r>
      <w:r w:rsidR="0048194A">
        <w:rPr>
          <w:lang w:val="en-US"/>
        </w:rPr>
        <w:t>from the comfort of your</w:t>
      </w:r>
      <w:r>
        <w:rPr>
          <w:lang w:val="en-US"/>
        </w:rPr>
        <w:t xml:space="preserve"> home and don’t have carry your purchases. This is why many people nowadays prefer e-</w:t>
      </w:r>
      <w:r w:rsidR="0048194A">
        <w:rPr>
          <w:lang w:val="en-US"/>
        </w:rPr>
        <w:t>s</w:t>
      </w:r>
      <w:r>
        <w:rPr>
          <w:lang w:val="en-US"/>
        </w:rPr>
        <w:t>hopping over local shopping. But is it possible that online shops will ever completely replace physical stores?</w:t>
      </w:r>
    </w:p>
    <w:p w:rsidR="005F3220" w:rsidRDefault="005F3220" w:rsidP="009A434E">
      <w:pPr>
        <w:tabs>
          <w:tab w:val="left" w:pos="6231"/>
        </w:tabs>
        <w:rPr>
          <w:lang w:val="en-US"/>
        </w:rPr>
      </w:pPr>
    </w:p>
    <w:p w:rsidR="005F3220" w:rsidRDefault="0048194A" w:rsidP="009A434E">
      <w:pPr>
        <w:tabs>
          <w:tab w:val="left" w:pos="6231"/>
        </w:tabs>
        <w:rPr>
          <w:lang w:val="en-US"/>
        </w:rPr>
      </w:pPr>
      <w:r>
        <w:rPr>
          <w:lang w:val="en-US"/>
        </w:rPr>
        <w:t>One</w:t>
      </w:r>
      <w:r w:rsidR="005F3220">
        <w:rPr>
          <w:lang w:val="en-US"/>
        </w:rPr>
        <w:t xml:space="preserve"> of the main advantages </w:t>
      </w:r>
      <w:r w:rsidR="004972EE">
        <w:rPr>
          <w:lang w:val="en-US"/>
        </w:rPr>
        <w:t xml:space="preserve">is that </w:t>
      </w:r>
      <w:r>
        <w:rPr>
          <w:lang w:val="en-US"/>
        </w:rPr>
        <w:t>the customer doesn’t have to leave the house for shopping</w:t>
      </w:r>
      <w:r w:rsidR="004972EE">
        <w:rPr>
          <w:lang w:val="en-US"/>
        </w:rPr>
        <w:t xml:space="preserve">. But not only that, on the internet you can buy stuff </w:t>
      </w:r>
      <w:r>
        <w:rPr>
          <w:lang w:val="en-US"/>
        </w:rPr>
        <w:t xml:space="preserve">from </w:t>
      </w:r>
      <w:r w:rsidR="004972EE">
        <w:rPr>
          <w:lang w:val="en-US"/>
        </w:rPr>
        <w:t>all over the world. You are not limited to your national offer of goods.</w:t>
      </w:r>
      <w:r>
        <w:rPr>
          <w:lang w:val="en-US"/>
        </w:rPr>
        <w:t xml:space="preserve"> </w:t>
      </w:r>
      <w:r w:rsidRPr="00C070F4">
        <w:rPr>
          <w:color w:val="000000" w:themeColor="text1"/>
          <w:lang w:val="en-US"/>
        </w:rPr>
        <w:t xml:space="preserve">For </w:t>
      </w:r>
      <w:r w:rsidR="009D7263">
        <w:rPr>
          <w:color w:val="000000" w:themeColor="text1"/>
          <w:lang w:val="en-US"/>
        </w:rPr>
        <w:t>e</w:t>
      </w:r>
      <w:r w:rsidRPr="00C070F4">
        <w:rPr>
          <w:color w:val="000000" w:themeColor="text1"/>
          <w:lang w:val="en-US"/>
        </w:rPr>
        <w:t xml:space="preserve">xample </w:t>
      </w:r>
      <w:r w:rsidR="00C070F4">
        <w:rPr>
          <w:color w:val="000000" w:themeColor="text1"/>
          <w:lang w:val="en-US"/>
        </w:rPr>
        <w:t>if European</w:t>
      </w:r>
      <w:r w:rsidR="00326C76">
        <w:rPr>
          <w:color w:val="000000" w:themeColor="text1"/>
          <w:lang w:val="en-US"/>
        </w:rPr>
        <w:t>s</w:t>
      </w:r>
      <w:r w:rsidR="00C070F4">
        <w:rPr>
          <w:color w:val="000000" w:themeColor="text1"/>
          <w:lang w:val="en-US"/>
        </w:rPr>
        <w:t xml:space="preserve"> want to buy a special candy which is only produced and sold in the USA, </w:t>
      </w:r>
      <w:r w:rsidR="00326C76">
        <w:rPr>
          <w:color w:val="000000" w:themeColor="text1"/>
          <w:lang w:val="en-US"/>
        </w:rPr>
        <w:t>they</w:t>
      </w:r>
      <w:r w:rsidR="00C070F4">
        <w:rPr>
          <w:color w:val="000000" w:themeColor="text1"/>
          <w:lang w:val="en-US"/>
        </w:rPr>
        <w:t xml:space="preserve"> </w:t>
      </w:r>
      <w:r w:rsidR="00326C76">
        <w:rPr>
          <w:color w:val="000000" w:themeColor="text1"/>
          <w:lang w:val="en-US"/>
        </w:rPr>
        <w:t>do</w:t>
      </w:r>
      <w:r w:rsidR="00C070F4">
        <w:rPr>
          <w:color w:val="000000" w:themeColor="text1"/>
          <w:lang w:val="en-US"/>
        </w:rPr>
        <w:t xml:space="preserve"> not have to travel to another continent just for buying this candy, instead </w:t>
      </w:r>
      <w:r w:rsidR="00326C76">
        <w:rPr>
          <w:color w:val="000000" w:themeColor="text1"/>
          <w:lang w:val="en-US"/>
        </w:rPr>
        <w:t>they</w:t>
      </w:r>
      <w:r w:rsidR="00C070F4">
        <w:rPr>
          <w:color w:val="000000" w:themeColor="text1"/>
          <w:lang w:val="en-US"/>
        </w:rPr>
        <w:t xml:space="preserve"> can easily order it on the internet and let it ship to </w:t>
      </w:r>
      <w:r w:rsidR="00326C76">
        <w:rPr>
          <w:color w:val="000000" w:themeColor="text1"/>
          <w:lang w:val="en-US"/>
        </w:rPr>
        <w:t>their</w:t>
      </w:r>
      <w:r w:rsidR="00C070F4">
        <w:rPr>
          <w:color w:val="000000" w:themeColor="text1"/>
          <w:lang w:val="en-US"/>
        </w:rPr>
        <w:t xml:space="preserve"> home.</w:t>
      </w:r>
    </w:p>
    <w:p w:rsidR="004972EE" w:rsidRDefault="004972EE" w:rsidP="009A434E">
      <w:pPr>
        <w:tabs>
          <w:tab w:val="left" w:pos="6231"/>
        </w:tabs>
        <w:rPr>
          <w:lang w:val="en-US"/>
        </w:rPr>
      </w:pPr>
    </w:p>
    <w:p w:rsidR="004972EE" w:rsidRDefault="00185737" w:rsidP="009A434E">
      <w:pPr>
        <w:tabs>
          <w:tab w:val="left" w:pos="6231"/>
        </w:tabs>
        <w:rPr>
          <w:lang w:val="en-US"/>
        </w:rPr>
      </w:pPr>
      <w:r>
        <w:rPr>
          <w:noProof/>
          <w:color w:val="000000" w:themeColor="text1"/>
          <w:lang w:val="de-AT" w:eastAsia="de-AT"/>
        </w:rPr>
        <w:drawing>
          <wp:anchor distT="0" distB="0" distL="114300" distR="114300" simplePos="0" relativeHeight="251658240" behindDoc="0" locked="0" layoutInCell="1" allowOverlap="1" wp14:anchorId="24FDD14B">
            <wp:simplePos x="0" y="0"/>
            <wp:positionH relativeFrom="margin">
              <wp:posOffset>4012565</wp:posOffset>
            </wp:positionH>
            <wp:positionV relativeFrom="margin">
              <wp:posOffset>3044190</wp:posOffset>
            </wp:positionV>
            <wp:extent cx="1747520" cy="1414145"/>
            <wp:effectExtent l="0" t="0" r="508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_07_10_29623_1499659396._larg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02"/>
                    <a:stretch/>
                  </pic:blipFill>
                  <pic:spPr bwMode="auto">
                    <a:xfrm>
                      <a:off x="0" y="0"/>
                      <a:ext cx="1747520" cy="141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94A">
        <w:rPr>
          <w:lang w:val="en-US"/>
        </w:rPr>
        <w:t>W</w:t>
      </w:r>
      <w:r w:rsidR="004972EE">
        <w:rPr>
          <w:lang w:val="en-US"/>
        </w:rPr>
        <w:t>ith worldwide delivery</w:t>
      </w:r>
      <w:r w:rsidR="0048194A">
        <w:rPr>
          <w:lang w:val="en-US"/>
        </w:rPr>
        <w:t>, however,</w:t>
      </w:r>
      <w:r w:rsidR="004972EE">
        <w:rPr>
          <w:lang w:val="en-US"/>
        </w:rPr>
        <w:t xml:space="preserve"> there comes the shipping, which is not just pretty expensive sometimes, but </w:t>
      </w:r>
      <w:r w:rsidR="0034262D">
        <w:rPr>
          <w:lang w:val="en-US"/>
        </w:rPr>
        <w:t>until your order arrives it could take some time</w:t>
      </w:r>
      <w:r w:rsidR="009D7263">
        <w:rPr>
          <w:lang w:val="en-US"/>
        </w:rPr>
        <w:t>, w</w:t>
      </w:r>
      <w:r w:rsidR="004972EE">
        <w:rPr>
          <w:lang w:val="en-US"/>
        </w:rPr>
        <w:t>hich brings us to the first disadvantage of e-</w:t>
      </w:r>
      <w:r w:rsidR="0048194A">
        <w:rPr>
          <w:lang w:val="en-US"/>
        </w:rPr>
        <w:t>s</w:t>
      </w:r>
      <w:r w:rsidR="004972EE">
        <w:rPr>
          <w:lang w:val="en-US"/>
        </w:rPr>
        <w:t>hopping.</w:t>
      </w:r>
    </w:p>
    <w:p w:rsidR="0034262D" w:rsidRDefault="0034262D" w:rsidP="009A434E">
      <w:pPr>
        <w:tabs>
          <w:tab w:val="left" w:pos="6231"/>
        </w:tabs>
        <w:rPr>
          <w:lang w:val="en-US"/>
        </w:rPr>
      </w:pPr>
    </w:p>
    <w:p w:rsidR="0034262D" w:rsidRDefault="0034262D" w:rsidP="009A434E">
      <w:pPr>
        <w:tabs>
          <w:tab w:val="left" w:pos="6231"/>
        </w:tabs>
        <w:rPr>
          <w:lang w:val="en-US"/>
        </w:rPr>
      </w:pPr>
      <w:r>
        <w:rPr>
          <w:lang w:val="en-US"/>
        </w:rPr>
        <w:t>A major advantage of e-</w:t>
      </w:r>
      <w:r w:rsidR="0048194A">
        <w:rPr>
          <w:lang w:val="en-US"/>
        </w:rPr>
        <w:t>s</w:t>
      </w:r>
      <w:r>
        <w:rPr>
          <w:lang w:val="en-US"/>
        </w:rPr>
        <w:t>tores</w:t>
      </w:r>
      <w:r w:rsidR="009C7A4A">
        <w:rPr>
          <w:lang w:val="en-US"/>
        </w:rPr>
        <w:t xml:space="preserve"> is that </w:t>
      </w:r>
      <w:r w:rsidR="0048194A">
        <w:rPr>
          <w:lang w:val="en-US"/>
        </w:rPr>
        <w:t>they never close their shops</w:t>
      </w:r>
      <w:r w:rsidR="009C7A4A">
        <w:rPr>
          <w:lang w:val="en-US"/>
        </w:rPr>
        <w:t xml:space="preserve">. You can order 365 days a year, 24 hours a day, while local stores are typically closed </w:t>
      </w:r>
      <w:r w:rsidR="0048194A">
        <w:rPr>
          <w:lang w:val="en-US"/>
        </w:rPr>
        <w:t xml:space="preserve">in the evenings and </w:t>
      </w:r>
      <w:r w:rsidR="009C7A4A">
        <w:rPr>
          <w:lang w:val="en-US"/>
        </w:rPr>
        <w:t xml:space="preserve">on Sundays and holidays. </w:t>
      </w:r>
    </w:p>
    <w:p w:rsidR="009C7A4A" w:rsidRDefault="009C7A4A" w:rsidP="009A434E">
      <w:pPr>
        <w:tabs>
          <w:tab w:val="left" w:pos="6231"/>
        </w:tabs>
        <w:rPr>
          <w:lang w:val="en-US"/>
        </w:rPr>
      </w:pPr>
    </w:p>
    <w:p w:rsidR="009C7A4A" w:rsidRDefault="009C7A4A" w:rsidP="009A434E">
      <w:pPr>
        <w:tabs>
          <w:tab w:val="left" w:pos="6231"/>
        </w:tabs>
        <w:rPr>
          <w:lang w:val="en-US"/>
        </w:rPr>
      </w:pPr>
      <w:r>
        <w:rPr>
          <w:lang w:val="en-US"/>
        </w:rPr>
        <w:t>Unfortunately</w:t>
      </w:r>
      <w:r w:rsidR="00D26458">
        <w:rPr>
          <w:lang w:val="en-US"/>
        </w:rPr>
        <w:t>,</w:t>
      </w:r>
      <w:r>
        <w:rPr>
          <w:lang w:val="en-US"/>
        </w:rPr>
        <w:t xml:space="preserve"> you can</w:t>
      </w:r>
      <w:r w:rsidR="0048194A">
        <w:rPr>
          <w:lang w:val="en-US"/>
        </w:rPr>
        <w:t>no</w:t>
      </w:r>
      <w:r>
        <w:rPr>
          <w:lang w:val="en-US"/>
        </w:rPr>
        <w:t xml:space="preserve">t try your clothes on before buying it when ordering </w:t>
      </w:r>
      <w:r w:rsidR="0048194A">
        <w:rPr>
          <w:lang w:val="en-US"/>
        </w:rPr>
        <w:t>them</w:t>
      </w:r>
      <w:r>
        <w:rPr>
          <w:lang w:val="en-US"/>
        </w:rPr>
        <w:t xml:space="preserve"> online. There is a chance </w:t>
      </w:r>
      <w:r w:rsidR="00A71401">
        <w:rPr>
          <w:lang w:val="en-US"/>
        </w:rPr>
        <w:t xml:space="preserve">your clothes </w:t>
      </w:r>
      <w:r w:rsidR="0048194A">
        <w:rPr>
          <w:lang w:val="en-US"/>
        </w:rPr>
        <w:t>will not fit</w:t>
      </w:r>
      <w:r w:rsidR="00A71401">
        <w:rPr>
          <w:lang w:val="en-US"/>
        </w:rPr>
        <w:t xml:space="preserve"> well, so you </w:t>
      </w:r>
      <w:r w:rsidR="0048194A">
        <w:rPr>
          <w:lang w:val="en-US"/>
        </w:rPr>
        <w:t xml:space="preserve">might </w:t>
      </w:r>
      <w:r w:rsidR="00A71401">
        <w:rPr>
          <w:lang w:val="en-US"/>
        </w:rPr>
        <w:t xml:space="preserve">have to send </w:t>
      </w:r>
      <w:r w:rsidR="0048194A">
        <w:rPr>
          <w:lang w:val="en-US"/>
        </w:rPr>
        <w:t>them</w:t>
      </w:r>
      <w:r w:rsidR="00A71401">
        <w:rPr>
          <w:lang w:val="en-US"/>
        </w:rPr>
        <w:t xml:space="preserve"> back to the seller, which </w:t>
      </w:r>
      <w:r w:rsidR="0048194A">
        <w:rPr>
          <w:lang w:val="en-US"/>
        </w:rPr>
        <w:t>results</w:t>
      </w:r>
      <w:r w:rsidR="00A71401">
        <w:rPr>
          <w:lang w:val="en-US"/>
        </w:rPr>
        <w:t xml:space="preserve"> in extra effort.</w:t>
      </w:r>
    </w:p>
    <w:p w:rsidR="00A71401" w:rsidRDefault="00A71401" w:rsidP="009A434E">
      <w:pPr>
        <w:tabs>
          <w:tab w:val="left" w:pos="6231"/>
        </w:tabs>
        <w:rPr>
          <w:lang w:val="en-US"/>
        </w:rPr>
      </w:pPr>
    </w:p>
    <w:p w:rsidR="00A71401" w:rsidRDefault="00A71401" w:rsidP="00A71401">
      <w:pPr>
        <w:rPr>
          <w:lang w:val="en-US"/>
        </w:rPr>
      </w:pPr>
      <w:r>
        <w:rPr>
          <w:lang w:val="en-US"/>
        </w:rPr>
        <w:t xml:space="preserve">“Is it possible that online shops will ever completely replace physical stores?” </w:t>
      </w:r>
    </w:p>
    <w:p w:rsidR="00A71401" w:rsidRDefault="00A71401" w:rsidP="00A71401">
      <w:pPr>
        <w:rPr>
          <w:lang w:val="en-US"/>
        </w:rPr>
      </w:pPr>
    </w:p>
    <w:p w:rsidR="00A71401" w:rsidRDefault="00185737" w:rsidP="00A71401">
      <w:pPr>
        <w:rPr>
          <w:lang w:val="en-US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9264" behindDoc="0" locked="0" layoutInCell="1" allowOverlap="1" wp14:anchorId="5AD342B6">
            <wp:simplePos x="0" y="0"/>
            <wp:positionH relativeFrom="margin">
              <wp:posOffset>96174</wp:posOffset>
            </wp:positionH>
            <wp:positionV relativeFrom="margin">
              <wp:posOffset>6127842</wp:posOffset>
            </wp:positionV>
            <wp:extent cx="1875155" cy="1233805"/>
            <wp:effectExtent l="0" t="0" r="444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79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401">
        <w:rPr>
          <w:lang w:val="en-US"/>
        </w:rPr>
        <w:t>At the moment e-</w:t>
      </w:r>
      <w:r w:rsidR="005774B9">
        <w:rPr>
          <w:lang w:val="en-US"/>
        </w:rPr>
        <w:t>s</w:t>
      </w:r>
      <w:r w:rsidR="00A71401">
        <w:rPr>
          <w:lang w:val="en-US"/>
        </w:rPr>
        <w:t xml:space="preserve">hopping </w:t>
      </w:r>
      <w:r w:rsidR="0048194A">
        <w:rPr>
          <w:lang w:val="en-US"/>
        </w:rPr>
        <w:t>cannot</w:t>
      </w:r>
      <w:r w:rsidR="00A71401">
        <w:rPr>
          <w:lang w:val="en-US"/>
        </w:rPr>
        <w:t xml:space="preserve"> </w:t>
      </w:r>
      <w:r w:rsidR="00A71401" w:rsidRPr="00A71401">
        <w:rPr>
          <w:b/>
          <w:lang w:val="en-US"/>
        </w:rPr>
        <w:t>completely</w:t>
      </w:r>
      <w:r w:rsidR="00A71401">
        <w:rPr>
          <w:lang w:val="en-US"/>
        </w:rPr>
        <w:t xml:space="preserve"> replace local shops, especially when it comes to food. If you need something the same day, online shopping </w:t>
      </w:r>
      <w:r w:rsidR="0048194A">
        <w:rPr>
          <w:lang w:val="en-US"/>
        </w:rPr>
        <w:t>will not</w:t>
      </w:r>
      <w:r w:rsidR="00A71401">
        <w:rPr>
          <w:lang w:val="en-US"/>
        </w:rPr>
        <w:t xml:space="preserve"> work for you in most cases, just because of the shipping time. </w:t>
      </w:r>
      <w:r w:rsidR="00473763">
        <w:rPr>
          <w:lang w:val="en-US"/>
        </w:rPr>
        <w:t>It is to be expected that</w:t>
      </w:r>
      <w:r w:rsidR="00A71401">
        <w:rPr>
          <w:lang w:val="en-US"/>
        </w:rPr>
        <w:t xml:space="preserve"> if technology </w:t>
      </w:r>
      <w:r w:rsidR="00EE61DF">
        <w:rPr>
          <w:lang w:val="en-US"/>
        </w:rPr>
        <w:t xml:space="preserve">advances and “same-day-shipping” </w:t>
      </w:r>
      <w:r w:rsidR="00473763">
        <w:rPr>
          <w:lang w:val="en-US"/>
        </w:rPr>
        <w:t>is possible for</w:t>
      </w:r>
      <w:r w:rsidR="00EE61DF">
        <w:rPr>
          <w:lang w:val="en-US"/>
        </w:rPr>
        <w:t xml:space="preserve"> every single product in every region, there is a chance that online shops will </w:t>
      </w:r>
      <w:r w:rsidR="00D26458">
        <w:rPr>
          <w:lang w:val="en-US"/>
        </w:rPr>
        <w:t xml:space="preserve">fully </w:t>
      </w:r>
      <w:r w:rsidR="00EE61DF">
        <w:rPr>
          <w:lang w:val="en-US"/>
        </w:rPr>
        <w:t xml:space="preserve">replace physical shops in </w:t>
      </w:r>
      <w:r w:rsidR="009D7263">
        <w:rPr>
          <w:lang w:val="en-US"/>
        </w:rPr>
        <w:t xml:space="preserve">the </w:t>
      </w:r>
      <w:r w:rsidR="00D26458">
        <w:rPr>
          <w:lang w:val="en-US"/>
        </w:rPr>
        <w:t xml:space="preserve">future – with a huge impact on our cities. </w:t>
      </w:r>
    </w:p>
    <w:p w:rsidR="00A71401" w:rsidRDefault="00A71401" w:rsidP="009A434E">
      <w:pPr>
        <w:tabs>
          <w:tab w:val="left" w:pos="6231"/>
        </w:tabs>
        <w:rPr>
          <w:lang w:val="en-US"/>
        </w:rPr>
      </w:pPr>
    </w:p>
    <w:p w:rsidR="004972EE" w:rsidRDefault="007117A5" w:rsidP="009A434E">
      <w:pPr>
        <w:tabs>
          <w:tab w:val="left" w:pos="6231"/>
        </w:tabs>
        <w:rPr>
          <w:lang w:val="en-US"/>
        </w:rPr>
      </w:pPr>
      <w:r>
        <w:rPr>
          <w:lang w:val="en-US"/>
        </w:rPr>
        <w:t xml:space="preserve">What do </w:t>
      </w:r>
      <w:r w:rsidR="00D26458">
        <w:rPr>
          <w:lang w:val="en-US"/>
        </w:rPr>
        <w:t>YOU</w:t>
      </w:r>
      <w:bookmarkStart w:id="0" w:name="_GoBack"/>
      <w:bookmarkEnd w:id="0"/>
      <w:r>
        <w:rPr>
          <w:lang w:val="en-US"/>
        </w:rPr>
        <w:t xml:space="preserve"> prefer? Local shops or e-shops? </w:t>
      </w:r>
      <w:hyperlink r:id="rId8" w:history="1">
        <w:r w:rsidRPr="007117A5">
          <w:rPr>
            <w:rStyle w:val="Hyperlink"/>
            <w:lang w:val="en-US"/>
          </w:rPr>
          <w:t xml:space="preserve">Click </w:t>
        </w:r>
        <w:r w:rsidR="00C070F4">
          <w:rPr>
            <w:rStyle w:val="Hyperlink"/>
            <w:lang w:val="en-US"/>
          </w:rPr>
          <w:t xml:space="preserve">here </w:t>
        </w:r>
        <w:r w:rsidRPr="007117A5">
          <w:rPr>
            <w:rStyle w:val="Hyperlink"/>
            <w:lang w:val="en-US"/>
          </w:rPr>
          <w:t>to vote</w:t>
        </w:r>
      </w:hyperlink>
      <w:r>
        <w:rPr>
          <w:lang w:val="en-US"/>
        </w:rPr>
        <w:t xml:space="preserve">! </w:t>
      </w:r>
    </w:p>
    <w:p w:rsidR="001631DA" w:rsidRDefault="001631DA" w:rsidP="009A434E">
      <w:pPr>
        <w:tabs>
          <w:tab w:val="left" w:pos="6231"/>
        </w:tabs>
        <w:rPr>
          <w:lang w:val="en-US"/>
        </w:rPr>
      </w:pPr>
    </w:p>
    <w:p w:rsidR="001631DA" w:rsidRDefault="001631DA" w:rsidP="009A434E">
      <w:pPr>
        <w:tabs>
          <w:tab w:val="left" w:pos="6231"/>
        </w:tabs>
        <w:rPr>
          <w:lang w:val="en-US"/>
        </w:rPr>
      </w:pPr>
    </w:p>
    <w:p w:rsidR="001631DA" w:rsidRDefault="001631DA" w:rsidP="009A434E">
      <w:pPr>
        <w:tabs>
          <w:tab w:val="left" w:pos="6231"/>
        </w:tabs>
        <w:rPr>
          <w:lang w:val="en-US"/>
        </w:rPr>
      </w:pPr>
    </w:p>
    <w:p w:rsidR="00185737" w:rsidRDefault="00185737" w:rsidP="009A434E">
      <w:pPr>
        <w:tabs>
          <w:tab w:val="left" w:pos="6231"/>
        </w:tabs>
        <w:rPr>
          <w:lang w:val="en-US"/>
        </w:rPr>
      </w:pPr>
    </w:p>
    <w:p w:rsidR="00185737" w:rsidRDefault="00185737" w:rsidP="009A434E">
      <w:pPr>
        <w:tabs>
          <w:tab w:val="left" w:pos="6231"/>
        </w:tabs>
        <w:rPr>
          <w:lang w:val="en-US"/>
        </w:rPr>
      </w:pPr>
    </w:p>
    <w:p w:rsidR="00185737" w:rsidRDefault="00185737" w:rsidP="009A434E">
      <w:pPr>
        <w:tabs>
          <w:tab w:val="left" w:pos="6231"/>
        </w:tabs>
        <w:rPr>
          <w:lang w:val="en-US"/>
        </w:rPr>
      </w:pPr>
    </w:p>
    <w:p w:rsidR="004972EE" w:rsidRDefault="00D27807" w:rsidP="009A434E">
      <w:pPr>
        <w:tabs>
          <w:tab w:val="left" w:pos="6231"/>
        </w:tabs>
        <w:rPr>
          <w:lang w:val="en-US"/>
        </w:rPr>
      </w:pPr>
      <w:r>
        <w:rPr>
          <w:lang w:val="en-US"/>
        </w:rPr>
        <w:t>Sources:</w:t>
      </w:r>
    </w:p>
    <w:p w:rsidR="00D27807" w:rsidRDefault="00D26458" w:rsidP="009A434E">
      <w:pPr>
        <w:tabs>
          <w:tab w:val="left" w:pos="6231"/>
        </w:tabs>
        <w:rPr>
          <w:lang w:val="en-US"/>
        </w:rPr>
      </w:pPr>
      <w:hyperlink r:id="rId9" w:history="1">
        <w:r w:rsidR="00D27807" w:rsidRPr="00AD5136">
          <w:rPr>
            <w:rStyle w:val="Hyperlink"/>
            <w:lang w:val="en-US"/>
          </w:rPr>
          <w:t>https://www.nytimes.com/2010/08/26/education/26JOBS.html</w:t>
        </w:r>
      </w:hyperlink>
    </w:p>
    <w:p w:rsidR="00D27807" w:rsidRDefault="00D26458" w:rsidP="009A434E">
      <w:pPr>
        <w:tabs>
          <w:tab w:val="left" w:pos="6231"/>
        </w:tabs>
        <w:rPr>
          <w:lang w:val="en-US"/>
        </w:rPr>
      </w:pPr>
      <w:hyperlink r:id="rId10" w:history="1">
        <w:r w:rsidR="00D27807" w:rsidRPr="00AD5136">
          <w:rPr>
            <w:rStyle w:val="Hyperlink"/>
            <w:lang w:val="en-US"/>
          </w:rPr>
          <w:t>https://www.doofinder.com/en/blog/physical-store-vs-online-shop-advantages-and-disadvantages</w:t>
        </w:r>
      </w:hyperlink>
    </w:p>
    <w:p w:rsidR="004972EE" w:rsidRDefault="00D26458" w:rsidP="009A434E">
      <w:pPr>
        <w:tabs>
          <w:tab w:val="left" w:pos="6231"/>
        </w:tabs>
        <w:rPr>
          <w:lang w:val="en-US"/>
        </w:rPr>
      </w:pPr>
      <w:hyperlink r:id="rId11" w:history="1">
        <w:r w:rsidR="00D27807" w:rsidRPr="00AD5136">
          <w:rPr>
            <w:rStyle w:val="Hyperlink"/>
            <w:lang w:val="en-US"/>
          </w:rPr>
          <w:t>https://www.quora.com/Which-one-do-you-prefer-Shopping-online-or-purchasing-in-a-local-store?redirected_qid=4221018</w:t>
        </w:r>
      </w:hyperlink>
    </w:p>
    <w:p w:rsidR="004972EE" w:rsidRPr="00181168" w:rsidRDefault="004972EE" w:rsidP="009A434E">
      <w:pPr>
        <w:tabs>
          <w:tab w:val="left" w:pos="6231"/>
        </w:tabs>
        <w:rPr>
          <w:lang w:val="en-US"/>
        </w:rPr>
      </w:pPr>
    </w:p>
    <w:sectPr w:rsidR="004972EE" w:rsidRPr="00181168" w:rsidSect="00A260E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9A8" w:rsidRDefault="00D429A8" w:rsidP="009A434E">
      <w:r>
        <w:separator/>
      </w:r>
    </w:p>
  </w:endnote>
  <w:endnote w:type="continuationSeparator" w:id="0">
    <w:p w:rsidR="00D429A8" w:rsidRDefault="00D429A8" w:rsidP="009A4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9A8" w:rsidRDefault="00D429A8" w:rsidP="009A434E">
      <w:r>
        <w:separator/>
      </w:r>
    </w:p>
  </w:footnote>
  <w:footnote w:type="continuationSeparator" w:id="0">
    <w:p w:rsidR="00D429A8" w:rsidRDefault="00D429A8" w:rsidP="009A43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68"/>
    <w:rsid w:val="000603DB"/>
    <w:rsid w:val="00077C3B"/>
    <w:rsid w:val="000D6219"/>
    <w:rsid w:val="001631DA"/>
    <w:rsid w:val="00181168"/>
    <w:rsid w:val="00185737"/>
    <w:rsid w:val="00326C76"/>
    <w:rsid w:val="0034262D"/>
    <w:rsid w:val="00473763"/>
    <w:rsid w:val="0048194A"/>
    <w:rsid w:val="004972EE"/>
    <w:rsid w:val="005774B9"/>
    <w:rsid w:val="005F3220"/>
    <w:rsid w:val="007117A5"/>
    <w:rsid w:val="0096289D"/>
    <w:rsid w:val="009A434E"/>
    <w:rsid w:val="009C6DF8"/>
    <w:rsid w:val="009C7A4A"/>
    <w:rsid w:val="009D7263"/>
    <w:rsid w:val="00A260EE"/>
    <w:rsid w:val="00A71401"/>
    <w:rsid w:val="00A90727"/>
    <w:rsid w:val="00AB5F88"/>
    <w:rsid w:val="00C070F4"/>
    <w:rsid w:val="00CF2303"/>
    <w:rsid w:val="00D26458"/>
    <w:rsid w:val="00D27807"/>
    <w:rsid w:val="00D429A8"/>
    <w:rsid w:val="00DF52E6"/>
    <w:rsid w:val="00ED0115"/>
    <w:rsid w:val="00EE61DF"/>
    <w:rsid w:val="00F1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9C12CC97-913F-AA41-ADCF-F6F716EA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11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11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81168"/>
  </w:style>
  <w:style w:type="character" w:customStyle="1" w:styleId="berschrift1Zchn">
    <w:name w:val="Überschrift 1 Zchn"/>
    <w:basedOn w:val="Absatz-Standardschriftart"/>
    <w:link w:val="berschrift1"/>
    <w:uiPriority w:val="9"/>
    <w:rsid w:val="00181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11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A434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A434E"/>
  </w:style>
  <w:style w:type="paragraph" w:styleId="Fuzeile">
    <w:name w:val="footer"/>
    <w:basedOn w:val="Standard"/>
    <w:link w:val="FuzeileZchn"/>
    <w:uiPriority w:val="99"/>
    <w:unhideWhenUsed/>
    <w:rsid w:val="009A434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A434E"/>
  </w:style>
  <w:style w:type="paragraph" w:styleId="Titel">
    <w:name w:val="Title"/>
    <w:basedOn w:val="Standard"/>
    <w:next w:val="Standard"/>
    <w:link w:val="TitelZchn"/>
    <w:uiPriority w:val="10"/>
    <w:qFormat/>
    <w:rsid w:val="009A43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4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D27807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rsid w:val="00D27807"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117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wpoll.me/1727739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quora.com/Which-one-do-you-prefer-Shopping-online-or-purchasing-in-a-local-store?redirected_qid=4221018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doofinder.com/en/blog/physical-store-vs-online-shop-advantages-and-disadvantag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nytimes.com/2010/08/26/education/26JOBS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E1C4E3E</Template>
  <TotalTime>0</TotalTime>
  <Pages>2</Pages>
  <Words>386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Cooper</dc:creator>
  <cp:keywords/>
  <dc:description/>
  <cp:lastModifiedBy>Monika Reichart</cp:lastModifiedBy>
  <cp:revision>2</cp:revision>
  <dcterms:created xsi:type="dcterms:W3CDTF">2019-01-31T07:21:00Z</dcterms:created>
  <dcterms:modified xsi:type="dcterms:W3CDTF">2019-01-31T07:21:00Z</dcterms:modified>
</cp:coreProperties>
</file>