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1C" w:rsidRDefault="00800048" w:rsidP="00FB59CB">
      <w:pPr>
        <w:pStyle w:val="berschrift1"/>
        <w:spacing w:after="240"/>
        <w:jc w:val="center"/>
        <w:rPr>
          <w:lang w:val="en-GB"/>
        </w:rPr>
      </w:pPr>
      <w:bookmarkStart w:id="0" w:name="_GoBack"/>
      <w:r>
        <w:rPr>
          <w:lang w:val="en-GB"/>
        </w:rPr>
        <w:t xml:space="preserve">Public and </w:t>
      </w:r>
      <w:r w:rsidR="007E41A4">
        <w:rPr>
          <w:lang w:val="en-GB"/>
        </w:rPr>
        <w:t>p</w:t>
      </w:r>
      <w:r>
        <w:rPr>
          <w:lang w:val="en-GB"/>
        </w:rPr>
        <w:t xml:space="preserve">rivate </w:t>
      </w:r>
      <w:r w:rsidR="007E41A4">
        <w:rPr>
          <w:lang w:val="en-GB"/>
        </w:rPr>
        <w:t>h</w:t>
      </w:r>
      <w:r>
        <w:rPr>
          <w:lang w:val="en-GB"/>
        </w:rPr>
        <w:t>ealthcare</w:t>
      </w:r>
    </w:p>
    <w:p w:rsidR="00FB35A6" w:rsidRPr="00B7734B" w:rsidRDefault="00800048" w:rsidP="005C7067">
      <w:pPr>
        <w:rPr>
          <w:sz w:val="24"/>
          <w:lang w:val="en-GB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3933825</wp:posOffset>
            </wp:positionH>
            <wp:positionV relativeFrom="paragraph">
              <wp:posOffset>15240</wp:posOffset>
            </wp:positionV>
            <wp:extent cx="1819910" cy="1819910"/>
            <wp:effectExtent l="0" t="0" r="8890" b="889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" name="Grafik 1" descr="Bildergebnis fÃ¼r do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doc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067" w:rsidRPr="00B7734B">
        <w:rPr>
          <w:sz w:val="24"/>
          <w:lang w:val="en-GB"/>
        </w:rPr>
        <w:t>Is there a fair</w:t>
      </w:r>
      <w:r w:rsidR="001B3E3C" w:rsidRPr="00B7734B">
        <w:rPr>
          <w:sz w:val="24"/>
          <w:lang w:val="en-GB"/>
        </w:rPr>
        <w:t xml:space="preserve"> </w:t>
      </w:r>
      <w:r w:rsidR="005C7067" w:rsidRPr="00B7734B">
        <w:rPr>
          <w:sz w:val="24"/>
          <w:lang w:val="en-GB"/>
        </w:rPr>
        <w:t>health</w:t>
      </w:r>
      <w:r w:rsidR="0041110C" w:rsidRPr="00B7734B">
        <w:rPr>
          <w:sz w:val="24"/>
          <w:lang w:val="en-GB"/>
        </w:rPr>
        <w:t>care</w:t>
      </w:r>
      <w:r w:rsidR="005C7067" w:rsidRPr="00B7734B">
        <w:rPr>
          <w:sz w:val="24"/>
          <w:lang w:val="en-GB"/>
        </w:rPr>
        <w:t xml:space="preserve"> system?</w:t>
      </w:r>
      <w:r w:rsidR="002A4562" w:rsidRPr="00B7734B">
        <w:rPr>
          <w:sz w:val="24"/>
          <w:lang w:val="en-GB"/>
        </w:rPr>
        <w:t xml:space="preserve"> </w:t>
      </w:r>
      <w:r w:rsidR="005C7067" w:rsidRPr="00B7734B">
        <w:rPr>
          <w:sz w:val="24"/>
          <w:lang w:val="en-GB"/>
        </w:rPr>
        <w:t>The common understanding of a health</w:t>
      </w:r>
      <w:r w:rsidR="00AA00CF" w:rsidRPr="00B7734B">
        <w:rPr>
          <w:sz w:val="24"/>
          <w:lang w:val="en-GB"/>
        </w:rPr>
        <w:t>care</w:t>
      </w:r>
      <w:r w:rsidR="005C7067" w:rsidRPr="00B7734B">
        <w:rPr>
          <w:sz w:val="24"/>
          <w:lang w:val="en-GB"/>
        </w:rPr>
        <w:t xml:space="preserve"> system should be that it </w:t>
      </w:r>
      <w:r w:rsidR="009A1E00" w:rsidRPr="00B7734B">
        <w:rPr>
          <w:sz w:val="24"/>
          <w:lang w:val="en-GB"/>
        </w:rPr>
        <w:t>ensures everybody unlimited access, whenever help is needed.</w:t>
      </w:r>
      <w:r w:rsidR="00A87BFE" w:rsidRPr="00B7734B">
        <w:rPr>
          <w:sz w:val="24"/>
          <w:lang w:val="en-GB"/>
        </w:rPr>
        <w:t xml:space="preserve"> </w:t>
      </w:r>
      <w:r w:rsidR="00FE4BA5" w:rsidRPr="00B7734B">
        <w:rPr>
          <w:sz w:val="24"/>
          <w:lang w:val="en-GB"/>
        </w:rPr>
        <w:t>But is this really the case?</w:t>
      </w:r>
    </w:p>
    <w:p w:rsidR="009C3C80" w:rsidRPr="00B7734B" w:rsidRDefault="005F018F" w:rsidP="005C7067">
      <w:pPr>
        <w:rPr>
          <w:sz w:val="24"/>
          <w:lang w:val="en-GB"/>
        </w:rPr>
      </w:pPr>
      <w:r w:rsidRPr="00B7734B">
        <w:rPr>
          <w:sz w:val="24"/>
          <w:lang w:val="en-GB"/>
        </w:rPr>
        <w:t>No, it is not</w:t>
      </w:r>
      <w:r w:rsidR="00221226" w:rsidRPr="00B7734B">
        <w:rPr>
          <w:sz w:val="24"/>
          <w:lang w:val="en-GB"/>
        </w:rPr>
        <w:t>, at least if you have a public healthcare plan.</w:t>
      </w:r>
      <w:r w:rsidR="00B722D3" w:rsidRPr="00B7734B">
        <w:rPr>
          <w:sz w:val="24"/>
          <w:lang w:val="en-GB"/>
        </w:rPr>
        <w:t xml:space="preserve"> </w:t>
      </w:r>
      <w:r w:rsidR="00F86389">
        <w:rPr>
          <w:sz w:val="24"/>
          <w:lang w:val="en-GB"/>
        </w:rPr>
        <w:t>Some</w:t>
      </w:r>
      <w:r w:rsidR="00CF68C5" w:rsidRPr="00B7734B">
        <w:rPr>
          <w:sz w:val="24"/>
          <w:lang w:val="en-GB"/>
        </w:rPr>
        <w:t xml:space="preserve"> treatments</w:t>
      </w:r>
      <w:r w:rsidR="00F86389">
        <w:rPr>
          <w:sz w:val="24"/>
          <w:lang w:val="en-GB"/>
        </w:rPr>
        <w:t xml:space="preserve"> are not covered</w:t>
      </w:r>
      <w:r w:rsidR="00CF68C5" w:rsidRPr="00B7734B">
        <w:rPr>
          <w:sz w:val="24"/>
          <w:lang w:val="en-GB"/>
        </w:rPr>
        <w:t xml:space="preserve">, including </w:t>
      </w:r>
      <w:r w:rsidR="00F86389">
        <w:rPr>
          <w:sz w:val="24"/>
          <w:lang w:val="en-GB"/>
        </w:rPr>
        <w:t xml:space="preserve">some cosmetic </w:t>
      </w:r>
      <w:r w:rsidR="00F86389" w:rsidRPr="00B7734B">
        <w:rPr>
          <w:sz w:val="24"/>
          <w:lang w:val="en-GB"/>
        </w:rPr>
        <w:t>surger</w:t>
      </w:r>
      <w:r w:rsidR="00F86389">
        <w:rPr>
          <w:sz w:val="24"/>
          <w:lang w:val="en-GB"/>
        </w:rPr>
        <w:t xml:space="preserve">y </w:t>
      </w:r>
      <w:r w:rsidR="00F86389" w:rsidRPr="00B7734B">
        <w:rPr>
          <w:sz w:val="24"/>
          <w:lang w:val="en-GB"/>
        </w:rPr>
        <w:t>that</w:t>
      </w:r>
      <w:r w:rsidR="00F86389">
        <w:rPr>
          <w:sz w:val="24"/>
          <w:lang w:val="en-GB"/>
        </w:rPr>
        <w:t xml:space="preserve"> does not present</w:t>
      </w:r>
      <w:r w:rsidR="003372D0" w:rsidRPr="00B7734B">
        <w:rPr>
          <w:sz w:val="24"/>
          <w:lang w:val="en-GB"/>
        </w:rPr>
        <w:t xml:space="preserve"> a severe health problem or treatment of mental illnesses. </w:t>
      </w:r>
      <w:r w:rsidR="00543EC8" w:rsidRPr="00B7734B">
        <w:rPr>
          <w:sz w:val="24"/>
          <w:lang w:val="en-GB"/>
        </w:rPr>
        <w:t xml:space="preserve">On the other </w:t>
      </w:r>
      <w:r w:rsidR="00711291" w:rsidRPr="00B7734B">
        <w:rPr>
          <w:sz w:val="24"/>
          <w:lang w:val="en-GB"/>
        </w:rPr>
        <w:t>hand,</w:t>
      </w:r>
      <w:r w:rsidR="00543EC8" w:rsidRPr="00B7734B">
        <w:rPr>
          <w:sz w:val="24"/>
          <w:lang w:val="en-GB"/>
        </w:rPr>
        <w:t xml:space="preserve"> if you have a private insurance plan, </w:t>
      </w:r>
      <w:r w:rsidR="005C702B" w:rsidRPr="00B7734B">
        <w:rPr>
          <w:sz w:val="24"/>
          <w:lang w:val="en-GB"/>
        </w:rPr>
        <w:t xml:space="preserve">you </w:t>
      </w:r>
      <w:r w:rsidR="00F86389">
        <w:rPr>
          <w:sz w:val="24"/>
          <w:lang w:val="en-GB"/>
        </w:rPr>
        <w:t>might pay considerable fees</w:t>
      </w:r>
      <w:r w:rsidR="005C702B" w:rsidRPr="00B7734B">
        <w:rPr>
          <w:sz w:val="24"/>
          <w:lang w:val="en-GB"/>
        </w:rPr>
        <w:t xml:space="preserve">, but you </w:t>
      </w:r>
      <w:r w:rsidR="00F86389">
        <w:rPr>
          <w:sz w:val="24"/>
          <w:lang w:val="en-GB"/>
        </w:rPr>
        <w:t>will be</w:t>
      </w:r>
      <w:r w:rsidR="005C702B" w:rsidRPr="00B7734B">
        <w:rPr>
          <w:sz w:val="24"/>
          <w:lang w:val="en-GB"/>
        </w:rPr>
        <w:t xml:space="preserve"> </w:t>
      </w:r>
      <w:r w:rsidR="00F86389">
        <w:rPr>
          <w:sz w:val="24"/>
          <w:lang w:val="en-GB"/>
        </w:rPr>
        <w:t>guaranteed shorter</w:t>
      </w:r>
      <w:r w:rsidR="005C702B" w:rsidRPr="00B7734B">
        <w:rPr>
          <w:sz w:val="24"/>
          <w:lang w:val="en-GB"/>
        </w:rPr>
        <w:t xml:space="preserve"> waiting times</w:t>
      </w:r>
      <w:r w:rsidR="00F86389">
        <w:rPr>
          <w:sz w:val="24"/>
          <w:lang w:val="en-GB"/>
        </w:rPr>
        <w:t xml:space="preserve"> and better service </w:t>
      </w:r>
      <w:r w:rsidR="002F35A3">
        <w:rPr>
          <w:sz w:val="24"/>
          <w:lang w:val="en-GB"/>
        </w:rPr>
        <w:t>such as</w:t>
      </w:r>
      <w:r w:rsidR="00F86389">
        <w:rPr>
          <w:sz w:val="24"/>
          <w:lang w:val="en-GB"/>
        </w:rPr>
        <w:t xml:space="preserve"> single room</w:t>
      </w:r>
      <w:r w:rsidR="005C702B" w:rsidRPr="00B7734B">
        <w:rPr>
          <w:sz w:val="24"/>
          <w:lang w:val="en-GB"/>
        </w:rPr>
        <w:t xml:space="preserve">, which </w:t>
      </w:r>
      <w:r w:rsidR="00B655FF">
        <w:rPr>
          <w:sz w:val="24"/>
          <w:lang w:val="en-GB"/>
        </w:rPr>
        <w:t>seems to be a</w:t>
      </w:r>
      <w:r w:rsidR="005C702B" w:rsidRPr="00B7734B">
        <w:rPr>
          <w:sz w:val="24"/>
          <w:lang w:val="en-GB"/>
        </w:rPr>
        <w:t xml:space="preserve"> key factor most of the times.</w:t>
      </w:r>
      <w:r w:rsidR="0039770B" w:rsidRPr="00B7734B">
        <w:rPr>
          <w:sz w:val="24"/>
          <w:lang w:val="en-GB"/>
        </w:rPr>
        <w:t xml:space="preserve"> </w:t>
      </w:r>
      <w:r w:rsidR="00711291" w:rsidRPr="00B7734B">
        <w:rPr>
          <w:sz w:val="24"/>
          <w:lang w:val="en-GB"/>
        </w:rPr>
        <w:t xml:space="preserve">For </w:t>
      </w:r>
      <w:r w:rsidR="00D31154" w:rsidRPr="00B7734B">
        <w:rPr>
          <w:sz w:val="24"/>
          <w:lang w:val="en-GB"/>
        </w:rPr>
        <w:t>example,</w:t>
      </w:r>
      <w:r w:rsidR="00711291" w:rsidRPr="00B7734B">
        <w:rPr>
          <w:sz w:val="24"/>
          <w:lang w:val="en-GB"/>
        </w:rPr>
        <w:t xml:space="preserve"> if you need eye surgery</w:t>
      </w:r>
      <w:r w:rsidR="00903350" w:rsidRPr="00B7734B">
        <w:rPr>
          <w:sz w:val="24"/>
          <w:lang w:val="en-GB"/>
        </w:rPr>
        <w:t>, which isn’t done because of an emergency</w:t>
      </w:r>
      <w:r w:rsidR="008A48AA" w:rsidRPr="00B7734B">
        <w:rPr>
          <w:sz w:val="24"/>
          <w:lang w:val="en-GB"/>
        </w:rPr>
        <w:t xml:space="preserve">, it can take up to a year to wait for the first appointment. </w:t>
      </w:r>
      <w:r w:rsidR="00B655FF">
        <w:rPr>
          <w:sz w:val="24"/>
          <w:lang w:val="en-GB"/>
        </w:rPr>
        <w:t>However,</w:t>
      </w:r>
      <w:r w:rsidR="008A48AA" w:rsidRPr="00B7734B">
        <w:rPr>
          <w:sz w:val="24"/>
          <w:lang w:val="en-GB"/>
        </w:rPr>
        <w:t xml:space="preserve"> if you </w:t>
      </w:r>
      <w:r w:rsidR="005C0772" w:rsidRPr="00B7734B">
        <w:rPr>
          <w:sz w:val="24"/>
          <w:lang w:val="en-GB"/>
        </w:rPr>
        <w:t>have private</w:t>
      </w:r>
      <w:r w:rsidR="008A48AA" w:rsidRPr="00B7734B">
        <w:rPr>
          <w:sz w:val="24"/>
          <w:lang w:val="en-GB"/>
        </w:rPr>
        <w:t xml:space="preserve"> insurance, it may be done </w:t>
      </w:r>
      <w:r w:rsidR="00B655FF">
        <w:rPr>
          <w:sz w:val="24"/>
          <w:lang w:val="en-GB"/>
        </w:rPr>
        <w:t>with</w:t>
      </w:r>
      <w:r w:rsidR="008A48AA" w:rsidRPr="00B7734B">
        <w:rPr>
          <w:sz w:val="24"/>
          <w:lang w:val="en-GB"/>
        </w:rPr>
        <w:t>in a month</w:t>
      </w:r>
      <w:r w:rsidR="00C705AC" w:rsidRPr="00B7734B">
        <w:rPr>
          <w:sz w:val="24"/>
          <w:lang w:val="en-GB"/>
        </w:rPr>
        <w:t xml:space="preserve"> and </w:t>
      </w:r>
      <w:r w:rsidR="00B655FF">
        <w:rPr>
          <w:sz w:val="24"/>
          <w:lang w:val="en-GB"/>
        </w:rPr>
        <w:t>this might well make up for the monthly fee</w:t>
      </w:r>
      <w:r w:rsidR="00FB359C" w:rsidRPr="00B7734B">
        <w:rPr>
          <w:sz w:val="24"/>
          <w:lang w:val="en-GB"/>
        </w:rPr>
        <w:t>.</w:t>
      </w:r>
    </w:p>
    <w:p w:rsidR="007635AD" w:rsidRPr="00B7734B" w:rsidRDefault="00F700A3" w:rsidP="005C7067">
      <w:pPr>
        <w:rPr>
          <w:sz w:val="24"/>
          <w:lang w:val="en-GB"/>
        </w:rPr>
      </w:pPr>
      <w:r w:rsidRPr="00B7734B">
        <w:rPr>
          <w:sz w:val="24"/>
          <w:lang w:val="en-GB"/>
        </w:rPr>
        <w:t xml:space="preserve">In </w:t>
      </w:r>
      <w:proofErr w:type="gramStart"/>
      <w:r w:rsidRPr="00B7734B">
        <w:rPr>
          <w:sz w:val="24"/>
          <w:lang w:val="en-GB"/>
        </w:rPr>
        <w:t>Austria</w:t>
      </w:r>
      <w:proofErr w:type="gramEnd"/>
      <w:r w:rsidR="00FD576F" w:rsidRPr="00B7734B">
        <w:rPr>
          <w:sz w:val="24"/>
          <w:lang w:val="en-GB"/>
        </w:rPr>
        <w:t xml:space="preserve"> </w:t>
      </w:r>
      <w:r w:rsidR="00392802" w:rsidRPr="00B7734B">
        <w:rPr>
          <w:sz w:val="24"/>
          <w:lang w:val="en-GB"/>
        </w:rPr>
        <w:t xml:space="preserve">the majority of people </w:t>
      </w:r>
      <w:r w:rsidR="00604056" w:rsidRPr="00B7734B">
        <w:rPr>
          <w:sz w:val="24"/>
          <w:lang w:val="en-GB"/>
        </w:rPr>
        <w:t xml:space="preserve">use </w:t>
      </w:r>
      <w:r w:rsidR="003457C1" w:rsidRPr="00B7734B">
        <w:rPr>
          <w:sz w:val="24"/>
          <w:lang w:val="en-GB"/>
        </w:rPr>
        <w:t xml:space="preserve">the </w:t>
      </w:r>
      <w:r w:rsidR="00604056" w:rsidRPr="00B7734B">
        <w:rPr>
          <w:sz w:val="24"/>
          <w:lang w:val="en-GB"/>
        </w:rPr>
        <w:t>public healthcare</w:t>
      </w:r>
      <w:r w:rsidR="00EE2999" w:rsidRPr="00B7734B">
        <w:rPr>
          <w:sz w:val="24"/>
          <w:lang w:val="en-GB"/>
        </w:rPr>
        <w:t xml:space="preserve"> system</w:t>
      </w:r>
      <w:r w:rsidR="002B3C83" w:rsidRPr="00B7734B">
        <w:rPr>
          <w:sz w:val="24"/>
          <w:lang w:val="en-GB"/>
        </w:rPr>
        <w:t xml:space="preserve">, because </w:t>
      </w:r>
      <w:r w:rsidR="00EE2999" w:rsidRPr="00B7734B">
        <w:rPr>
          <w:sz w:val="24"/>
          <w:lang w:val="en-GB"/>
        </w:rPr>
        <w:t xml:space="preserve">it is </w:t>
      </w:r>
      <w:r w:rsidR="00750FB5" w:rsidRPr="00B7734B">
        <w:rPr>
          <w:sz w:val="24"/>
          <w:lang w:val="en-GB"/>
        </w:rPr>
        <w:t xml:space="preserve">already </w:t>
      </w:r>
      <w:r w:rsidR="00895CE6" w:rsidRPr="00B7734B">
        <w:rPr>
          <w:sz w:val="24"/>
          <w:lang w:val="en-GB"/>
        </w:rPr>
        <w:t>pa</w:t>
      </w:r>
      <w:r w:rsidR="00917C30">
        <w:rPr>
          <w:sz w:val="24"/>
          <w:lang w:val="en-GB"/>
        </w:rPr>
        <w:t>i</w:t>
      </w:r>
      <w:r w:rsidR="00895CE6" w:rsidRPr="00B7734B">
        <w:rPr>
          <w:sz w:val="24"/>
          <w:lang w:val="en-GB"/>
        </w:rPr>
        <w:t xml:space="preserve">d </w:t>
      </w:r>
      <w:r w:rsidR="00917C30">
        <w:rPr>
          <w:sz w:val="24"/>
          <w:lang w:val="en-GB"/>
        </w:rPr>
        <w:t xml:space="preserve">for and deducted from your income with the taxes </w:t>
      </w:r>
      <w:r w:rsidR="007A1CBD" w:rsidRPr="00B7734B">
        <w:rPr>
          <w:sz w:val="24"/>
          <w:lang w:val="en-GB"/>
        </w:rPr>
        <w:t>or there is a contract between</w:t>
      </w:r>
      <w:r w:rsidR="00AC6EE8" w:rsidRPr="00B7734B">
        <w:rPr>
          <w:sz w:val="24"/>
          <w:lang w:val="en-GB"/>
        </w:rPr>
        <w:t xml:space="preserve"> a local health insurance </w:t>
      </w:r>
      <w:r w:rsidR="00917C30">
        <w:rPr>
          <w:sz w:val="24"/>
          <w:lang w:val="en-GB"/>
        </w:rPr>
        <w:t xml:space="preserve">provider </w:t>
      </w:r>
      <w:r w:rsidR="00E94AD2" w:rsidRPr="00B7734B">
        <w:rPr>
          <w:sz w:val="24"/>
          <w:lang w:val="en-GB"/>
        </w:rPr>
        <w:t xml:space="preserve">and </w:t>
      </w:r>
      <w:r w:rsidR="00917C30">
        <w:rPr>
          <w:sz w:val="24"/>
          <w:lang w:val="en-GB"/>
        </w:rPr>
        <w:t>your e</w:t>
      </w:r>
      <w:r w:rsidR="005C0772">
        <w:rPr>
          <w:sz w:val="24"/>
          <w:lang w:val="en-GB"/>
        </w:rPr>
        <w:t>mployer</w:t>
      </w:r>
      <w:r w:rsidR="006B39C8" w:rsidRPr="00B7734B">
        <w:rPr>
          <w:sz w:val="24"/>
          <w:lang w:val="en-GB"/>
        </w:rPr>
        <w:t>.</w:t>
      </w:r>
      <w:r w:rsidR="00536D89" w:rsidRPr="00B7734B">
        <w:rPr>
          <w:sz w:val="24"/>
          <w:lang w:val="en-GB"/>
        </w:rPr>
        <w:t xml:space="preserve"> </w:t>
      </w:r>
      <w:r w:rsidR="005C0772">
        <w:rPr>
          <w:sz w:val="24"/>
          <w:lang w:val="en-GB"/>
        </w:rPr>
        <w:t>For the last ten years the trend</w:t>
      </w:r>
      <w:r w:rsidR="0039770B" w:rsidRPr="00B7734B">
        <w:rPr>
          <w:sz w:val="24"/>
          <w:lang w:val="en-GB"/>
        </w:rPr>
        <w:t xml:space="preserve"> </w:t>
      </w:r>
      <w:r w:rsidR="005C0772">
        <w:rPr>
          <w:sz w:val="24"/>
          <w:lang w:val="en-GB"/>
        </w:rPr>
        <w:t>has</w:t>
      </w:r>
      <w:r w:rsidR="003A437A">
        <w:rPr>
          <w:sz w:val="24"/>
          <w:lang w:val="en-GB"/>
        </w:rPr>
        <w:t xml:space="preserve"> been to increasingly contract additional private insurance services as an upgrade to the public health insurance every citizen has.</w:t>
      </w:r>
      <w:r w:rsidR="00A34A28" w:rsidRPr="00B7734B">
        <w:rPr>
          <w:sz w:val="24"/>
          <w:lang w:val="en-GB"/>
        </w:rPr>
        <w:t xml:space="preserve"> This means that you </w:t>
      </w:r>
      <w:r w:rsidR="00300596" w:rsidRPr="00B7734B">
        <w:rPr>
          <w:sz w:val="24"/>
          <w:lang w:val="en-GB"/>
        </w:rPr>
        <w:t>basically stay with</w:t>
      </w:r>
      <w:r w:rsidR="00FD540D">
        <w:rPr>
          <w:sz w:val="24"/>
          <w:lang w:val="en-GB"/>
        </w:rPr>
        <w:t>in</w:t>
      </w:r>
      <w:r w:rsidR="00300596" w:rsidRPr="00B7734B">
        <w:rPr>
          <w:sz w:val="24"/>
          <w:lang w:val="en-GB"/>
        </w:rPr>
        <w:t xml:space="preserve"> the public system</w:t>
      </w:r>
      <w:r w:rsidR="007A1CBD" w:rsidRPr="00B7734B">
        <w:rPr>
          <w:sz w:val="24"/>
          <w:lang w:val="en-GB"/>
        </w:rPr>
        <w:t>, but if you need a medical appointment earlier than th</w:t>
      </w:r>
      <w:r w:rsidR="000052D0" w:rsidRPr="00B7734B">
        <w:rPr>
          <w:sz w:val="24"/>
          <w:lang w:val="en-GB"/>
        </w:rPr>
        <w:t>is plan</w:t>
      </w:r>
      <w:r w:rsidR="007A1CBD" w:rsidRPr="00B7734B">
        <w:rPr>
          <w:sz w:val="24"/>
          <w:lang w:val="en-GB"/>
        </w:rPr>
        <w:t xml:space="preserve"> can offer you</w:t>
      </w:r>
      <w:r w:rsidR="00895CE6" w:rsidRPr="00B7734B">
        <w:rPr>
          <w:sz w:val="24"/>
          <w:lang w:val="en-GB"/>
        </w:rPr>
        <w:t>, you</w:t>
      </w:r>
      <w:r w:rsidR="007635AD" w:rsidRPr="00B7734B">
        <w:rPr>
          <w:sz w:val="24"/>
          <w:lang w:val="en-GB"/>
        </w:rPr>
        <w:t xml:space="preserve"> pay it out of your own pocket.</w:t>
      </w:r>
    </w:p>
    <w:p w:rsidR="00BD164D" w:rsidRPr="00B7734B" w:rsidRDefault="00BD164D" w:rsidP="005C7067">
      <w:pPr>
        <w:rPr>
          <w:sz w:val="24"/>
          <w:lang w:val="en-GB"/>
        </w:rPr>
      </w:pPr>
      <w:r w:rsidRPr="00B7734B">
        <w:rPr>
          <w:sz w:val="24"/>
          <w:lang w:val="en-GB"/>
        </w:rPr>
        <w:t xml:space="preserve">Another </w:t>
      </w:r>
      <w:r w:rsidR="00DB513C" w:rsidRPr="00B7734B">
        <w:rPr>
          <w:sz w:val="24"/>
          <w:lang w:val="en-GB"/>
        </w:rPr>
        <w:t xml:space="preserve">topic related to public healthcare are tuition fees </w:t>
      </w:r>
      <w:r w:rsidR="00AD6622">
        <w:rPr>
          <w:sz w:val="24"/>
          <w:lang w:val="en-GB"/>
        </w:rPr>
        <w:t>for</w:t>
      </w:r>
      <w:r w:rsidR="00DB513C" w:rsidRPr="00B7734B">
        <w:rPr>
          <w:sz w:val="24"/>
          <w:lang w:val="en-GB"/>
        </w:rPr>
        <w:t xml:space="preserve"> med</w:t>
      </w:r>
      <w:r w:rsidR="00AD6622">
        <w:rPr>
          <w:sz w:val="24"/>
          <w:lang w:val="en-GB"/>
        </w:rPr>
        <w:t xml:space="preserve"> school</w:t>
      </w:r>
      <w:r w:rsidR="00DB513C" w:rsidRPr="00B7734B">
        <w:rPr>
          <w:sz w:val="24"/>
          <w:lang w:val="en-GB"/>
        </w:rPr>
        <w:t xml:space="preserve">. </w:t>
      </w:r>
      <w:r w:rsidR="00E5132C" w:rsidRPr="00B7734B">
        <w:rPr>
          <w:sz w:val="24"/>
          <w:lang w:val="en-GB"/>
        </w:rPr>
        <w:t xml:space="preserve">If you compare </w:t>
      </w:r>
      <w:r w:rsidR="000052D0" w:rsidRPr="00B7734B">
        <w:rPr>
          <w:sz w:val="24"/>
          <w:lang w:val="en-GB"/>
        </w:rPr>
        <w:t xml:space="preserve">Austria and the United States, you see that </w:t>
      </w:r>
      <w:r w:rsidR="00115F51">
        <w:rPr>
          <w:sz w:val="24"/>
          <w:lang w:val="en-GB"/>
        </w:rPr>
        <w:t xml:space="preserve">Austrian </w:t>
      </w:r>
      <w:r w:rsidR="000052D0" w:rsidRPr="00B7734B">
        <w:rPr>
          <w:sz w:val="24"/>
          <w:lang w:val="en-GB"/>
        </w:rPr>
        <w:t xml:space="preserve">students </w:t>
      </w:r>
      <w:r w:rsidR="00B4436C" w:rsidRPr="00B7734B">
        <w:rPr>
          <w:sz w:val="24"/>
          <w:lang w:val="en-GB"/>
        </w:rPr>
        <w:t xml:space="preserve">pay only </w:t>
      </w:r>
      <w:r w:rsidR="00115F51">
        <w:rPr>
          <w:sz w:val="24"/>
          <w:lang w:val="en-GB"/>
        </w:rPr>
        <w:t xml:space="preserve">363,36 </w:t>
      </w:r>
      <w:r w:rsidR="00B4436C" w:rsidRPr="00B7734B">
        <w:rPr>
          <w:sz w:val="24"/>
          <w:lang w:val="en-GB"/>
        </w:rPr>
        <w:t xml:space="preserve">Euros per </w:t>
      </w:r>
      <w:r w:rsidR="006C43B5" w:rsidRPr="00B7734B">
        <w:rPr>
          <w:sz w:val="24"/>
          <w:lang w:val="en-GB"/>
        </w:rPr>
        <w:t>term</w:t>
      </w:r>
      <w:r w:rsidR="00212E12">
        <w:rPr>
          <w:sz w:val="24"/>
          <w:lang w:val="en-GB"/>
        </w:rPr>
        <w:t xml:space="preserve">, while </w:t>
      </w:r>
      <w:r w:rsidR="00FF69F8" w:rsidRPr="00B7734B">
        <w:rPr>
          <w:sz w:val="24"/>
          <w:lang w:val="en-GB"/>
        </w:rPr>
        <w:t xml:space="preserve">in the US students </w:t>
      </w:r>
      <w:r w:rsidR="006C1EAA" w:rsidRPr="00B7734B">
        <w:rPr>
          <w:sz w:val="24"/>
          <w:lang w:val="en-GB"/>
        </w:rPr>
        <w:t>must</w:t>
      </w:r>
      <w:r w:rsidR="00FF69F8" w:rsidRPr="00B7734B">
        <w:rPr>
          <w:sz w:val="24"/>
          <w:lang w:val="en-GB"/>
        </w:rPr>
        <w:t xml:space="preserve"> take </w:t>
      </w:r>
      <w:r w:rsidR="00881187">
        <w:rPr>
          <w:sz w:val="24"/>
          <w:lang w:val="en-GB"/>
        </w:rPr>
        <w:t xml:space="preserve">very large </w:t>
      </w:r>
      <w:r w:rsidR="00FF69F8" w:rsidRPr="00B7734B">
        <w:rPr>
          <w:sz w:val="24"/>
          <w:lang w:val="en-GB"/>
        </w:rPr>
        <w:t xml:space="preserve">loans to afford medical studies. </w:t>
      </w:r>
      <w:r w:rsidR="004B7662" w:rsidRPr="00B7734B">
        <w:rPr>
          <w:sz w:val="24"/>
          <w:lang w:val="en-GB"/>
        </w:rPr>
        <w:t xml:space="preserve">In the US </w:t>
      </w:r>
      <w:r w:rsidR="007C4639">
        <w:rPr>
          <w:sz w:val="24"/>
          <w:lang w:val="en-GB"/>
        </w:rPr>
        <w:t xml:space="preserve">it takes </w:t>
      </w:r>
      <w:r w:rsidR="004B7662" w:rsidRPr="00B7734B">
        <w:rPr>
          <w:sz w:val="24"/>
          <w:lang w:val="en-GB"/>
        </w:rPr>
        <w:t xml:space="preserve">young doctors several years to pay </w:t>
      </w:r>
      <w:r w:rsidR="006E69FE">
        <w:rPr>
          <w:sz w:val="24"/>
          <w:lang w:val="en-GB"/>
        </w:rPr>
        <w:t xml:space="preserve">back </w:t>
      </w:r>
      <w:r w:rsidR="004B7662" w:rsidRPr="00B7734B">
        <w:rPr>
          <w:sz w:val="24"/>
          <w:lang w:val="en-GB"/>
        </w:rPr>
        <w:t>their loans.</w:t>
      </w:r>
    </w:p>
    <w:p w:rsidR="004B7BEA" w:rsidRDefault="006C1EAA" w:rsidP="005C7067">
      <w:pPr>
        <w:rPr>
          <w:sz w:val="24"/>
          <w:lang w:val="en-GB"/>
        </w:rPr>
      </w:pPr>
      <w:r w:rsidRPr="00B7734B">
        <w:rPr>
          <w:sz w:val="24"/>
          <w:lang w:val="en-GB"/>
        </w:rPr>
        <w:t xml:space="preserve">All in </w:t>
      </w:r>
      <w:r w:rsidR="00126089" w:rsidRPr="00B7734B">
        <w:rPr>
          <w:sz w:val="24"/>
          <w:lang w:val="en-GB"/>
        </w:rPr>
        <w:t>all,</w:t>
      </w:r>
      <w:r w:rsidRPr="00B7734B">
        <w:rPr>
          <w:sz w:val="24"/>
          <w:lang w:val="en-GB"/>
        </w:rPr>
        <w:t xml:space="preserve"> we can say that Austria </w:t>
      </w:r>
      <w:r w:rsidR="00126089" w:rsidRPr="00B7734B">
        <w:rPr>
          <w:sz w:val="24"/>
          <w:lang w:val="en-GB"/>
        </w:rPr>
        <w:t xml:space="preserve">has a </w:t>
      </w:r>
      <w:r w:rsidR="00CF4F61">
        <w:rPr>
          <w:sz w:val="24"/>
          <w:lang w:val="en-GB"/>
        </w:rPr>
        <w:t>highly functional</w:t>
      </w:r>
      <w:r w:rsidR="00126089" w:rsidRPr="00B7734B">
        <w:rPr>
          <w:sz w:val="24"/>
          <w:lang w:val="en-GB"/>
        </w:rPr>
        <w:t xml:space="preserve"> healthcare system, </w:t>
      </w:r>
      <w:r w:rsidR="00D56C1C">
        <w:rPr>
          <w:sz w:val="24"/>
          <w:lang w:val="en-GB"/>
        </w:rPr>
        <w:t>especially if you combine</w:t>
      </w:r>
      <w:r w:rsidR="00126089" w:rsidRPr="00B7734B">
        <w:rPr>
          <w:sz w:val="24"/>
          <w:lang w:val="en-GB"/>
        </w:rPr>
        <w:t xml:space="preserve"> public and private plans. </w:t>
      </w:r>
      <w:r w:rsidR="008C1DA1" w:rsidRPr="00B7734B">
        <w:rPr>
          <w:sz w:val="24"/>
          <w:lang w:val="en-GB"/>
        </w:rPr>
        <w:t>Unfortunately,</w:t>
      </w:r>
      <w:r w:rsidR="00126089" w:rsidRPr="00B7734B">
        <w:rPr>
          <w:sz w:val="24"/>
          <w:lang w:val="en-GB"/>
        </w:rPr>
        <w:t xml:space="preserve"> </w:t>
      </w:r>
      <w:r w:rsidR="004B7BEA">
        <w:rPr>
          <w:sz w:val="24"/>
          <w:lang w:val="en-GB"/>
        </w:rPr>
        <w:t>there is a tendency towards</w:t>
      </w:r>
      <w:r w:rsidR="008C1DA1" w:rsidRPr="00B7734B">
        <w:rPr>
          <w:sz w:val="24"/>
          <w:lang w:val="en-GB"/>
        </w:rPr>
        <w:t xml:space="preserve"> </w:t>
      </w:r>
      <w:r w:rsidR="004B7BEA">
        <w:rPr>
          <w:sz w:val="24"/>
          <w:lang w:val="en-GB"/>
        </w:rPr>
        <w:t>strengthening the private tier which prioriti</w:t>
      </w:r>
      <w:r w:rsidR="00AE38AA">
        <w:rPr>
          <w:sz w:val="24"/>
          <w:lang w:val="en-GB"/>
        </w:rPr>
        <w:t>z</w:t>
      </w:r>
      <w:r w:rsidR="004B7BEA">
        <w:rPr>
          <w:sz w:val="24"/>
          <w:lang w:val="en-GB"/>
        </w:rPr>
        <w:t>es wealthy over poor people.</w:t>
      </w:r>
    </w:p>
    <w:p w:rsidR="00B75D62" w:rsidRPr="00B7734B" w:rsidRDefault="00D95A69" w:rsidP="005C7067">
      <w:pPr>
        <w:rPr>
          <w:sz w:val="24"/>
          <w:lang w:val="en-GB"/>
        </w:rPr>
      </w:pPr>
      <w:r>
        <w:rPr>
          <w:sz w:val="24"/>
          <w:lang w:val="en-GB"/>
        </w:rPr>
        <w:t>Among the changes planned by the current government</w:t>
      </w:r>
      <w:r w:rsidR="00DC1BB6">
        <w:rPr>
          <w:sz w:val="24"/>
          <w:lang w:val="en-GB"/>
        </w:rPr>
        <w:t xml:space="preserve"> is an already decided issue about uniting the </w:t>
      </w:r>
      <w:r w:rsidR="00177FD6">
        <w:rPr>
          <w:sz w:val="24"/>
          <w:lang w:val="en-GB"/>
        </w:rPr>
        <w:t xml:space="preserve">different </w:t>
      </w:r>
      <w:r w:rsidR="00CA4D4C">
        <w:rPr>
          <w:sz w:val="24"/>
          <w:lang w:val="en-GB"/>
        </w:rPr>
        <w:t xml:space="preserve">public </w:t>
      </w:r>
      <w:r w:rsidR="00177FD6">
        <w:rPr>
          <w:sz w:val="24"/>
          <w:lang w:val="en-GB"/>
        </w:rPr>
        <w:t>healthcare insurance providers.</w:t>
      </w:r>
      <w:r w:rsidR="003115D2">
        <w:rPr>
          <w:sz w:val="24"/>
          <w:lang w:val="en-GB"/>
        </w:rPr>
        <w:t xml:space="preserve"> They also plan on</w:t>
      </w:r>
      <w:r w:rsidR="0064039D">
        <w:rPr>
          <w:sz w:val="24"/>
          <w:lang w:val="en-GB"/>
        </w:rPr>
        <w:t xml:space="preserve"> </w:t>
      </w:r>
      <w:r w:rsidR="00C35575">
        <w:rPr>
          <w:sz w:val="24"/>
          <w:lang w:val="en-GB"/>
        </w:rPr>
        <w:t xml:space="preserve">adding </w:t>
      </w:r>
      <w:r w:rsidR="009A2F8F">
        <w:rPr>
          <w:sz w:val="24"/>
          <w:lang w:val="en-GB"/>
        </w:rPr>
        <w:t xml:space="preserve">fees for </w:t>
      </w:r>
      <w:r w:rsidR="00C9737E">
        <w:rPr>
          <w:sz w:val="24"/>
          <w:lang w:val="en-GB"/>
        </w:rPr>
        <w:t>day clinics</w:t>
      </w:r>
      <w:r w:rsidR="009A2F8F">
        <w:rPr>
          <w:sz w:val="24"/>
          <w:lang w:val="en-GB"/>
        </w:rPr>
        <w:t>.</w:t>
      </w:r>
      <w:r w:rsidR="00284A09">
        <w:rPr>
          <w:sz w:val="24"/>
          <w:lang w:val="en-GB"/>
        </w:rPr>
        <w:t xml:space="preserve"> </w:t>
      </w:r>
      <w:r w:rsidR="00DF3FED">
        <w:rPr>
          <w:sz w:val="24"/>
          <w:lang w:val="en-GB"/>
        </w:rPr>
        <w:t>It remains to be seen</w:t>
      </w:r>
      <w:r w:rsidR="00C342D7">
        <w:rPr>
          <w:sz w:val="24"/>
          <w:lang w:val="en-GB"/>
        </w:rPr>
        <w:t xml:space="preserve">, </w:t>
      </w:r>
      <w:r w:rsidR="00FF04AA">
        <w:rPr>
          <w:sz w:val="24"/>
          <w:lang w:val="en-GB"/>
        </w:rPr>
        <w:t xml:space="preserve">how current </w:t>
      </w:r>
      <w:r w:rsidR="00C342D7">
        <w:rPr>
          <w:sz w:val="24"/>
          <w:lang w:val="en-GB"/>
        </w:rPr>
        <w:t xml:space="preserve">changes </w:t>
      </w:r>
      <w:r w:rsidR="00FF04AA">
        <w:rPr>
          <w:sz w:val="24"/>
          <w:lang w:val="en-GB"/>
        </w:rPr>
        <w:t xml:space="preserve">will </w:t>
      </w:r>
      <w:r w:rsidR="00630700">
        <w:rPr>
          <w:sz w:val="24"/>
          <w:lang w:val="en-GB"/>
        </w:rPr>
        <w:t>affect</w:t>
      </w:r>
      <w:r w:rsidR="00FF04AA">
        <w:rPr>
          <w:sz w:val="24"/>
          <w:lang w:val="en-GB"/>
        </w:rPr>
        <w:t xml:space="preserve"> the Austrian healthcare system in the future.</w:t>
      </w:r>
      <w:bookmarkEnd w:id="0"/>
    </w:p>
    <w:sectPr w:rsidR="00B75D62" w:rsidRPr="00B773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1C"/>
    <w:rsid w:val="000052D0"/>
    <w:rsid w:val="000B5AFF"/>
    <w:rsid w:val="0010641C"/>
    <w:rsid w:val="00115F51"/>
    <w:rsid w:val="00126089"/>
    <w:rsid w:val="00177E47"/>
    <w:rsid w:val="00177FD6"/>
    <w:rsid w:val="0019081E"/>
    <w:rsid w:val="00196AA9"/>
    <w:rsid w:val="001A1959"/>
    <w:rsid w:val="001B3E3C"/>
    <w:rsid w:val="001E5DAD"/>
    <w:rsid w:val="00212E12"/>
    <w:rsid w:val="00221226"/>
    <w:rsid w:val="00272233"/>
    <w:rsid w:val="00284A09"/>
    <w:rsid w:val="002902F3"/>
    <w:rsid w:val="002A4562"/>
    <w:rsid w:val="002B3C83"/>
    <w:rsid w:val="002F35A3"/>
    <w:rsid w:val="00300596"/>
    <w:rsid w:val="003115D2"/>
    <w:rsid w:val="003155A0"/>
    <w:rsid w:val="00323A70"/>
    <w:rsid w:val="003372D0"/>
    <w:rsid w:val="003457C1"/>
    <w:rsid w:val="00362FAB"/>
    <w:rsid w:val="00392802"/>
    <w:rsid w:val="0039770B"/>
    <w:rsid w:val="003A437A"/>
    <w:rsid w:val="003C2DDE"/>
    <w:rsid w:val="003E784C"/>
    <w:rsid w:val="0041110C"/>
    <w:rsid w:val="00436A64"/>
    <w:rsid w:val="004A761C"/>
    <w:rsid w:val="004B7662"/>
    <w:rsid w:val="004B7BEA"/>
    <w:rsid w:val="004F53E8"/>
    <w:rsid w:val="00500668"/>
    <w:rsid w:val="00536D89"/>
    <w:rsid w:val="00543EC8"/>
    <w:rsid w:val="0055549F"/>
    <w:rsid w:val="005C0772"/>
    <w:rsid w:val="005C702B"/>
    <w:rsid w:val="005C7067"/>
    <w:rsid w:val="005F018F"/>
    <w:rsid w:val="005F6BC6"/>
    <w:rsid w:val="00601DD4"/>
    <w:rsid w:val="006029EE"/>
    <w:rsid w:val="00604056"/>
    <w:rsid w:val="00630700"/>
    <w:rsid w:val="0064039D"/>
    <w:rsid w:val="006739EB"/>
    <w:rsid w:val="006B39C8"/>
    <w:rsid w:val="006C1EAA"/>
    <w:rsid w:val="006C43B5"/>
    <w:rsid w:val="006D1EA3"/>
    <w:rsid w:val="006E69FE"/>
    <w:rsid w:val="00711291"/>
    <w:rsid w:val="00750FB5"/>
    <w:rsid w:val="00760EF4"/>
    <w:rsid w:val="007635AD"/>
    <w:rsid w:val="007757B9"/>
    <w:rsid w:val="0078511F"/>
    <w:rsid w:val="007A1CBD"/>
    <w:rsid w:val="007C4639"/>
    <w:rsid w:val="007D4277"/>
    <w:rsid w:val="007E41A4"/>
    <w:rsid w:val="007F7177"/>
    <w:rsid w:val="00800048"/>
    <w:rsid w:val="00881187"/>
    <w:rsid w:val="00895CE6"/>
    <w:rsid w:val="008A48AA"/>
    <w:rsid w:val="008B36FE"/>
    <w:rsid w:val="008B6678"/>
    <w:rsid w:val="008C1DA1"/>
    <w:rsid w:val="008D11CA"/>
    <w:rsid w:val="008E33F7"/>
    <w:rsid w:val="00903350"/>
    <w:rsid w:val="00917C30"/>
    <w:rsid w:val="009947A6"/>
    <w:rsid w:val="009A07F5"/>
    <w:rsid w:val="009A1E00"/>
    <w:rsid w:val="009A2F8F"/>
    <w:rsid w:val="009C3C80"/>
    <w:rsid w:val="009D565E"/>
    <w:rsid w:val="009D7FBB"/>
    <w:rsid w:val="009E0165"/>
    <w:rsid w:val="00A34A28"/>
    <w:rsid w:val="00A44E20"/>
    <w:rsid w:val="00A54F65"/>
    <w:rsid w:val="00A87BFE"/>
    <w:rsid w:val="00AA00CF"/>
    <w:rsid w:val="00AC6EE8"/>
    <w:rsid w:val="00AD6622"/>
    <w:rsid w:val="00AE38AA"/>
    <w:rsid w:val="00AF6FB9"/>
    <w:rsid w:val="00B30BC0"/>
    <w:rsid w:val="00B34A0C"/>
    <w:rsid w:val="00B354C6"/>
    <w:rsid w:val="00B4436C"/>
    <w:rsid w:val="00B5075B"/>
    <w:rsid w:val="00B655FF"/>
    <w:rsid w:val="00B722D3"/>
    <w:rsid w:val="00B75D62"/>
    <w:rsid w:val="00B7734B"/>
    <w:rsid w:val="00B96CE9"/>
    <w:rsid w:val="00BB242A"/>
    <w:rsid w:val="00BD164D"/>
    <w:rsid w:val="00BD4A17"/>
    <w:rsid w:val="00C342D7"/>
    <w:rsid w:val="00C35575"/>
    <w:rsid w:val="00C705AC"/>
    <w:rsid w:val="00C9737E"/>
    <w:rsid w:val="00CA4D4C"/>
    <w:rsid w:val="00CC0272"/>
    <w:rsid w:val="00CF4F61"/>
    <w:rsid w:val="00CF68C5"/>
    <w:rsid w:val="00D31154"/>
    <w:rsid w:val="00D542F9"/>
    <w:rsid w:val="00D56C1C"/>
    <w:rsid w:val="00D95A69"/>
    <w:rsid w:val="00DB513C"/>
    <w:rsid w:val="00DC1BB6"/>
    <w:rsid w:val="00DC206D"/>
    <w:rsid w:val="00DE2BA6"/>
    <w:rsid w:val="00DF3FED"/>
    <w:rsid w:val="00E03213"/>
    <w:rsid w:val="00E5132C"/>
    <w:rsid w:val="00E94AD2"/>
    <w:rsid w:val="00ED7A1C"/>
    <w:rsid w:val="00EE2999"/>
    <w:rsid w:val="00F153B3"/>
    <w:rsid w:val="00F56F9C"/>
    <w:rsid w:val="00F700A3"/>
    <w:rsid w:val="00F86389"/>
    <w:rsid w:val="00FB359C"/>
    <w:rsid w:val="00FB35A6"/>
    <w:rsid w:val="00FB59CB"/>
    <w:rsid w:val="00FB7DED"/>
    <w:rsid w:val="00FD540D"/>
    <w:rsid w:val="00FD576F"/>
    <w:rsid w:val="00FE4BA5"/>
    <w:rsid w:val="00FF04AA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1B146-C53C-4E6F-962F-D464989E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7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6F7EFE30</Template>
  <TotalTime>0</TotalTime>
  <Pages>1</Pages>
  <Words>324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Beier Michael</dc:creator>
  <cp:keywords/>
  <dc:description/>
  <cp:lastModifiedBy>Monika Reichart</cp:lastModifiedBy>
  <cp:revision>2</cp:revision>
  <dcterms:created xsi:type="dcterms:W3CDTF">2019-01-25T10:04:00Z</dcterms:created>
  <dcterms:modified xsi:type="dcterms:W3CDTF">2019-01-25T10:04:00Z</dcterms:modified>
</cp:coreProperties>
</file>