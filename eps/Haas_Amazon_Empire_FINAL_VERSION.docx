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67EC3" w14:textId="22B643A7" w:rsidR="006C235C" w:rsidRPr="00F61DF3" w:rsidRDefault="00D6127D" w:rsidP="00726494">
      <w:pPr>
        <w:jc w:val="center"/>
        <w:rPr>
          <w:rFonts w:asciiTheme="majorHAnsi" w:hAnsiTheme="majorHAnsi" w:cstheme="majorHAnsi"/>
          <w:sz w:val="44"/>
          <w:lang w:val="en-US"/>
        </w:rPr>
      </w:pPr>
      <w:r>
        <w:rPr>
          <w:rFonts w:asciiTheme="majorHAnsi" w:hAnsiTheme="majorHAnsi" w:cstheme="majorHAnsi"/>
          <w:sz w:val="44"/>
          <w:lang w:val="en-US"/>
        </w:rPr>
        <w:t xml:space="preserve"> </w:t>
      </w:r>
      <w:r w:rsidR="00726494" w:rsidRPr="00F61DF3">
        <w:rPr>
          <w:rFonts w:asciiTheme="majorHAnsi" w:hAnsiTheme="majorHAnsi" w:cstheme="majorHAnsi"/>
          <w:sz w:val="44"/>
          <w:lang w:val="en-US"/>
        </w:rPr>
        <w:t xml:space="preserve">The Amazon </w:t>
      </w:r>
      <w:proofErr w:type="gramStart"/>
      <w:r w:rsidR="004603E6">
        <w:rPr>
          <w:rFonts w:asciiTheme="majorHAnsi" w:hAnsiTheme="majorHAnsi" w:cstheme="majorHAnsi"/>
          <w:sz w:val="44"/>
          <w:lang w:val="en-US"/>
        </w:rPr>
        <w:t>e</w:t>
      </w:r>
      <w:r w:rsidR="00726494" w:rsidRPr="00F61DF3">
        <w:rPr>
          <w:rFonts w:asciiTheme="majorHAnsi" w:hAnsiTheme="majorHAnsi" w:cstheme="majorHAnsi"/>
          <w:sz w:val="44"/>
          <w:lang w:val="en-US"/>
        </w:rPr>
        <w:t>mpire</w:t>
      </w:r>
      <w:proofErr w:type="gramEnd"/>
    </w:p>
    <w:p w14:paraId="53B85038" w14:textId="0D3A6858" w:rsidR="004E0380" w:rsidRPr="00F61DF3" w:rsidRDefault="004428CD" w:rsidP="004E0380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14:paraId="5E02563B" w14:textId="25C1F018" w:rsidR="003D6FBB" w:rsidRDefault="00403E13" w:rsidP="0072649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On </w:t>
      </w:r>
      <w:proofErr w:type="gramStart"/>
      <w:r>
        <w:rPr>
          <w:rFonts w:cstheme="minorHAnsi"/>
          <w:sz w:val="28"/>
          <w:lang w:val="en-US"/>
        </w:rPr>
        <w:t xml:space="preserve">the fifth of </w:t>
      </w:r>
      <w:r w:rsidR="009A36C7">
        <w:rPr>
          <w:rFonts w:cstheme="minorHAnsi"/>
          <w:sz w:val="28"/>
          <w:lang w:val="en-US"/>
        </w:rPr>
        <w:t>July</w:t>
      </w:r>
      <w:proofErr w:type="gramEnd"/>
      <w:r>
        <w:rPr>
          <w:rFonts w:cstheme="minorHAnsi"/>
          <w:sz w:val="28"/>
          <w:lang w:val="en-US"/>
        </w:rPr>
        <w:t xml:space="preserve"> 1994 Jeff Bezos started a </w:t>
      </w:r>
      <w:r w:rsidR="0014773A">
        <w:rPr>
          <w:rFonts w:cstheme="minorHAnsi"/>
          <w:sz w:val="28"/>
          <w:lang w:val="en-US"/>
        </w:rPr>
        <w:t>b</w:t>
      </w:r>
      <w:r w:rsidR="003F59FC">
        <w:rPr>
          <w:rFonts w:cstheme="minorHAnsi"/>
          <w:sz w:val="28"/>
          <w:lang w:val="en-US"/>
        </w:rPr>
        <w:t xml:space="preserve">ook selling </w:t>
      </w:r>
      <w:r w:rsidR="0014773A">
        <w:rPr>
          <w:rFonts w:cstheme="minorHAnsi"/>
          <w:sz w:val="28"/>
          <w:lang w:val="en-US"/>
        </w:rPr>
        <w:t>w</w:t>
      </w:r>
      <w:r w:rsidR="003F59FC">
        <w:rPr>
          <w:rFonts w:cstheme="minorHAnsi"/>
          <w:sz w:val="28"/>
          <w:lang w:val="en-US"/>
        </w:rPr>
        <w:t>ebsite</w:t>
      </w:r>
      <w:r w:rsidR="00C2425E">
        <w:rPr>
          <w:rFonts w:cstheme="minorHAnsi"/>
          <w:sz w:val="28"/>
          <w:lang w:val="en-US"/>
        </w:rPr>
        <w:t xml:space="preserve"> called </w:t>
      </w:r>
      <w:r w:rsidR="00BD784F">
        <w:rPr>
          <w:rFonts w:cstheme="minorHAnsi"/>
          <w:sz w:val="28"/>
          <w:lang w:val="en-US"/>
        </w:rPr>
        <w:t xml:space="preserve">Amazon. </w:t>
      </w:r>
      <w:proofErr w:type="gramStart"/>
      <w:r w:rsidR="00BD784F">
        <w:rPr>
          <w:rFonts w:cstheme="minorHAnsi"/>
          <w:sz w:val="28"/>
          <w:lang w:val="en-US"/>
        </w:rPr>
        <w:t xml:space="preserve">Fast </w:t>
      </w:r>
      <w:r w:rsidR="0014773A">
        <w:rPr>
          <w:rFonts w:cstheme="minorHAnsi"/>
          <w:sz w:val="28"/>
          <w:lang w:val="en-US"/>
        </w:rPr>
        <w:t>f</w:t>
      </w:r>
      <w:r w:rsidR="00BD784F">
        <w:rPr>
          <w:rFonts w:cstheme="minorHAnsi"/>
          <w:sz w:val="28"/>
          <w:lang w:val="en-US"/>
        </w:rPr>
        <w:t>orward</w:t>
      </w:r>
      <w:proofErr w:type="gramEnd"/>
      <w:r w:rsidR="00BD784F">
        <w:rPr>
          <w:rFonts w:cstheme="minorHAnsi"/>
          <w:sz w:val="28"/>
          <w:lang w:val="en-US"/>
        </w:rPr>
        <w:t xml:space="preserve"> </w:t>
      </w:r>
      <w:r w:rsidR="00CD7988">
        <w:rPr>
          <w:rFonts w:cstheme="minorHAnsi"/>
          <w:sz w:val="28"/>
          <w:lang w:val="en-US"/>
        </w:rPr>
        <w:t xml:space="preserve">24 </w:t>
      </w:r>
      <w:r w:rsidR="00077B83">
        <w:rPr>
          <w:rFonts w:cstheme="minorHAnsi"/>
          <w:sz w:val="28"/>
          <w:lang w:val="en-US"/>
        </w:rPr>
        <w:t>y</w:t>
      </w:r>
      <w:r w:rsidR="00CD7988">
        <w:rPr>
          <w:rFonts w:cstheme="minorHAnsi"/>
          <w:sz w:val="28"/>
          <w:lang w:val="en-US"/>
        </w:rPr>
        <w:t>ears, and Amazon</w:t>
      </w:r>
      <w:r w:rsidR="00BF3663">
        <w:rPr>
          <w:rFonts w:cstheme="minorHAnsi"/>
          <w:sz w:val="28"/>
          <w:lang w:val="en-US"/>
        </w:rPr>
        <w:t xml:space="preserve"> is the largest online retailer</w:t>
      </w:r>
      <w:r w:rsidR="00D319FA">
        <w:rPr>
          <w:rFonts w:cstheme="minorHAnsi"/>
          <w:sz w:val="28"/>
          <w:lang w:val="en-US"/>
        </w:rPr>
        <w:t>, with a huge selection</w:t>
      </w:r>
      <w:r w:rsidR="00BF3663">
        <w:rPr>
          <w:rFonts w:cstheme="minorHAnsi"/>
          <w:sz w:val="28"/>
          <w:lang w:val="en-US"/>
        </w:rPr>
        <w:t xml:space="preserve"> </w:t>
      </w:r>
      <w:r w:rsidR="00D319FA">
        <w:rPr>
          <w:rFonts w:cstheme="minorHAnsi"/>
          <w:sz w:val="28"/>
          <w:lang w:val="en-US"/>
        </w:rPr>
        <w:t xml:space="preserve">and </w:t>
      </w:r>
      <w:r w:rsidR="00BF3663">
        <w:rPr>
          <w:rFonts w:cstheme="minorHAnsi"/>
          <w:sz w:val="28"/>
          <w:lang w:val="en-US"/>
        </w:rPr>
        <w:t xml:space="preserve">97000 </w:t>
      </w:r>
      <w:r w:rsidR="0047644E">
        <w:rPr>
          <w:rFonts w:cstheme="minorHAnsi"/>
          <w:sz w:val="28"/>
          <w:lang w:val="en-US"/>
        </w:rPr>
        <w:t>e</w:t>
      </w:r>
      <w:r w:rsidR="00BF3663">
        <w:rPr>
          <w:rFonts w:cstheme="minorHAnsi"/>
          <w:sz w:val="28"/>
          <w:lang w:val="en-US"/>
        </w:rPr>
        <w:t xml:space="preserve">mployees and an </w:t>
      </w:r>
      <w:r w:rsidR="0047644E">
        <w:rPr>
          <w:rFonts w:cstheme="minorHAnsi"/>
          <w:sz w:val="28"/>
          <w:lang w:val="en-US"/>
        </w:rPr>
        <w:t>a</w:t>
      </w:r>
      <w:r w:rsidR="00BF3663">
        <w:rPr>
          <w:rFonts w:cstheme="minorHAnsi"/>
          <w:sz w:val="28"/>
          <w:lang w:val="en-US"/>
        </w:rPr>
        <w:t xml:space="preserve">nnual </w:t>
      </w:r>
      <w:r w:rsidR="0047644E">
        <w:rPr>
          <w:rFonts w:cstheme="minorHAnsi"/>
          <w:sz w:val="28"/>
          <w:lang w:val="en-US"/>
        </w:rPr>
        <w:t>r</w:t>
      </w:r>
      <w:r w:rsidR="00BF3663">
        <w:rPr>
          <w:rFonts w:cstheme="minorHAnsi"/>
          <w:sz w:val="28"/>
          <w:lang w:val="en-US"/>
        </w:rPr>
        <w:t>evenue</w:t>
      </w:r>
      <w:r w:rsidR="004F6E4F">
        <w:rPr>
          <w:rFonts w:cstheme="minorHAnsi"/>
          <w:sz w:val="28"/>
          <w:lang w:val="en-US"/>
        </w:rPr>
        <w:t xml:space="preserve"> of 61.09 </w:t>
      </w:r>
      <w:r w:rsidR="00126DE9">
        <w:rPr>
          <w:rFonts w:cstheme="minorHAnsi"/>
          <w:sz w:val="28"/>
          <w:lang w:val="en-US"/>
        </w:rPr>
        <w:t>b</w:t>
      </w:r>
      <w:r w:rsidR="004F6E4F">
        <w:rPr>
          <w:rFonts w:cstheme="minorHAnsi"/>
          <w:sz w:val="28"/>
          <w:lang w:val="en-US"/>
        </w:rPr>
        <w:t>illion US-Dollars.</w:t>
      </w:r>
      <w:r w:rsidR="0074115E">
        <w:rPr>
          <w:rFonts w:cstheme="minorHAnsi"/>
          <w:sz w:val="28"/>
          <w:lang w:val="en-US"/>
        </w:rPr>
        <w:t xml:space="preserve"> </w:t>
      </w:r>
      <w:r w:rsidR="00D319FA">
        <w:rPr>
          <w:rFonts w:cstheme="minorHAnsi"/>
          <w:sz w:val="28"/>
          <w:lang w:val="en-US"/>
        </w:rPr>
        <w:t xml:space="preserve">Amazon has over 200 million </w:t>
      </w:r>
      <w:r w:rsidR="004632C1">
        <w:rPr>
          <w:rFonts w:cstheme="minorHAnsi"/>
          <w:sz w:val="28"/>
          <w:lang w:val="en-US"/>
        </w:rPr>
        <w:t>p</w:t>
      </w:r>
      <w:r w:rsidR="00D319FA">
        <w:rPr>
          <w:rFonts w:cstheme="minorHAnsi"/>
          <w:sz w:val="28"/>
          <w:lang w:val="en-US"/>
        </w:rPr>
        <w:t>roducts</w:t>
      </w:r>
      <w:r w:rsidR="004A7324">
        <w:rPr>
          <w:rFonts w:cstheme="minorHAnsi"/>
          <w:sz w:val="28"/>
          <w:lang w:val="en-US"/>
        </w:rPr>
        <w:t xml:space="preserve"> on their website listed</w:t>
      </w:r>
      <w:r w:rsidR="00D319FA">
        <w:rPr>
          <w:rFonts w:cstheme="minorHAnsi"/>
          <w:sz w:val="28"/>
          <w:lang w:val="en-US"/>
        </w:rPr>
        <w:t xml:space="preserve">. </w:t>
      </w:r>
      <w:r w:rsidR="00421B0A">
        <w:rPr>
          <w:rFonts w:cstheme="minorHAnsi"/>
          <w:sz w:val="28"/>
          <w:lang w:val="en-US"/>
        </w:rPr>
        <w:t xml:space="preserve">Jeff Bezos is now in 2018 the richest man alive with approximately </w:t>
      </w:r>
      <w:r w:rsidR="008E24F5">
        <w:rPr>
          <w:rFonts w:cstheme="minorHAnsi"/>
          <w:sz w:val="28"/>
          <w:lang w:val="en-US"/>
        </w:rPr>
        <w:t xml:space="preserve">150 Billion US-Dollars in Amazon </w:t>
      </w:r>
      <w:r w:rsidR="004603E6">
        <w:rPr>
          <w:rFonts w:cstheme="minorHAnsi"/>
          <w:sz w:val="28"/>
          <w:lang w:val="en-US"/>
        </w:rPr>
        <w:t>s</w:t>
      </w:r>
      <w:r w:rsidR="008E24F5">
        <w:rPr>
          <w:rFonts w:cstheme="minorHAnsi"/>
          <w:sz w:val="28"/>
          <w:lang w:val="en-US"/>
        </w:rPr>
        <w:t>tock</w:t>
      </w:r>
      <w:r w:rsidR="004603E6">
        <w:rPr>
          <w:rFonts w:cstheme="minorHAnsi"/>
          <w:sz w:val="28"/>
          <w:lang w:val="en-US"/>
        </w:rPr>
        <w:t xml:space="preserve"> </w:t>
      </w:r>
      <w:r w:rsidR="008E24F5">
        <w:rPr>
          <w:rFonts w:cstheme="minorHAnsi"/>
          <w:sz w:val="28"/>
          <w:lang w:val="en-US"/>
        </w:rPr>
        <w:t>shares.</w:t>
      </w:r>
      <w:r w:rsidR="003D6FBB">
        <w:rPr>
          <w:rFonts w:cstheme="minorHAnsi"/>
          <w:sz w:val="28"/>
          <w:lang w:val="en-US"/>
        </w:rPr>
        <w:t xml:space="preserve"> </w:t>
      </w:r>
    </w:p>
    <w:p w14:paraId="7865CF50" w14:textId="54BAE6EF" w:rsidR="00742DA8" w:rsidRDefault="00A30B17" w:rsidP="00742DA8">
      <w:pPr>
        <w:pStyle w:val="berschrift1"/>
        <w:rPr>
          <w:lang w:val="en-US"/>
        </w:rPr>
      </w:pPr>
      <w:r>
        <w:rPr>
          <w:lang w:val="en-US"/>
        </w:rPr>
        <w:t xml:space="preserve">The </w:t>
      </w:r>
      <w:r w:rsidR="00D43AEA">
        <w:rPr>
          <w:lang w:val="en-US"/>
        </w:rPr>
        <w:t>b</w:t>
      </w:r>
      <w:r>
        <w:rPr>
          <w:lang w:val="en-US"/>
        </w:rPr>
        <w:t>eginning</w:t>
      </w:r>
    </w:p>
    <w:p w14:paraId="40D8B649" w14:textId="2D3B5451" w:rsidR="003D6FBB" w:rsidRDefault="003D6FBB" w:rsidP="00726494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Jeff Bezos was 30 years</w:t>
      </w:r>
      <w:r w:rsidR="00593B55">
        <w:rPr>
          <w:rFonts w:cstheme="minorHAnsi"/>
          <w:sz w:val="28"/>
          <w:lang w:val="en-US"/>
        </w:rPr>
        <w:t xml:space="preserve"> old and working on Wall Street </w:t>
      </w:r>
      <w:r w:rsidR="000F15F4">
        <w:rPr>
          <w:rFonts w:cstheme="minorHAnsi"/>
          <w:sz w:val="28"/>
          <w:lang w:val="en-US"/>
        </w:rPr>
        <w:t>when</w:t>
      </w:r>
      <w:r w:rsidR="00593B55">
        <w:rPr>
          <w:rFonts w:cstheme="minorHAnsi"/>
          <w:sz w:val="28"/>
          <w:lang w:val="en-US"/>
        </w:rPr>
        <w:t xml:space="preserve"> he saw the </w:t>
      </w:r>
      <w:r w:rsidR="007774DF">
        <w:rPr>
          <w:rFonts w:cstheme="minorHAnsi"/>
          <w:sz w:val="28"/>
          <w:lang w:val="en-US"/>
        </w:rPr>
        <w:t>i</w:t>
      </w:r>
      <w:r w:rsidR="00593B55">
        <w:rPr>
          <w:rFonts w:cstheme="minorHAnsi"/>
          <w:sz w:val="28"/>
          <w:lang w:val="en-US"/>
        </w:rPr>
        <w:t xml:space="preserve">nternet </w:t>
      </w:r>
      <w:r w:rsidR="00EE6430">
        <w:rPr>
          <w:rFonts w:cstheme="minorHAnsi"/>
          <w:sz w:val="28"/>
          <w:lang w:val="en-US"/>
        </w:rPr>
        <w:t>r</w:t>
      </w:r>
      <w:r w:rsidR="00593B55">
        <w:rPr>
          <w:rFonts w:cstheme="minorHAnsi"/>
          <w:sz w:val="28"/>
          <w:lang w:val="en-US"/>
        </w:rPr>
        <w:t xml:space="preserve">evolution take place. </w:t>
      </w:r>
      <w:r w:rsidR="004B18AB">
        <w:rPr>
          <w:rFonts w:cstheme="minorHAnsi"/>
          <w:sz w:val="28"/>
          <w:lang w:val="en-US"/>
        </w:rPr>
        <w:t xml:space="preserve">He quickly made the decision to quit his </w:t>
      </w:r>
      <w:r w:rsidR="00003C3F">
        <w:rPr>
          <w:rFonts w:cstheme="minorHAnsi"/>
          <w:sz w:val="28"/>
          <w:lang w:val="en-US"/>
        </w:rPr>
        <w:t>j</w:t>
      </w:r>
      <w:r w:rsidR="004B18AB">
        <w:rPr>
          <w:rFonts w:cstheme="minorHAnsi"/>
          <w:sz w:val="28"/>
          <w:lang w:val="en-US"/>
        </w:rPr>
        <w:t>ob and create a</w:t>
      </w:r>
      <w:r w:rsidR="00E0162D">
        <w:rPr>
          <w:rFonts w:cstheme="minorHAnsi"/>
          <w:sz w:val="28"/>
          <w:lang w:val="en-US"/>
        </w:rPr>
        <w:t xml:space="preserve">n </w:t>
      </w:r>
      <w:r w:rsidR="00E7677E">
        <w:rPr>
          <w:rFonts w:cstheme="minorHAnsi"/>
          <w:sz w:val="28"/>
          <w:lang w:val="en-US"/>
        </w:rPr>
        <w:t>i</w:t>
      </w:r>
      <w:r w:rsidR="00E0162D">
        <w:rPr>
          <w:rFonts w:cstheme="minorHAnsi"/>
          <w:sz w:val="28"/>
          <w:lang w:val="en-US"/>
        </w:rPr>
        <w:t xml:space="preserve">nternet </w:t>
      </w:r>
      <w:r w:rsidR="00356D3A">
        <w:rPr>
          <w:rFonts w:cstheme="minorHAnsi"/>
          <w:sz w:val="28"/>
          <w:lang w:val="en-US"/>
        </w:rPr>
        <w:t>c</w:t>
      </w:r>
      <w:r w:rsidR="00E0162D">
        <w:rPr>
          <w:rFonts w:cstheme="minorHAnsi"/>
          <w:sz w:val="28"/>
          <w:lang w:val="en-US"/>
        </w:rPr>
        <w:t>ompany</w:t>
      </w:r>
      <w:r w:rsidR="00711F6E">
        <w:rPr>
          <w:rFonts w:cstheme="minorHAnsi"/>
          <w:sz w:val="28"/>
          <w:lang w:val="en-US"/>
        </w:rPr>
        <w:t xml:space="preserve"> </w:t>
      </w:r>
      <w:r w:rsidR="000F15F4">
        <w:rPr>
          <w:rFonts w:cstheme="minorHAnsi"/>
          <w:sz w:val="28"/>
          <w:lang w:val="en-US"/>
        </w:rPr>
        <w:t>selling products</w:t>
      </w:r>
      <w:r w:rsidR="00711F6E">
        <w:rPr>
          <w:rFonts w:cstheme="minorHAnsi"/>
          <w:sz w:val="28"/>
          <w:lang w:val="en-US"/>
        </w:rPr>
        <w:t>, but he did</w:t>
      </w:r>
      <w:r w:rsidR="00BF614A">
        <w:rPr>
          <w:rFonts w:cstheme="minorHAnsi"/>
          <w:sz w:val="28"/>
          <w:lang w:val="en-US"/>
        </w:rPr>
        <w:t xml:space="preserve"> </w:t>
      </w:r>
      <w:r w:rsidR="00711F6E">
        <w:rPr>
          <w:rFonts w:cstheme="minorHAnsi"/>
          <w:sz w:val="28"/>
          <w:lang w:val="en-US"/>
        </w:rPr>
        <w:t>n</w:t>
      </w:r>
      <w:r w:rsidR="00BF614A">
        <w:rPr>
          <w:rFonts w:cstheme="minorHAnsi"/>
          <w:sz w:val="28"/>
          <w:lang w:val="en-US"/>
        </w:rPr>
        <w:t>o</w:t>
      </w:r>
      <w:r w:rsidR="00711F6E">
        <w:rPr>
          <w:rFonts w:cstheme="minorHAnsi"/>
          <w:sz w:val="28"/>
          <w:lang w:val="en-US"/>
        </w:rPr>
        <w:t xml:space="preserve">t know what to sell. </w:t>
      </w:r>
      <w:r w:rsidR="00EE728D">
        <w:rPr>
          <w:rFonts w:cstheme="minorHAnsi"/>
          <w:sz w:val="28"/>
          <w:lang w:val="en-US"/>
        </w:rPr>
        <w:t xml:space="preserve">He created a “top 20” list of things that he could sell online. </w:t>
      </w:r>
      <w:r w:rsidR="00EE003F">
        <w:rPr>
          <w:rFonts w:cstheme="minorHAnsi"/>
          <w:sz w:val="28"/>
          <w:lang w:val="en-US"/>
        </w:rPr>
        <w:t xml:space="preserve">He eventually set on selling books, because </w:t>
      </w:r>
      <w:r w:rsidR="00656544">
        <w:rPr>
          <w:rFonts w:cstheme="minorHAnsi"/>
          <w:sz w:val="28"/>
          <w:lang w:val="en-US"/>
        </w:rPr>
        <w:t>they</w:t>
      </w:r>
      <w:r w:rsidR="000F15F4">
        <w:rPr>
          <w:rFonts w:cstheme="minorHAnsi"/>
          <w:sz w:val="28"/>
          <w:lang w:val="en-US"/>
        </w:rPr>
        <w:t xml:space="preserve"> a</w:t>
      </w:r>
      <w:r w:rsidR="00656544">
        <w:rPr>
          <w:rFonts w:cstheme="minorHAnsi"/>
          <w:sz w:val="28"/>
          <w:lang w:val="en-US"/>
        </w:rPr>
        <w:t xml:space="preserve">re </w:t>
      </w:r>
      <w:r w:rsidR="00EE003F">
        <w:rPr>
          <w:rFonts w:cstheme="minorHAnsi"/>
          <w:sz w:val="28"/>
          <w:lang w:val="en-US"/>
        </w:rPr>
        <w:t xml:space="preserve">cheap and in worldwide demand. </w:t>
      </w:r>
    </w:p>
    <w:p w14:paraId="7467DA15" w14:textId="15E8062D" w:rsidR="00A4231E" w:rsidRDefault="00A4231E" w:rsidP="00726494">
      <w:pPr>
        <w:rPr>
          <w:rFonts w:cstheme="minorHAnsi"/>
          <w:sz w:val="28"/>
          <w:lang w:val="en-US"/>
        </w:rPr>
      </w:pPr>
      <w:r>
        <w:rPr>
          <w:rFonts w:cstheme="minorHAnsi"/>
          <w:noProof/>
          <w:sz w:val="28"/>
          <w:lang w:eastAsia="de-AT"/>
        </w:rPr>
        <w:drawing>
          <wp:inline distT="0" distB="0" distL="0" distR="0" wp14:anchorId="09BDD337" wp14:editId="7FD12792">
            <wp:extent cx="5760720" cy="3246120"/>
            <wp:effectExtent l="0" t="0" r="0" b="0"/>
            <wp:docPr id="3" name="Grafik 3" descr="C:\Users\marku\OneDrive\Pictures\gty_amazon_jeff_bezos_nt_111006_w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\OneDrive\Pictures\gty_amazon_jeff_bezos_nt_111006_w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24DE7" w14:textId="5F9141EC" w:rsidR="00A30B17" w:rsidRDefault="00B36953" w:rsidP="002205A7">
      <w:pPr>
        <w:pStyle w:val="berschrift1"/>
        <w:rPr>
          <w:lang w:val="en-US"/>
        </w:rPr>
      </w:pPr>
      <w:r>
        <w:rPr>
          <w:lang w:val="en-US"/>
        </w:rPr>
        <w:t xml:space="preserve">Jeff Bezos´ </w:t>
      </w:r>
      <w:r w:rsidR="003A5740">
        <w:rPr>
          <w:lang w:val="en-US"/>
        </w:rPr>
        <w:t>f</w:t>
      </w:r>
      <w:r>
        <w:rPr>
          <w:lang w:val="en-US"/>
        </w:rPr>
        <w:t>unding</w:t>
      </w:r>
    </w:p>
    <w:p w14:paraId="15AC11E8" w14:textId="7DBD9D80" w:rsidR="00745952" w:rsidRDefault="004E08FB" w:rsidP="00B36953">
      <w:pPr>
        <w:rPr>
          <w:sz w:val="28"/>
          <w:lang w:val="en-US"/>
        </w:rPr>
      </w:pPr>
      <w:r>
        <w:rPr>
          <w:sz w:val="28"/>
          <w:lang w:val="en-US"/>
        </w:rPr>
        <w:t xml:space="preserve">The first investment was </w:t>
      </w:r>
      <w:r w:rsidR="009A36C7">
        <w:rPr>
          <w:sz w:val="28"/>
          <w:lang w:val="en-US"/>
        </w:rPr>
        <w:t>not</w:t>
      </w:r>
      <w:r>
        <w:rPr>
          <w:sz w:val="28"/>
          <w:lang w:val="en-US"/>
        </w:rPr>
        <w:t xml:space="preserve"> from a big company, but from his </w:t>
      </w:r>
      <w:r w:rsidR="009A36C7">
        <w:rPr>
          <w:sz w:val="28"/>
          <w:lang w:val="en-US"/>
        </w:rPr>
        <w:t>p</w:t>
      </w:r>
      <w:r>
        <w:rPr>
          <w:sz w:val="28"/>
          <w:lang w:val="en-US"/>
        </w:rPr>
        <w:t xml:space="preserve">arents. </w:t>
      </w:r>
      <w:r w:rsidR="00FC70AA">
        <w:rPr>
          <w:sz w:val="28"/>
          <w:lang w:val="en-US"/>
        </w:rPr>
        <w:t xml:space="preserve">They invested more than </w:t>
      </w:r>
      <w:r w:rsidR="00011233">
        <w:rPr>
          <w:sz w:val="28"/>
          <w:lang w:val="en-US"/>
        </w:rPr>
        <w:t xml:space="preserve">USD </w:t>
      </w:r>
      <w:r w:rsidR="00FC70AA">
        <w:rPr>
          <w:sz w:val="28"/>
          <w:lang w:val="en-US"/>
        </w:rPr>
        <w:t>300000</w:t>
      </w:r>
      <w:r w:rsidR="008A38C1">
        <w:rPr>
          <w:sz w:val="28"/>
          <w:lang w:val="en-US"/>
        </w:rPr>
        <w:t>, b</w:t>
      </w:r>
      <w:r w:rsidR="00CC0A73">
        <w:rPr>
          <w:sz w:val="28"/>
          <w:lang w:val="en-US"/>
        </w:rPr>
        <w:t>ut they wer</w:t>
      </w:r>
      <w:r w:rsidR="00D8128A">
        <w:rPr>
          <w:sz w:val="28"/>
          <w:lang w:val="en-US"/>
        </w:rPr>
        <w:t>e not</w:t>
      </w:r>
      <w:r w:rsidR="00CC0A73">
        <w:rPr>
          <w:sz w:val="28"/>
          <w:lang w:val="en-US"/>
        </w:rPr>
        <w:t xml:space="preserve"> interested in</w:t>
      </w:r>
    </w:p>
    <w:p w14:paraId="431A33C0" w14:textId="77777777" w:rsidR="00745952" w:rsidRDefault="00745952" w:rsidP="00B36953">
      <w:pPr>
        <w:rPr>
          <w:sz w:val="28"/>
          <w:lang w:val="en-US"/>
        </w:rPr>
      </w:pPr>
    </w:p>
    <w:p w14:paraId="3D03AA49" w14:textId="77777777" w:rsidR="00745952" w:rsidRDefault="00745952" w:rsidP="00B36953">
      <w:pPr>
        <w:rPr>
          <w:sz w:val="28"/>
          <w:lang w:val="en-US"/>
        </w:rPr>
      </w:pPr>
    </w:p>
    <w:p w14:paraId="6A4ED76C" w14:textId="77777777" w:rsidR="00745952" w:rsidRDefault="00745952" w:rsidP="00B36953">
      <w:pPr>
        <w:rPr>
          <w:sz w:val="28"/>
          <w:lang w:val="en-US"/>
        </w:rPr>
      </w:pPr>
    </w:p>
    <w:p w14:paraId="0C4B6E3D" w14:textId="63538ABE" w:rsidR="00B36953" w:rsidRDefault="001E3E75" w:rsidP="00B36953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t</w:t>
      </w:r>
      <w:r w:rsidR="00CC0A73">
        <w:rPr>
          <w:sz w:val="28"/>
          <w:lang w:val="en-US"/>
        </w:rPr>
        <w:t>he</w:t>
      </w:r>
      <w:proofErr w:type="gramEnd"/>
      <w:r w:rsidR="00CC0A73">
        <w:rPr>
          <w:sz w:val="28"/>
          <w:lang w:val="en-US"/>
        </w:rPr>
        <w:t xml:space="preserve"> </w:t>
      </w:r>
      <w:r w:rsidR="006F1DD2">
        <w:rPr>
          <w:sz w:val="28"/>
          <w:lang w:val="en-US"/>
        </w:rPr>
        <w:t>c</w:t>
      </w:r>
      <w:r w:rsidR="00CC0A73">
        <w:rPr>
          <w:sz w:val="28"/>
          <w:lang w:val="en-US"/>
        </w:rPr>
        <w:t>ompany. The first question Jeff Bezos</w:t>
      </w:r>
      <w:r w:rsidR="00FB4E4B">
        <w:rPr>
          <w:sz w:val="28"/>
          <w:lang w:val="en-US"/>
        </w:rPr>
        <w:t xml:space="preserve">´ </w:t>
      </w:r>
      <w:r w:rsidR="002955D5">
        <w:rPr>
          <w:sz w:val="28"/>
          <w:lang w:val="en-US"/>
        </w:rPr>
        <w:t>d</w:t>
      </w:r>
      <w:r w:rsidR="00FB4E4B">
        <w:rPr>
          <w:sz w:val="28"/>
          <w:lang w:val="en-US"/>
        </w:rPr>
        <w:t xml:space="preserve">ad asked him was, “What is the </w:t>
      </w:r>
      <w:r w:rsidR="00B108F6">
        <w:rPr>
          <w:sz w:val="28"/>
          <w:lang w:val="en-US"/>
        </w:rPr>
        <w:t>i</w:t>
      </w:r>
      <w:r w:rsidR="00FB4E4B">
        <w:rPr>
          <w:sz w:val="28"/>
          <w:lang w:val="en-US"/>
        </w:rPr>
        <w:t>nternet?</w:t>
      </w:r>
      <w:proofErr w:type="gramStart"/>
      <w:r w:rsidR="00FB4E4B">
        <w:rPr>
          <w:sz w:val="28"/>
          <w:lang w:val="en-US"/>
        </w:rPr>
        <w:t>”.</w:t>
      </w:r>
      <w:proofErr w:type="gramEnd"/>
      <w:r w:rsidR="0066070E">
        <w:rPr>
          <w:sz w:val="28"/>
          <w:lang w:val="en-US"/>
        </w:rPr>
        <w:t xml:space="preserve"> “They believed in me, not the </w:t>
      </w:r>
      <w:r w:rsidR="00AB1979">
        <w:rPr>
          <w:sz w:val="28"/>
          <w:lang w:val="en-US"/>
        </w:rPr>
        <w:t>c</w:t>
      </w:r>
      <w:r w:rsidR="0066070E">
        <w:rPr>
          <w:sz w:val="28"/>
          <w:lang w:val="en-US"/>
        </w:rPr>
        <w:t>ompany.</w:t>
      </w:r>
      <w:proofErr w:type="gramStart"/>
      <w:r w:rsidR="0066070E">
        <w:rPr>
          <w:sz w:val="28"/>
          <w:lang w:val="en-US"/>
        </w:rPr>
        <w:t>”,</w:t>
      </w:r>
      <w:proofErr w:type="gramEnd"/>
      <w:r w:rsidR="0066070E">
        <w:rPr>
          <w:sz w:val="28"/>
          <w:lang w:val="en-US"/>
        </w:rPr>
        <w:t xml:space="preserve"> said Jeff Bezos.</w:t>
      </w:r>
      <w:r w:rsidR="00637DC7">
        <w:rPr>
          <w:sz w:val="28"/>
          <w:lang w:val="en-US"/>
        </w:rPr>
        <w:t xml:space="preserve"> After </w:t>
      </w:r>
      <w:r w:rsidR="001F3E8D">
        <w:rPr>
          <w:sz w:val="28"/>
          <w:lang w:val="en-US"/>
        </w:rPr>
        <w:t xml:space="preserve">3 </w:t>
      </w:r>
      <w:r w:rsidR="00637DC7">
        <w:rPr>
          <w:sz w:val="28"/>
          <w:lang w:val="en-US"/>
        </w:rPr>
        <w:t>years</w:t>
      </w:r>
      <w:r w:rsidR="004155EA">
        <w:rPr>
          <w:sz w:val="28"/>
          <w:lang w:val="en-US"/>
        </w:rPr>
        <w:t>, Amazon</w:t>
      </w:r>
      <w:r w:rsidR="00673D54">
        <w:rPr>
          <w:sz w:val="28"/>
          <w:lang w:val="en-US"/>
        </w:rPr>
        <w:t xml:space="preserve"> went</w:t>
      </w:r>
      <w:r w:rsidR="004155EA">
        <w:rPr>
          <w:sz w:val="28"/>
          <w:lang w:val="en-US"/>
        </w:rPr>
        <w:t xml:space="preserve"> public with an </w:t>
      </w:r>
      <w:r w:rsidR="00DF6980">
        <w:rPr>
          <w:sz w:val="28"/>
          <w:lang w:val="en-US"/>
        </w:rPr>
        <w:t>IPO (</w:t>
      </w:r>
      <w:r w:rsidR="004155EA">
        <w:rPr>
          <w:sz w:val="28"/>
          <w:lang w:val="en-US"/>
        </w:rPr>
        <w:t xml:space="preserve">initial public offering) of </w:t>
      </w:r>
      <w:r w:rsidR="00BB7784">
        <w:rPr>
          <w:sz w:val="28"/>
          <w:lang w:val="en-US"/>
        </w:rPr>
        <w:t xml:space="preserve">USD </w:t>
      </w:r>
      <w:r w:rsidR="004155EA">
        <w:rPr>
          <w:sz w:val="28"/>
          <w:lang w:val="en-US"/>
        </w:rPr>
        <w:t>18 per share.</w:t>
      </w:r>
    </w:p>
    <w:p w14:paraId="74CEA633" w14:textId="6EB393C6" w:rsidR="00EF7833" w:rsidRDefault="00EF7833" w:rsidP="00EF7833">
      <w:pPr>
        <w:pStyle w:val="berschrift1"/>
        <w:rPr>
          <w:lang w:val="en-US"/>
        </w:rPr>
      </w:pPr>
      <w:r>
        <w:rPr>
          <w:lang w:val="en-US"/>
        </w:rPr>
        <w:t xml:space="preserve">Jeff Bezos´ </w:t>
      </w:r>
      <w:r w:rsidR="007E345F">
        <w:rPr>
          <w:lang w:val="en-US"/>
        </w:rPr>
        <w:t>a</w:t>
      </w:r>
      <w:r>
        <w:rPr>
          <w:lang w:val="en-US"/>
        </w:rPr>
        <w:t xml:space="preserve">dvice for starting a </w:t>
      </w:r>
      <w:r w:rsidR="007E345F">
        <w:rPr>
          <w:lang w:val="en-US"/>
        </w:rPr>
        <w:t>b</w:t>
      </w:r>
      <w:r>
        <w:rPr>
          <w:lang w:val="en-US"/>
        </w:rPr>
        <w:t>usiness</w:t>
      </w:r>
    </w:p>
    <w:p w14:paraId="67FA7085" w14:textId="6125810B" w:rsidR="00040223" w:rsidRDefault="004767D0" w:rsidP="00040223">
      <w:pPr>
        <w:rPr>
          <w:sz w:val="28"/>
          <w:szCs w:val="28"/>
          <w:lang w:val="en-US"/>
        </w:rPr>
      </w:pPr>
      <w:r w:rsidRPr="009F5847">
        <w:rPr>
          <w:sz w:val="28"/>
          <w:szCs w:val="28"/>
          <w:lang w:val="en-US"/>
        </w:rPr>
        <w:t xml:space="preserve">Jeff Bezos </w:t>
      </w:r>
      <w:r w:rsidR="00B83ABB">
        <w:rPr>
          <w:sz w:val="28"/>
          <w:szCs w:val="28"/>
          <w:lang w:val="en-US"/>
        </w:rPr>
        <w:t>was determined</w:t>
      </w:r>
      <w:r w:rsidRPr="009F5847">
        <w:rPr>
          <w:sz w:val="28"/>
          <w:szCs w:val="28"/>
          <w:lang w:val="en-US"/>
        </w:rPr>
        <w:t xml:space="preserve"> </w:t>
      </w:r>
      <w:proofErr w:type="gramStart"/>
      <w:r w:rsidRPr="009F5847">
        <w:rPr>
          <w:sz w:val="28"/>
          <w:szCs w:val="28"/>
          <w:lang w:val="en-US"/>
        </w:rPr>
        <w:t>to never give</w:t>
      </w:r>
      <w:proofErr w:type="gramEnd"/>
      <w:r w:rsidRPr="009F5847">
        <w:rPr>
          <w:sz w:val="28"/>
          <w:szCs w:val="28"/>
          <w:lang w:val="en-US"/>
        </w:rPr>
        <w:t xml:space="preserve"> up, because it took Amazon </w:t>
      </w:r>
      <w:r w:rsidR="00B83ABB">
        <w:rPr>
          <w:sz w:val="28"/>
          <w:szCs w:val="28"/>
          <w:lang w:val="en-US"/>
        </w:rPr>
        <w:t>some time</w:t>
      </w:r>
      <w:r w:rsidRPr="009F5847">
        <w:rPr>
          <w:sz w:val="28"/>
          <w:szCs w:val="28"/>
          <w:lang w:val="en-US"/>
        </w:rPr>
        <w:t xml:space="preserve"> to get </w:t>
      </w:r>
      <w:r w:rsidR="009208D2" w:rsidRPr="009F5847">
        <w:rPr>
          <w:sz w:val="28"/>
          <w:szCs w:val="28"/>
          <w:lang w:val="en-US"/>
        </w:rPr>
        <w:t>third party sel</w:t>
      </w:r>
      <w:r w:rsidR="00DF488C" w:rsidRPr="009F5847">
        <w:rPr>
          <w:sz w:val="28"/>
          <w:szCs w:val="28"/>
          <w:lang w:val="en-US"/>
        </w:rPr>
        <w:t>l</w:t>
      </w:r>
      <w:r w:rsidR="009208D2" w:rsidRPr="009F5847">
        <w:rPr>
          <w:sz w:val="28"/>
          <w:szCs w:val="28"/>
          <w:lang w:val="en-US"/>
        </w:rPr>
        <w:t>er business to work.</w:t>
      </w:r>
      <w:r w:rsidR="00DF2FC7" w:rsidRPr="009F5847">
        <w:rPr>
          <w:sz w:val="28"/>
          <w:szCs w:val="28"/>
          <w:lang w:val="en-US"/>
        </w:rPr>
        <w:t xml:space="preserve"> </w:t>
      </w:r>
      <w:proofErr w:type="gramStart"/>
      <w:r w:rsidR="00DF6980" w:rsidRPr="009F5847">
        <w:rPr>
          <w:sz w:val="28"/>
          <w:szCs w:val="28"/>
          <w:lang w:val="en-US"/>
        </w:rPr>
        <w:t>Also</w:t>
      </w:r>
      <w:proofErr w:type="gramEnd"/>
      <w:r w:rsidR="00DF6980" w:rsidRPr="009F5847">
        <w:rPr>
          <w:sz w:val="28"/>
          <w:szCs w:val="28"/>
          <w:lang w:val="en-US"/>
        </w:rPr>
        <w:t>,</w:t>
      </w:r>
      <w:r w:rsidR="00DF2FC7" w:rsidRPr="009F5847">
        <w:rPr>
          <w:sz w:val="28"/>
          <w:szCs w:val="28"/>
          <w:lang w:val="en-US"/>
        </w:rPr>
        <w:t xml:space="preserve"> your company should have a lo</w:t>
      </w:r>
      <w:r w:rsidR="00DF488C" w:rsidRPr="009F5847">
        <w:rPr>
          <w:sz w:val="28"/>
          <w:szCs w:val="28"/>
          <w:lang w:val="en-US"/>
        </w:rPr>
        <w:t>ng-term view</w:t>
      </w:r>
      <w:r w:rsidR="00DF6980" w:rsidRPr="009F5847">
        <w:rPr>
          <w:sz w:val="28"/>
          <w:szCs w:val="28"/>
          <w:lang w:val="en-US"/>
        </w:rPr>
        <w:t>, so that it w</w:t>
      </w:r>
      <w:r w:rsidR="00B83ABB">
        <w:rPr>
          <w:sz w:val="28"/>
          <w:szCs w:val="28"/>
          <w:lang w:val="en-US"/>
        </w:rPr>
        <w:t>ill not</w:t>
      </w:r>
      <w:r w:rsidR="00DF6980" w:rsidRPr="009F5847">
        <w:rPr>
          <w:sz w:val="28"/>
          <w:szCs w:val="28"/>
          <w:lang w:val="en-US"/>
        </w:rPr>
        <w:t xml:space="preserve"> get irrelevant after a few years.</w:t>
      </w:r>
    </w:p>
    <w:p w14:paraId="5F1151B3" w14:textId="34F3F4DE" w:rsidR="00A43FD1" w:rsidRDefault="00F61DF3" w:rsidP="00A43FD1">
      <w:pPr>
        <w:pStyle w:val="berschrift1"/>
        <w:rPr>
          <w:lang w:val="en-US"/>
        </w:rPr>
      </w:pPr>
      <w:r>
        <w:rPr>
          <w:lang w:val="en-US"/>
        </w:rPr>
        <w:t xml:space="preserve">Amazon </w:t>
      </w:r>
      <w:r w:rsidR="00FE1AC9">
        <w:rPr>
          <w:lang w:val="en-US"/>
        </w:rPr>
        <w:t>c</w:t>
      </w:r>
      <w:r>
        <w:rPr>
          <w:lang w:val="en-US"/>
        </w:rPr>
        <w:t>ontroversie</w:t>
      </w:r>
      <w:r w:rsidR="00A43FD1">
        <w:rPr>
          <w:lang w:val="en-US"/>
        </w:rPr>
        <w:t>s</w:t>
      </w:r>
    </w:p>
    <w:p w14:paraId="669BF6BB" w14:textId="15D8DF58" w:rsidR="007E2F33" w:rsidRDefault="0017629B" w:rsidP="0017629B">
      <w:pPr>
        <w:rPr>
          <w:sz w:val="28"/>
          <w:lang w:val="en-US"/>
        </w:rPr>
      </w:pPr>
      <w:r>
        <w:rPr>
          <w:sz w:val="28"/>
          <w:lang w:val="en-US"/>
        </w:rPr>
        <w:t xml:space="preserve">Like all online retailers, customers cannot try the goods before purchase. If you buy a </w:t>
      </w:r>
      <w:proofErr w:type="gramStart"/>
      <w:r>
        <w:rPr>
          <w:sz w:val="28"/>
          <w:lang w:val="en-US"/>
        </w:rPr>
        <w:t>product</w:t>
      </w:r>
      <w:proofErr w:type="gramEnd"/>
      <w:r>
        <w:rPr>
          <w:sz w:val="28"/>
          <w:lang w:val="en-US"/>
        </w:rPr>
        <w:t xml:space="preserve"> you can only rely on the experience of other customers. </w:t>
      </w:r>
      <w:r w:rsidR="00B560DB">
        <w:rPr>
          <w:sz w:val="28"/>
          <w:lang w:val="en-US"/>
        </w:rPr>
        <w:t xml:space="preserve">There is </w:t>
      </w:r>
      <w:r w:rsidR="00293DA8">
        <w:rPr>
          <w:sz w:val="28"/>
          <w:lang w:val="en-US"/>
        </w:rPr>
        <w:t xml:space="preserve">no guarantee of delivery </w:t>
      </w:r>
      <w:r w:rsidR="00E8050B">
        <w:rPr>
          <w:sz w:val="28"/>
          <w:lang w:val="en-US"/>
        </w:rPr>
        <w:t>for the actual product</w:t>
      </w:r>
      <w:r w:rsidR="00293DA8">
        <w:rPr>
          <w:sz w:val="28"/>
          <w:lang w:val="en-US"/>
        </w:rPr>
        <w:t>.</w:t>
      </w:r>
      <w:r w:rsidR="0082653F">
        <w:rPr>
          <w:sz w:val="28"/>
          <w:lang w:val="en-US"/>
        </w:rPr>
        <w:t xml:space="preserve"> Like in all online shops, shipping costs apply, which can be even more expensive than the product costs.</w:t>
      </w:r>
      <w:r w:rsidR="007E2F33">
        <w:rPr>
          <w:sz w:val="28"/>
          <w:lang w:val="en-US"/>
        </w:rPr>
        <w:t xml:space="preserve"> </w:t>
      </w:r>
    </w:p>
    <w:p w14:paraId="26399E34" w14:textId="6E82BBC6" w:rsidR="007E2F33" w:rsidRDefault="007E2F33" w:rsidP="0017629B">
      <w:pPr>
        <w:rPr>
          <w:sz w:val="28"/>
          <w:lang w:val="en-US"/>
        </w:rPr>
      </w:pPr>
      <w:r>
        <w:rPr>
          <w:sz w:val="28"/>
          <w:lang w:val="en-US"/>
        </w:rPr>
        <w:t>Amazon</w:t>
      </w:r>
      <w:r w:rsidR="0019622E">
        <w:rPr>
          <w:sz w:val="28"/>
          <w:lang w:val="en-US"/>
        </w:rPr>
        <w:t>`</w:t>
      </w:r>
      <w:r>
        <w:rPr>
          <w:sz w:val="28"/>
          <w:lang w:val="en-US"/>
        </w:rPr>
        <w:t xml:space="preserve">s </w:t>
      </w:r>
      <w:r w:rsidR="00E50747">
        <w:rPr>
          <w:sz w:val="28"/>
          <w:lang w:val="en-US"/>
        </w:rPr>
        <w:t>e</w:t>
      </w:r>
      <w:r>
        <w:rPr>
          <w:sz w:val="28"/>
          <w:lang w:val="en-US"/>
        </w:rPr>
        <w:t xml:space="preserve">xpansion is also very controversial. </w:t>
      </w:r>
      <w:r w:rsidR="0066799D">
        <w:rPr>
          <w:sz w:val="28"/>
          <w:lang w:val="en-US"/>
        </w:rPr>
        <w:t xml:space="preserve">Amazon </w:t>
      </w:r>
      <w:r w:rsidR="0019622E">
        <w:rPr>
          <w:sz w:val="28"/>
          <w:lang w:val="en-US"/>
        </w:rPr>
        <w:t>claim</w:t>
      </w:r>
      <w:r w:rsidR="0066799D">
        <w:rPr>
          <w:sz w:val="28"/>
          <w:lang w:val="en-US"/>
        </w:rPr>
        <w:t>s to create more jobs by investing in warehouses all around the globe</w:t>
      </w:r>
      <w:r w:rsidR="002D0296">
        <w:rPr>
          <w:sz w:val="28"/>
          <w:lang w:val="en-US"/>
        </w:rPr>
        <w:t xml:space="preserve">, but </w:t>
      </w:r>
      <w:r w:rsidR="0019622E">
        <w:rPr>
          <w:sz w:val="28"/>
          <w:lang w:val="en-US"/>
        </w:rPr>
        <w:t>what</w:t>
      </w:r>
      <w:r w:rsidR="002D0296">
        <w:rPr>
          <w:sz w:val="28"/>
          <w:lang w:val="en-US"/>
        </w:rPr>
        <w:t xml:space="preserve"> are the working conditions</w:t>
      </w:r>
      <w:r w:rsidR="0019622E">
        <w:rPr>
          <w:sz w:val="28"/>
          <w:lang w:val="en-US"/>
        </w:rPr>
        <w:t xml:space="preserve"> </w:t>
      </w:r>
      <w:proofErr w:type="gramStart"/>
      <w:r w:rsidR="0019622E">
        <w:rPr>
          <w:sz w:val="28"/>
          <w:lang w:val="en-US"/>
        </w:rPr>
        <w:t>like</w:t>
      </w:r>
      <w:r w:rsidR="002D0296">
        <w:rPr>
          <w:sz w:val="28"/>
          <w:lang w:val="en-US"/>
        </w:rPr>
        <w:t>?</w:t>
      </w:r>
      <w:proofErr w:type="gramEnd"/>
      <w:r w:rsidR="009F2C92">
        <w:rPr>
          <w:sz w:val="28"/>
          <w:lang w:val="en-US"/>
        </w:rPr>
        <w:t xml:space="preserve"> Looking back at the 2018 Axel Springer Awards ceremony, angry Amazon employees were protesting outside the building.</w:t>
      </w:r>
      <w:r w:rsidR="00DD6CD1">
        <w:rPr>
          <w:sz w:val="28"/>
          <w:lang w:val="en-US"/>
        </w:rPr>
        <w:t xml:space="preserve"> </w:t>
      </w:r>
      <w:proofErr w:type="gramStart"/>
      <w:r w:rsidR="00DD6CD1">
        <w:rPr>
          <w:sz w:val="28"/>
          <w:lang w:val="en-US"/>
        </w:rPr>
        <w:t>And</w:t>
      </w:r>
      <w:proofErr w:type="gramEnd"/>
      <w:r w:rsidR="00DD6CD1">
        <w:rPr>
          <w:sz w:val="28"/>
          <w:lang w:val="en-US"/>
        </w:rPr>
        <w:t xml:space="preserve"> that</w:t>
      </w:r>
      <w:r w:rsidR="0019622E">
        <w:rPr>
          <w:sz w:val="28"/>
          <w:lang w:val="en-US"/>
        </w:rPr>
        <w:t xml:space="preserve"> was</w:t>
      </w:r>
      <w:r w:rsidR="00DD6CD1">
        <w:rPr>
          <w:sz w:val="28"/>
          <w:lang w:val="en-US"/>
        </w:rPr>
        <w:t xml:space="preserve"> not the first time that</w:t>
      </w:r>
      <w:r w:rsidR="0019622E">
        <w:rPr>
          <w:sz w:val="28"/>
          <w:lang w:val="en-US"/>
        </w:rPr>
        <w:t xml:space="preserve"> Amazon workers protested</w:t>
      </w:r>
      <w:r w:rsidR="00526E63">
        <w:rPr>
          <w:sz w:val="28"/>
          <w:lang w:val="en-US"/>
        </w:rPr>
        <w:t xml:space="preserve">. For example, in Germany (where strikes are possible), a multi-day strike for </w:t>
      </w:r>
      <w:r w:rsidR="0018473E">
        <w:rPr>
          <w:sz w:val="28"/>
          <w:lang w:val="en-US"/>
        </w:rPr>
        <w:t>an</w:t>
      </w:r>
      <w:r w:rsidR="00526E63">
        <w:rPr>
          <w:sz w:val="28"/>
          <w:lang w:val="en-US"/>
        </w:rPr>
        <w:t xml:space="preserve"> </w:t>
      </w:r>
      <w:r w:rsidR="00AB2A0F">
        <w:rPr>
          <w:sz w:val="28"/>
          <w:lang w:val="en-US"/>
        </w:rPr>
        <w:t>increase of wage</w:t>
      </w:r>
      <w:r w:rsidR="00451464">
        <w:rPr>
          <w:sz w:val="28"/>
          <w:lang w:val="en-US"/>
        </w:rPr>
        <w:t xml:space="preserve">, resulted in delivery delays. </w:t>
      </w:r>
      <w:r w:rsidR="00526E63">
        <w:rPr>
          <w:sz w:val="28"/>
          <w:lang w:val="en-US"/>
        </w:rPr>
        <w:t xml:space="preserve"> </w:t>
      </w:r>
    </w:p>
    <w:p w14:paraId="3F0F97E9" w14:textId="3C7B3C07" w:rsidR="00A802BD" w:rsidRPr="00C35B25" w:rsidRDefault="00B86CF9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“Amazon destroys more jobs</w:t>
      </w:r>
      <w:bookmarkStart w:id="0" w:name="_GoBack"/>
      <w:bookmarkEnd w:id="0"/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than it creates.”, states Forbes, a reputable online magazine.</w:t>
      </w:r>
      <w:r w:rsidR="007327E4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Most jobs in Amazon </w:t>
      </w:r>
      <w:r w:rsidR="00CC38E4">
        <w:rPr>
          <w:rFonts w:asciiTheme="minorHAnsi" w:hAnsiTheme="minorHAnsi" w:cstheme="minorHAnsi"/>
          <w:color w:val="000000"/>
          <w:sz w:val="28"/>
          <w:lang w:val="en-US"/>
        </w:rPr>
        <w:t>w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arehouses consist of packaging</w:t>
      </w:r>
      <w:r w:rsidR="00186C0F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delivery</w:t>
      </w:r>
      <w:r w:rsidR="00186C0F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and sortation</w:t>
      </w:r>
      <w:r w:rsidR="00B16DC8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in part time and part benefit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say Amazon </w:t>
      </w:r>
      <w:r w:rsidR="00A27078">
        <w:rPr>
          <w:rFonts w:asciiTheme="minorHAnsi" w:hAnsiTheme="minorHAnsi" w:cstheme="minorHAnsi"/>
          <w:color w:val="000000"/>
          <w:sz w:val="28"/>
          <w:lang w:val="en-US"/>
        </w:rPr>
        <w:t>i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nsider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>s</w:t>
      </w:r>
      <w:r w:rsidR="00A802BD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511E594E" w14:textId="5CDF5615" w:rsidR="00B16DC8" w:rsidRDefault="00880665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Price pressure keeps getting bigger, as people like to spend less money on things. That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 xml:space="preserve"> is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why it</w:t>
      </w:r>
      <w:r w:rsidR="006D7997">
        <w:rPr>
          <w:rFonts w:asciiTheme="minorHAnsi" w:hAnsiTheme="minorHAnsi" w:cstheme="minorHAnsi"/>
          <w:color w:val="000000"/>
          <w:sz w:val="28"/>
          <w:lang w:val="en-US"/>
        </w:rPr>
        <w:t xml:space="preserve"> is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27190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like 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a cat and mouse game between sellers to 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sell things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more cheaply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. </w:t>
      </w:r>
      <w:proofErr w:type="gramStart"/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>And</w:t>
      </w:r>
      <w:proofErr w:type="gramEnd"/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when things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are 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cheaper, Amazon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will decrease wages or fire employees because they want to </w:t>
      </w:r>
      <w:r w:rsidR="001508F9">
        <w:rPr>
          <w:rFonts w:asciiTheme="minorHAnsi" w:hAnsiTheme="minorHAnsi" w:cstheme="minorHAnsi"/>
          <w:color w:val="000000"/>
          <w:sz w:val="28"/>
          <w:lang w:val="en-US"/>
        </w:rPr>
        <w:t>maximize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profits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  <w:r w:rsidR="00771FD2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In the end, </w:t>
      </w:r>
      <w:proofErr w:type="gramStart"/>
      <w:r w:rsidR="00771FD2" w:rsidRPr="00C35B25">
        <w:rPr>
          <w:rFonts w:asciiTheme="minorHAnsi" w:hAnsiTheme="minorHAnsi" w:cstheme="minorHAnsi"/>
          <w:color w:val="000000"/>
          <w:sz w:val="28"/>
          <w:lang w:val="en-US"/>
        </w:rPr>
        <w:t>it’s</w:t>
      </w:r>
      <w:proofErr w:type="gramEnd"/>
      <w:r w:rsidR="00771FD2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an endless dilemma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– as long as consumers are going after low prices that can only be offered if employees work under horrible working – and manufacturing </w:t>
      </w:r>
      <w:r w:rsidR="001508F9">
        <w:rPr>
          <w:rFonts w:asciiTheme="minorHAnsi" w:hAnsiTheme="minorHAnsi" w:cstheme="minorHAnsi"/>
          <w:color w:val="000000"/>
          <w:sz w:val="28"/>
          <w:lang w:val="en-US"/>
        </w:rPr>
        <w:t>conditions.</w:t>
      </w:r>
      <w:r w:rsidR="00A144C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</w:p>
    <w:p w14:paraId="0265D986" w14:textId="77777777" w:rsidR="000A3516" w:rsidRDefault="000A3516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1A427462" w14:textId="1C28ECF8" w:rsidR="00D40F59" w:rsidRDefault="00230CC1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noProof/>
          <w:color w:val="000000"/>
          <w:sz w:val="28"/>
        </w:rPr>
        <w:lastRenderedPageBreak/>
        <w:drawing>
          <wp:inline distT="0" distB="0" distL="0" distR="0" wp14:anchorId="67A177C6" wp14:editId="3403F70A">
            <wp:extent cx="5760720" cy="2960370"/>
            <wp:effectExtent l="0" t="0" r="0" b="0"/>
            <wp:docPr id="1" name="Grafik 1" descr="C:\Users\marku\OneDrive\Pictures\brighton-small-shop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\OneDrive\Pictures\brighton-small-shop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7B4EB" w14:textId="58D4E5E4" w:rsidR="00230CC1" w:rsidRDefault="0069268F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lang w:val="en-US"/>
        </w:rPr>
        <w:t xml:space="preserve">Small </w:t>
      </w:r>
      <w:r w:rsidR="001E4684">
        <w:rPr>
          <w:rFonts w:asciiTheme="minorHAnsi" w:hAnsiTheme="minorHAnsi" w:cstheme="minorHAnsi"/>
          <w:color w:val="000000"/>
          <w:sz w:val="28"/>
          <w:lang w:val="en-US"/>
        </w:rPr>
        <w:t>s</w:t>
      </w:r>
      <w:r>
        <w:rPr>
          <w:rFonts w:asciiTheme="minorHAnsi" w:hAnsiTheme="minorHAnsi" w:cstheme="minorHAnsi"/>
          <w:color w:val="000000"/>
          <w:sz w:val="28"/>
          <w:lang w:val="en-US"/>
        </w:rPr>
        <w:t>hops in Brighton</w:t>
      </w:r>
    </w:p>
    <w:p w14:paraId="7C2A73C9" w14:textId="77777777" w:rsidR="0069268F" w:rsidRPr="00C35B25" w:rsidRDefault="0069268F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107ECC8D" w14:textId="74F58FBC" w:rsidR="00532299" w:rsidRDefault="00C55943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For towns and cities, the “death” of small businesses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presents a huge problem</w:t>
      </w:r>
      <w:r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>R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etailers </w:t>
      </w:r>
      <w:r w:rsidR="00EC0124" w:rsidRPr="00C35B25">
        <w:rPr>
          <w:rFonts w:asciiTheme="minorHAnsi" w:hAnsiTheme="minorHAnsi" w:cstheme="minorHAnsi"/>
          <w:color w:val="000000"/>
          <w:sz w:val="28"/>
          <w:lang w:val="en-US"/>
        </w:rPr>
        <w:t>must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  <w:r w:rsidR="00EC0124" w:rsidRPr="00C35B25">
        <w:rPr>
          <w:rFonts w:asciiTheme="minorHAnsi" w:hAnsiTheme="minorHAnsi" w:cstheme="minorHAnsi"/>
          <w:color w:val="000000"/>
          <w:sz w:val="28"/>
          <w:lang w:val="en-US"/>
        </w:rPr>
        <w:t>close</w:t>
      </w:r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because more people buy their things on Amazon, because </w:t>
      </w:r>
      <w:proofErr w:type="spellStart"/>
      <w:proofErr w:type="gramStart"/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>its</w:t>
      </w:r>
      <w:proofErr w:type="spellEnd"/>
      <w:proofErr w:type="gramEnd"/>
      <w:r w:rsidR="00EA5730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cheaper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.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High street </w:t>
      </w:r>
      <w:r w:rsidR="00387D3E" w:rsidRPr="00C35B25">
        <w:rPr>
          <w:rFonts w:asciiTheme="minorHAnsi" w:hAnsiTheme="minorHAnsi" w:cstheme="minorHAnsi"/>
          <w:color w:val="000000"/>
          <w:sz w:val="28"/>
          <w:lang w:val="en-US"/>
        </w:rPr>
        <w:t>will be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 deserted</w:t>
      </w:r>
      <w:r w:rsidR="00943883">
        <w:rPr>
          <w:rFonts w:asciiTheme="minorHAnsi" w:hAnsiTheme="minorHAnsi" w:cstheme="minorHAnsi"/>
          <w:color w:val="000000"/>
          <w:sz w:val="28"/>
          <w:lang w:val="en-US"/>
        </w:rPr>
        <w:t xml:space="preserve"> everywhere</w:t>
      </w:r>
      <w:r w:rsidR="00114702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7C8EA2FD" w14:textId="6D51F642" w:rsidR="00532299" w:rsidRDefault="00517B44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noProof/>
          <w:color w:val="000000"/>
          <w:sz w:val="28"/>
          <w:lang w:val="en-US"/>
        </w:rPr>
        <w:t xml:space="preserve">The </w:t>
      </w:r>
      <w:r w:rsidR="00851DC7">
        <w:rPr>
          <w:rFonts w:asciiTheme="minorHAnsi" w:hAnsiTheme="minorHAnsi" w:cstheme="minorHAnsi"/>
          <w:noProof/>
          <w:color w:val="000000"/>
          <w:sz w:val="28"/>
        </w:rPr>
        <w:drawing>
          <wp:inline distT="0" distB="0" distL="0" distR="0" wp14:anchorId="6E16BF60" wp14:editId="719ED015">
            <wp:extent cx="5760720" cy="4057650"/>
            <wp:effectExtent l="0" t="0" r="0" b="0"/>
            <wp:docPr id="2" name="Grafik 2" descr="C:\Users\marku\OneDrive\Pictures\article-0-01D896B4000004B0-799_634x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\OneDrive\Pictures\article-0-01D896B4000004B0-799_634x4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CA7E" w14:textId="584CCAA3" w:rsidR="00851DC7" w:rsidRDefault="00851DC7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lang w:val="en-US"/>
        </w:rPr>
        <w:t xml:space="preserve">Closed </w:t>
      </w:r>
      <w:r w:rsidR="00F37082">
        <w:rPr>
          <w:rFonts w:asciiTheme="minorHAnsi" w:hAnsiTheme="minorHAnsi" w:cstheme="minorHAnsi"/>
          <w:color w:val="000000"/>
          <w:sz w:val="28"/>
          <w:lang w:val="en-US"/>
        </w:rPr>
        <w:t>s</w:t>
      </w:r>
      <w:r>
        <w:rPr>
          <w:rFonts w:asciiTheme="minorHAnsi" w:hAnsiTheme="minorHAnsi" w:cstheme="minorHAnsi"/>
          <w:color w:val="000000"/>
          <w:sz w:val="28"/>
          <w:lang w:val="en-US"/>
        </w:rPr>
        <w:t>tores in NYC due to Amazon</w:t>
      </w:r>
    </w:p>
    <w:p w14:paraId="04CB3AFD" w14:textId="77777777" w:rsidR="00851DC7" w:rsidRDefault="00851DC7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</w:p>
    <w:p w14:paraId="6AC7F932" w14:textId="4616C3CE" w:rsidR="00B86CF9" w:rsidRPr="00C35B25" w:rsidRDefault="00114702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proofErr w:type="gramStart"/>
      <w:r w:rsidRPr="00C35B25">
        <w:rPr>
          <w:rFonts w:asciiTheme="minorHAnsi" w:hAnsiTheme="minorHAnsi" w:cstheme="minorHAnsi"/>
          <w:color w:val="000000"/>
          <w:sz w:val="28"/>
          <w:lang w:val="en-US"/>
        </w:rPr>
        <w:lastRenderedPageBreak/>
        <w:t>And</w:t>
      </w:r>
      <w:proofErr w:type="gramEnd"/>
      <w:r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that will result in massive unemployment</w:t>
      </w:r>
      <w:r w:rsidR="00427CE3" w:rsidRPr="00C35B25">
        <w:rPr>
          <w:rFonts w:asciiTheme="minorHAnsi" w:hAnsiTheme="minorHAnsi" w:cstheme="minorHAnsi"/>
          <w:color w:val="000000"/>
          <w:sz w:val="28"/>
          <w:lang w:val="en-US"/>
        </w:rPr>
        <w:t>, lack of individual advice and knowledge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, loss of creativity and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 xml:space="preserve">will ultimately result in 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formation </w:t>
      </w:r>
      <w:r w:rsidR="001508F9" w:rsidRPr="00C35B25">
        <w:rPr>
          <w:rFonts w:asciiTheme="minorHAnsi" w:hAnsiTheme="minorHAnsi" w:cstheme="minorHAnsi"/>
          <w:color w:val="000000"/>
          <w:sz w:val="28"/>
          <w:lang w:val="en-US"/>
        </w:rPr>
        <w:t>of monopolies</w:t>
      </w:r>
      <w:r w:rsidR="00E9794C" w:rsidRPr="00C35B25">
        <w:rPr>
          <w:rFonts w:asciiTheme="minorHAnsi" w:hAnsiTheme="minorHAnsi" w:cstheme="minorHAnsi"/>
          <w:color w:val="000000"/>
          <w:sz w:val="28"/>
          <w:lang w:val="en-US"/>
        </w:rPr>
        <w:t>.</w:t>
      </w:r>
    </w:p>
    <w:p w14:paraId="7E619F5E" w14:textId="52F55D96" w:rsidR="00FA342E" w:rsidRPr="00C35B25" w:rsidRDefault="00EC0124" w:rsidP="00B86CF9">
      <w:pPr>
        <w:pStyle w:val="Standard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lang w:val="en-US"/>
        </w:rPr>
      </w:pPr>
      <w:r w:rsidRPr="00C35B25">
        <w:rPr>
          <w:rFonts w:asciiTheme="minorHAnsi" w:hAnsiTheme="minorHAnsi" w:cstheme="minorHAnsi"/>
          <w:color w:val="000000"/>
          <w:sz w:val="28"/>
          <w:lang w:val="en-US"/>
        </w:rPr>
        <w:t>Unfortunately,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it is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a fact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that professions in health care service or education, dealing with the future of people,</w:t>
      </w:r>
      <w:r w:rsidR="00390121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are not </w:t>
      </w:r>
      <w:proofErr w:type="gramStart"/>
      <w:r w:rsidR="00390121" w:rsidRPr="00C35B25">
        <w:rPr>
          <w:rFonts w:asciiTheme="minorHAnsi" w:hAnsiTheme="minorHAnsi" w:cstheme="minorHAnsi"/>
          <w:color w:val="000000"/>
          <w:sz w:val="28"/>
          <w:lang w:val="en-US"/>
        </w:rPr>
        <w:t>getting</w:t>
      </w:r>
      <w:proofErr w:type="gramEnd"/>
      <w:r w:rsidR="00390121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paid </w:t>
      </w:r>
      <w:r w:rsidR="00517B44">
        <w:rPr>
          <w:rFonts w:asciiTheme="minorHAnsi" w:hAnsiTheme="minorHAnsi" w:cstheme="minorHAnsi"/>
          <w:color w:val="000000"/>
          <w:sz w:val="28"/>
          <w:lang w:val="en-US"/>
        </w:rPr>
        <w:t>adequately.</w:t>
      </w:r>
      <w:r w:rsidR="00FA342E" w:rsidRPr="00C35B25">
        <w:rPr>
          <w:rFonts w:asciiTheme="minorHAnsi" w:hAnsiTheme="minorHAnsi" w:cstheme="minorHAnsi"/>
          <w:color w:val="000000"/>
          <w:sz w:val="28"/>
          <w:lang w:val="en-US"/>
        </w:rPr>
        <w:t xml:space="preserve"> </w:t>
      </w:r>
    </w:p>
    <w:p w14:paraId="3FDBFC72" w14:textId="736BCDC8" w:rsidR="00B86CF9" w:rsidRPr="00C35B25" w:rsidRDefault="00AE5E2E" w:rsidP="0017629B">
      <w:pPr>
        <w:rPr>
          <w:rFonts w:cstheme="minorHAnsi"/>
          <w:sz w:val="28"/>
          <w:lang w:val="en-US"/>
        </w:rPr>
      </w:pPr>
      <w:r w:rsidRPr="00C35B25">
        <w:rPr>
          <w:rFonts w:cstheme="minorHAnsi"/>
          <w:sz w:val="28"/>
          <w:lang w:val="en-US"/>
        </w:rPr>
        <w:t xml:space="preserve">Amazon is part of </w:t>
      </w:r>
      <w:r w:rsidR="00846316">
        <w:rPr>
          <w:rFonts w:cstheme="minorHAnsi"/>
          <w:sz w:val="28"/>
          <w:lang w:val="en-US"/>
        </w:rPr>
        <w:t>g</w:t>
      </w:r>
      <w:r w:rsidRPr="00C35B25">
        <w:rPr>
          <w:rFonts w:cstheme="minorHAnsi"/>
          <w:sz w:val="28"/>
          <w:lang w:val="en-US"/>
        </w:rPr>
        <w:t>lobalization, which is an economic wave that is sweeping over the world</w:t>
      </w:r>
      <w:r w:rsidR="0068431C" w:rsidRPr="00C35B25">
        <w:rPr>
          <w:rFonts w:cstheme="minorHAnsi"/>
          <w:sz w:val="28"/>
          <w:lang w:val="en-US"/>
        </w:rPr>
        <w:t xml:space="preserve">, with influence </w:t>
      </w:r>
      <w:r w:rsidR="00517B44">
        <w:rPr>
          <w:rFonts w:cstheme="minorHAnsi"/>
          <w:sz w:val="28"/>
          <w:lang w:val="en-US"/>
        </w:rPr>
        <w:t>o</w:t>
      </w:r>
      <w:r w:rsidR="0068431C" w:rsidRPr="00C35B25">
        <w:rPr>
          <w:rFonts w:cstheme="minorHAnsi"/>
          <w:sz w:val="28"/>
          <w:lang w:val="en-US"/>
        </w:rPr>
        <w:t>n political decisions</w:t>
      </w:r>
      <w:r w:rsidR="00DC3D2F" w:rsidRPr="00C35B25">
        <w:rPr>
          <w:rFonts w:cstheme="minorHAnsi"/>
          <w:sz w:val="28"/>
          <w:lang w:val="en-US"/>
        </w:rPr>
        <w:t>, for example regarding tax payments.</w:t>
      </w:r>
    </w:p>
    <w:p w14:paraId="219C7039" w14:textId="77777777" w:rsidR="00226225" w:rsidRDefault="00226225" w:rsidP="00226225">
      <w:pPr>
        <w:pStyle w:val="berschrift1"/>
        <w:rPr>
          <w:lang w:val="en-US"/>
        </w:rPr>
      </w:pPr>
      <w:r>
        <w:rPr>
          <w:lang w:val="en-US"/>
        </w:rPr>
        <w:t>Summary</w:t>
      </w:r>
    </w:p>
    <w:p w14:paraId="0989F874" w14:textId="66B6F9D5" w:rsidR="00226225" w:rsidRDefault="00226225" w:rsidP="00226225">
      <w:pPr>
        <w:rPr>
          <w:sz w:val="28"/>
          <w:lang w:val="en-US"/>
        </w:rPr>
      </w:pPr>
      <w:r>
        <w:rPr>
          <w:sz w:val="28"/>
          <w:lang w:val="en-US"/>
        </w:rPr>
        <w:t xml:space="preserve">In summary, Amazon is </w:t>
      </w:r>
      <w:r w:rsidR="00517B44">
        <w:rPr>
          <w:sz w:val="28"/>
          <w:lang w:val="en-US"/>
        </w:rPr>
        <w:t xml:space="preserve">one of </w:t>
      </w:r>
      <w:r>
        <w:rPr>
          <w:sz w:val="28"/>
          <w:lang w:val="en-US"/>
        </w:rPr>
        <w:t xml:space="preserve">the </w:t>
      </w:r>
      <w:r w:rsidR="00517B44">
        <w:rPr>
          <w:sz w:val="28"/>
          <w:lang w:val="en-US"/>
        </w:rPr>
        <w:t>fast</w:t>
      </w:r>
      <w:r>
        <w:rPr>
          <w:sz w:val="28"/>
          <w:lang w:val="en-US"/>
        </w:rPr>
        <w:t xml:space="preserve">est growing </w:t>
      </w:r>
      <w:r w:rsidR="008D11B6">
        <w:rPr>
          <w:sz w:val="28"/>
          <w:lang w:val="en-US"/>
        </w:rPr>
        <w:t>c</w:t>
      </w:r>
      <w:r>
        <w:rPr>
          <w:sz w:val="28"/>
          <w:lang w:val="en-US"/>
        </w:rPr>
        <w:t>ompan</w:t>
      </w:r>
      <w:r w:rsidR="00774799">
        <w:rPr>
          <w:sz w:val="28"/>
          <w:lang w:val="en-US"/>
        </w:rPr>
        <w:t>ies</w:t>
      </w:r>
      <w:r>
        <w:rPr>
          <w:sz w:val="28"/>
          <w:lang w:val="en-US"/>
        </w:rPr>
        <w:t xml:space="preserve"> in 2018 </w:t>
      </w:r>
      <w:r w:rsidR="00774799">
        <w:rPr>
          <w:sz w:val="28"/>
          <w:lang w:val="en-US"/>
        </w:rPr>
        <w:t>with enormous gains in stock prices</w:t>
      </w:r>
      <w:r>
        <w:rPr>
          <w:sz w:val="28"/>
          <w:lang w:val="en-US"/>
        </w:rPr>
        <w:t xml:space="preserve">. </w:t>
      </w:r>
      <w:proofErr w:type="gramStart"/>
      <w:r>
        <w:rPr>
          <w:sz w:val="28"/>
          <w:lang w:val="en-US"/>
        </w:rPr>
        <w:t>And now</w:t>
      </w:r>
      <w:proofErr w:type="gramEnd"/>
      <w:r>
        <w:rPr>
          <w:sz w:val="28"/>
          <w:lang w:val="en-US"/>
        </w:rPr>
        <w:t xml:space="preserve"> with the title of the </w:t>
      </w:r>
      <w:r w:rsidR="00013FC7">
        <w:rPr>
          <w:sz w:val="28"/>
          <w:lang w:val="en-US"/>
        </w:rPr>
        <w:t>r</w:t>
      </w:r>
      <w:r>
        <w:rPr>
          <w:sz w:val="28"/>
          <w:lang w:val="en-US"/>
        </w:rPr>
        <w:t xml:space="preserve">ichest man in the </w:t>
      </w:r>
      <w:r w:rsidR="005B0D26">
        <w:rPr>
          <w:sz w:val="28"/>
          <w:lang w:val="en-US"/>
        </w:rPr>
        <w:t>w</w:t>
      </w:r>
      <w:r>
        <w:rPr>
          <w:sz w:val="28"/>
          <w:lang w:val="en-US"/>
        </w:rPr>
        <w:t xml:space="preserve">orld, </w:t>
      </w:r>
      <w:r w:rsidR="00774799">
        <w:rPr>
          <w:sz w:val="28"/>
          <w:lang w:val="en-US"/>
        </w:rPr>
        <w:t>Bezos</w:t>
      </w:r>
      <w:r>
        <w:rPr>
          <w:sz w:val="28"/>
          <w:lang w:val="en-US"/>
        </w:rPr>
        <w:t xml:space="preserve"> invests his income in his own </w:t>
      </w:r>
      <w:r w:rsidR="00D720E2">
        <w:rPr>
          <w:sz w:val="28"/>
          <w:lang w:val="en-US"/>
        </w:rPr>
        <w:t>s</w:t>
      </w:r>
      <w:r>
        <w:rPr>
          <w:sz w:val="28"/>
          <w:lang w:val="en-US"/>
        </w:rPr>
        <w:t xml:space="preserve">pace </w:t>
      </w:r>
      <w:r w:rsidR="00D720E2">
        <w:rPr>
          <w:sz w:val="28"/>
          <w:lang w:val="en-US"/>
        </w:rPr>
        <w:t>a</w:t>
      </w:r>
      <w:r>
        <w:rPr>
          <w:sz w:val="28"/>
          <w:lang w:val="en-US"/>
        </w:rPr>
        <w:t xml:space="preserve">gency and </w:t>
      </w:r>
      <w:r w:rsidR="00D55D3D">
        <w:rPr>
          <w:sz w:val="28"/>
          <w:lang w:val="en-US"/>
        </w:rPr>
        <w:t>c</w:t>
      </w:r>
      <w:r>
        <w:rPr>
          <w:sz w:val="28"/>
          <w:lang w:val="en-US"/>
        </w:rPr>
        <w:t xml:space="preserve">ancer </w:t>
      </w:r>
      <w:r w:rsidR="00DA1590">
        <w:rPr>
          <w:sz w:val="28"/>
          <w:lang w:val="en-US"/>
        </w:rPr>
        <w:t>r</w:t>
      </w:r>
      <w:r>
        <w:rPr>
          <w:sz w:val="28"/>
          <w:lang w:val="en-US"/>
        </w:rPr>
        <w:t>esearch</w:t>
      </w:r>
      <w:r w:rsidR="00774799">
        <w:rPr>
          <w:sz w:val="28"/>
          <w:lang w:val="en-US"/>
        </w:rPr>
        <w:t xml:space="preserve">. </w:t>
      </w:r>
      <w:proofErr w:type="gramStart"/>
      <w:r w:rsidR="005D1A80">
        <w:rPr>
          <w:sz w:val="28"/>
          <w:lang w:val="en-US"/>
        </w:rPr>
        <w:t>his</w:t>
      </w:r>
      <w:proofErr w:type="gramEnd"/>
      <w:r w:rsidR="005D1A80">
        <w:rPr>
          <w:sz w:val="28"/>
          <w:lang w:val="en-US"/>
        </w:rPr>
        <w:t xml:space="preserve"> actions are still very controversial.</w:t>
      </w:r>
    </w:p>
    <w:p w14:paraId="046D25D3" w14:textId="6F24CE3E" w:rsidR="008A2523" w:rsidRPr="003D1B7C" w:rsidRDefault="008A2523" w:rsidP="003D1B7C">
      <w:pPr>
        <w:spacing w:after="0" w:line="240" w:lineRule="auto"/>
        <w:rPr>
          <w:sz w:val="28"/>
          <w:lang w:val="en-US"/>
        </w:rPr>
      </w:pPr>
      <w:r>
        <w:rPr>
          <w:lang w:val="en-US"/>
        </w:rPr>
        <w:t>Resources:</w:t>
      </w:r>
    </w:p>
    <w:p w14:paraId="378E7B3C" w14:textId="76B9D313" w:rsidR="008A2523" w:rsidRDefault="00056852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9" w:history="1">
        <w:r w:rsidR="003D1B7C" w:rsidRPr="001940A9">
          <w:rPr>
            <w:rStyle w:val="Hyperlink"/>
            <w:lang w:val="en-US"/>
          </w:rPr>
          <w:t>https://www.marketwatch.com/story/its-not-just-amazon-and-whole-foods-heres-jeff-bezos-enormous-empire-in-one-chart-2017-06-21</w:t>
        </w:r>
      </w:hyperlink>
    </w:p>
    <w:p w14:paraId="2959841B" w14:textId="792DC461" w:rsidR="003D1B7C" w:rsidRDefault="00056852" w:rsidP="00907C57">
      <w:pPr>
        <w:tabs>
          <w:tab w:val="left" w:pos="2542"/>
        </w:tabs>
        <w:spacing w:after="0" w:line="240" w:lineRule="auto"/>
        <w:rPr>
          <w:lang w:val="en-US"/>
        </w:rPr>
      </w:pPr>
      <w:hyperlink r:id="rId10" w:history="1">
        <w:r w:rsidR="003D1B7C" w:rsidRPr="001940A9">
          <w:rPr>
            <w:rStyle w:val="Hyperlink"/>
            <w:lang w:val="en-US"/>
          </w:rPr>
          <w:t>https://www.referralcandy.com/blog/jeff-bezos-quotes/</w:t>
        </w:r>
      </w:hyperlink>
    </w:p>
    <w:p w14:paraId="37605187" w14:textId="7E16F638" w:rsidR="003D1B7C" w:rsidRDefault="00056852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11" w:history="1">
        <w:r w:rsidR="006F7B4C" w:rsidRPr="00121E24">
          <w:rPr>
            <w:rStyle w:val="Hyperlink"/>
            <w:lang w:val="en-US"/>
          </w:rPr>
          <w:t>https://www.fundable.com/learn/startup-stories/amazon</w:t>
        </w:r>
      </w:hyperlink>
    </w:p>
    <w:p w14:paraId="36286E0F" w14:textId="53A0BEAB" w:rsidR="00F61DF3" w:rsidRPr="008A2523" w:rsidRDefault="00056852" w:rsidP="003D1B7C">
      <w:pPr>
        <w:tabs>
          <w:tab w:val="left" w:pos="2542"/>
        </w:tabs>
        <w:spacing w:after="0" w:line="240" w:lineRule="auto"/>
        <w:rPr>
          <w:lang w:val="en-US"/>
        </w:rPr>
      </w:pPr>
      <w:hyperlink r:id="rId12" w:tgtFrame="_blank" w:history="1">
        <w:r w:rsidR="006F7B4C" w:rsidRPr="006F7B4C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  <w:lang w:val="en-US"/>
          </w:rPr>
          <w:t>https://www.forbes.com/sites/timworstall/2017/01/12/of-course-amazon-destroys-more-jobs-than-it-creates-thats-the-whole-darn-point/</w:t>
        </w:r>
      </w:hyperlink>
    </w:p>
    <w:sectPr w:rsidR="00F61DF3" w:rsidRPr="008A2523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D1BE4" w14:textId="77777777" w:rsidR="009D1808" w:rsidRDefault="009D1808" w:rsidP="00BE7F9A">
      <w:pPr>
        <w:spacing w:after="0" w:line="240" w:lineRule="auto"/>
      </w:pPr>
      <w:r>
        <w:separator/>
      </w:r>
    </w:p>
  </w:endnote>
  <w:endnote w:type="continuationSeparator" w:id="0">
    <w:p w14:paraId="1116DFD6" w14:textId="77777777" w:rsidR="009D1808" w:rsidRDefault="009D1808" w:rsidP="00BE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C7398" w14:textId="77777777" w:rsidR="009D1808" w:rsidRDefault="009D1808" w:rsidP="00BE7F9A">
      <w:pPr>
        <w:spacing w:after="0" w:line="240" w:lineRule="auto"/>
      </w:pPr>
      <w:r>
        <w:separator/>
      </w:r>
    </w:p>
  </w:footnote>
  <w:footnote w:type="continuationSeparator" w:id="0">
    <w:p w14:paraId="692F959D" w14:textId="77777777" w:rsidR="009D1808" w:rsidRDefault="009D1808" w:rsidP="00BE7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18E0" w14:textId="0A1B7B84" w:rsidR="00BE7F9A" w:rsidRDefault="008337EE">
    <w:pPr>
      <w:pStyle w:val="Kopfzeile"/>
    </w:pPr>
    <w:r w:rsidRPr="00D24336">
      <w:rPr>
        <w:lang w:val="en-US"/>
      </w:rPr>
      <w:t>English Article</w:t>
    </w:r>
    <w:r>
      <w:t xml:space="preserve">                                                  </w:t>
    </w:r>
    <w:r w:rsidR="007E199B">
      <w:t>21</w:t>
    </w:r>
    <w:r w:rsidR="00BE7F9A">
      <w:t>.</w:t>
    </w:r>
    <w:r w:rsidR="007E199B">
      <w:t>01</w:t>
    </w:r>
    <w:r w:rsidR="00BE7F9A">
      <w:t>.1</w:t>
    </w:r>
    <w:r w:rsidR="007E199B">
      <w:t>9</w:t>
    </w:r>
    <w:r w:rsidR="00BE7F9A">
      <w:tab/>
    </w:r>
    <w:r w:rsidR="00BE7F9A">
      <w:tab/>
      <w:t>Markus Haas 3BHIT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494"/>
    <w:rsid w:val="00003C3F"/>
    <w:rsid w:val="00011233"/>
    <w:rsid w:val="00013FC7"/>
    <w:rsid w:val="00040223"/>
    <w:rsid w:val="000508D8"/>
    <w:rsid w:val="00056852"/>
    <w:rsid w:val="000662E6"/>
    <w:rsid w:val="00077B83"/>
    <w:rsid w:val="000901C4"/>
    <w:rsid w:val="000A3516"/>
    <w:rsid w:val="000A3861"/>
    <w:rsid w:val="000D4422"/>
    <w:rsid w:val="000D4F80"/>
    <w:rsid w:val="000E270E"/>
    <w:rsid w:val="000F15F4"/>
    <w:rsid w:val="00114702"/>
    <w:rsid w:val="00114BA2"/>
    <w:rsid w:val="00126DE9"/>
    <w:rsid w:val="00142986"/>
    <w:rsid w:val="00144034"/>
    <w:rsid w:val="0014773A"/>
    <w:rsid w:val="001508F9"/>
    <w:rsid w:val="0017629B"/>
    <w:rsid w:val="00183842"/>
    <w:rsid w:val="0018473E"/>
    <w:rsid w:val="00186C0F"/>
    <w:rsid w:val="0019622E"/>
    <w:rsid w:val="001E3E75"/>
    <w:rsid w:val="001E4684"/>
    <w:rsid w:val="001F3E8D"/>
    <w:rsid w:val="00211E78"/>
    <w:rsid w:val="002205A7"/>
    <w:rsid w:val="00226225"/>
    <w:rsid w:val="00230CC1"/>
    <w:rsid w:val="00236C4D"/>
    <w:rsid w:val="0027190E"/>
    <w:rsid w:val="00293DA8"/>
    <w:rsid w:val="002955D5"/>
    <w:rsid w:val="002A0F78"/>
    <w:rsid w:val="002D0296"/>
    <w:rsid w:val="00312AFB"/>
    <w:rsid w:val="00356D3A"/>
    <w:rsid w:val="003624D5"/>
    <w:rsid w:val="003626E2"/>
    <w:rsid w:val="00387D3E"/>
    <w:rsid w:val="00390121"/>
    <w:rsid w:val="00395C79"/>
    <w:rsid w:val="003A5740"/>
    <w:rsid w:val="003D1B7C"/>
    <w:rsid w:val="003D6FBB"/>
    <w:rsid w:val="003F59FC"/>
    <w:rsid w:val="00403E13"/>
    <w:rsid w:val="004155EA"/>
    <w:rsid w:val="00421B0A"/>
    <w:rsid w:val="00427CE3"/>
    <w:rsid w:val="00436F91"/>
    <w:rsid w:val="004428CD"/>
    <w:rsid w:val="00451464"/>
    <w:rsid w:val="004603E6"/>
    <w:rsid w:val="004632C1"/>
    <w:rsid w:val="0047644E"/>
    <w:rsid w:val="004767D0"/>
    <w:rsid w:val="004955E6"/>
    <w:rsid w:val="004A7324"/>
    <w:rsid w:val="004B18AB"/>
    <w:rsid w:val="004C0AF0"/>
    <w:rsid w:val="004C41B2"/>
    <w:rsid w:val="004E0380"/>
    <w:rsid w:val="004E08FB"/>
    <w:rsid w:val="004E674E"/>
    <w:rsid w:val="004F6E4F"/>
    <w:rsid w:val="005137D8"/>
    <w:rsid w:val="00517B44"/>
    <w:rsid w:val="00526E63"/>
    <w:rsid w:val="00532299"/>
    <w:rsid w:val="00554D73"/>
    <w:rsid w:val="00593B55"/>
    <w:rsid w:val="005B0D26"/>
    <w:rsid w:val="005D1A80"/>
    <w:rsid w:val="005F428C"/>
    <w:rsid w:val="00637DC7"/>
    <w:rsid w:val="006555D6"/>
    <w:rsid w:val="00656544"/>
    <w:rsid w:val="00657A08"/>
    <w:rsid w:val="0066070E"/>
    <w:rsid w:val="00663C37"/>
    <w:rsid w:val="0066799D"/>
    <w:rsid w:val="00673D54"/>
    <w:rsid w:val="0068431C"/>
    <w:rsid w:val="006868A7"/>
    <w:rsid w:val="0069268F"/>
    <w:rsid w:val="006C235C"/>
    <w:rsid w:val="006D7997"/>
    <w:rsid w:val="006E377F"/>
    <w:rsid w:val="006F1DD2"/>
    <w:rsid w:val="006F7B4C"/>
    <w:rsid w:val="00711F6E"/>
    <w:rsid w:val="00726494"/>
    <w:rsid w:val="007272BD"/>
    <w:rsid w:val="007327E4"/>
    <w:rsid w:val="0073490F"/>
    <w:rsid w:val="0074115E"/>
    <w:rsid w:val="00742DA8"/>
    <w:rsid w:val="00745952"/>
    <w:rsid w:val="00771FD2"/>
    <w:rsid w:val="00774799"/>
    <w:rsid w:val="007759E8"/>
    <w:rsid w:val="007774DF"/>
    <w:rsid w:val="007C66CC"/>
    <w:rsid w:val="007E199B"/>
    <w:rsid w:val="007E2F33"/>
    <w:rsid w:val="007E345F"/>
    <w:rsid w:val="0082653F"/>
    <w:rsid w:val="008337EE"/>
    <w:rsid w:val="00843E91"/>
    <w:rsid w:val="00846316"/>
    <w:rsid w:val="00851DC7"/>
    <w:rsid w:val="00880665"/>
    <w:rsid w:val="008A2523"/>
    <w:rsid w:val="008A38C1"/>
    <w:rsid w:val="008B021E"/>
    <w:rsid w:val="008D11B6"/>
    <w:rsid w:val="008E24F5"/>
    <w:rsid w:val="008E2761"/>
    <w:rsid w:val="008F578D"/>
    <w:rsid w:val="00907C57"/>
    <w:rsid w:val="009208D2"/>
    <w:rsid w:val="00943883"/>
    <w:rsid w:val="009A36C7"/>
    <w:rsid w:val="009D1808"/>
    <w:rsid w:val="009E2016"/>
    <w:rsid w:val="009F2C92"/>
    <w:rsid w:val="009F5847"/>
    <w:rsid w:val="00A020FA"/>
    <w:rsid w:val="00A144C0"/>
    <w:rsid w:val="00A27078"/>
    <w:rsid w:val="00A30B17"/>
    <w:rsid w:val="00A4231E"/>
    <w:rsid w:val="00A42F9A"/>
    <w:rsid w:val="00A43FD1"/>
    <w:rsid w:val="00A44630"/>
    <w:rsid w:val="00A802BD"/>
    <w:rsid w:val="00AB1979"/>
    <w:rsid w:val="00AB2A0F"/>
    <w:rsid w:val="00AD11AE"/>
    <w:rsid w:val="00AE4120"/>
    <w:rsid w:val="00AE5E2E"/>
    <w:rsid w:val="00B026C3"/>
    <w:rsid w:val="00B108F6"/>
    <w:rsid w:val="00B16DC8"/>
    <w:rsid w:val="00B36953"/>
    <w:rsid w:val="00B55EAA"/>
    <w:rsid w:val="00B560DB"/>
    <w:rsid w:val="00B7025B"/>
    <w:rsid w:val="00B756D8"/>
    <w:rsid w:val="00B83ABB"/>
    <w:rsid w:val="00B86CF9"/>
    <w:rsid w:val="00BA74DB"/>
    <w:rsid w:val="00BB7784"/>
    <w:rsid w:val="00BC2E39"/>
    <w:rsid w:val="00BD784F"/>
    <w:rsid w:val="00BE7F9A"/>
    <w:rsid w:val="00BF3663"/>
    <w:rsid w:val="00BF614A"/>
    <w:rsid w:val="00C16F59"/>
    <w:rsid w:val="00C2425E"/>
    <w:rsid w:val="00C35B25"/>
    <w:rsid w:val="00C55943"/>
    <w:rsid w:val="00C92032"/>
    <w:rsid w:val="00CC0A73"/>
    <w:rsid w:val="00CC38E4"/>
    <w:rsid w:val="00CD7988"/>
    <w:rsid w:val="00D24336"/>
    <w:rsid w:val="00D319FA"/>
    <w:rsid w:val="00D34311"/>
    <w:rsid w:val="00D3736B"/>
    <w:rsid w:val="00D40F59"/>
    <w:rsid w:val="00D42C1A"/>
    <w:rsid w:val="00D43AEA"/>
    <w:rsid w:val="00D55D3D"/>
    <w:rsid w:val="00D6127D"/>
    <w:rsid w:val="00D720E2"/>
    <w:rsid w:val="00D8128A"/>
    <w:rsid w:val="00D94831"/>
    <w:rsid w:val="00DA1590"/>
    <w:rsid w:val="00DC3D2F"/>
    <w:rsid w:val="00DD6CD1"/>
    <w:rsid w:val="00DF2FC7"/>
    <w:rsid w:val="00DF488C"/>
    <w:rsid w:val="00DF6619"/>
    <w:rsid w:val="00DF6980"/>
    <w:rsid w:val="00E0162D"/>
    <w:rsid w:val="00E458B5"/>
    <w:rsid w:val="00E50747"/>
    <w:rsid w:val="00E7677E"/>
    <w:rsid w:val="00E8050B"/>
    <w:rsid w:val="00E9794C"/>
    <w:rsid w:val="00EA47EC"/>
    <w:rsid w:val="00EA5730"/>
    <w:rsid w:val="00EB534C"/>
    <w:rsid w:val="00EC0124"/>
    <w:rsid w:val="00EC3B66"/>
    <w:rsid w:val="00EE003F"/>
    <w:rsid w:val="00EE24F5"/>
    <w:rsid w:val="00EE6430"/>
    <w:rsid w:val="00EE728D"/>
    <w:rsid w:val="00EF7833"/>
    <w:rsid w:val="00EF7CA6"/>
    <w:rsid w:val="00F3699D"/>
    <w:rsid w:val="00F37082"/>
    <w:rsid w:val="00F61DF3"/>
    <w:rsid w:val="00F90999"/>
    <w:rsid w:val="00FA342E"/>
    <w:rsid w:val="00FB0D31"/>
    <w:rsid w:val="00FB4E4B"/>
    <w:rsid w:val="00FC70AA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D215"/>
  <w15:chartTrackingRefBased/>
  <w15:docId w15:val="{6A71321F-AD35-414E-A749-02E02E33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0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0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E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F9A"/>
  </w:style>
  <w:style w:type="paragraph" w:styleId="Fuzeile">
    <w:name w:val="footer"/>
    <w:basedOn w:val="Standard"/>
    <w:link w:val="FuzeileZchn"/>
    <w:uiPriority w:val="99"/>
    <w:unhideWhenUsed/>
    <w:rsid w:val="00BE7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F9A"/>
  </w:style>
  <w:style w:type="character" w:styleId="Hyperlink">
    <w:name w:val="Hyperlink"/>
    <w:basedOn w:val="Absatz-Standardschriftart"/>
    <w:uiPriority w:val="99"/>
    <w:unhideWhenUsed/>
    <w:rsid w:val="008A2523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8A252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8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forbes.com/sites/timworstall/2017/01/12/of-course-amazon-destroys-more-jobs-than-it-creates-thats-the-whole-darn-po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fundable.com/learn/startup-stories/amaz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ferralcandy.com/blog/jeff-bezos-quo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arketwatch.com/story/its-not-just-amazon-and-whole-foods-heres-jeff-bezos-enormous-empire-in-one-chart-2017-06-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59AB44A9</Template>
  <TotalTime>0</TotalTime>
  <Pages>4</Pages>
  <Words>668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 Markus</dc:creator>
  <cp:keywords/>
  <dc:description/>
  <cp:lastModifiedBy>Monika Reichart</cp:lastModifiedBy>
  <cp:revision>2</cp:revision>
  <dcterms:created xsi:type="dcterms:W3CDTF">2019-01-29T08:15:00Z</dcterms:created>
  <dcterms:modified xsi:type="dcterms:W3CDTF">2019-01-29T08:15:00Z</dcterms:modified>
</cp:coreProperties>
</file>