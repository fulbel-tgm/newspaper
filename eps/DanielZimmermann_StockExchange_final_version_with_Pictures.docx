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92B1C" w14:textId="77777777" w:rsidR="00A30422" w:rsidRPr="00A30422" w:rsidRDefault="006F28A9" w:rsidP="006F28A9">
      <w:pPr>
        <w:pStyle w:val="berschrift2"/>
        <w:rPr>
          <w:color w:val="000000" w:themeColor="text1"/>
          <w:sz w:val="28"/>
          <w:lang w:val="en-AU"/>
        </w:rPr>
      </w:pPr>
      <w:r w:rsidRPr="00A30422">
        <w:rPr>
          <w:rStyle w:val="TitelZchn"/>
          <w:color w:val="000000" w:themeColor="text1"/>
          <w:sz w:val="44"/>
          <w:lang w:val="en-AU"/>
        </w:rPr>
        <w:t>The role of the stock exchange in today’s economy</w:t>
      </w:r>
      <w:r w:rsidRPr="00A30422">
        <w:rPr>
          <w:color w:val="000000" w:themeColor="text1"/>
          <w:sz w:val="21"/>
          <w:lang w:val="en-AU"/>
        </w:rPr>
        <w:t xml:space="preserve"> </w:t>
      </w:r>
    </w:p>
    <w:p w14:paraId="27D03080" w14:textId="1E945FF5" w:rsidR="00A30422" w:rsidRPr="00646FDE" w:rsidRDefault="00A30422" w:rsidP="006F28A9">
      <w:pPr>
        <w:rPr>
          <w:lang w:val="en-AU"/>
        </w:rPr>
      </w:pPr>
      <w:r>
        <w:rPr>
          <w:sz w:val="28"/>
          <w:lang w:val="en-AU"/>
        </w:rPr>
        <w:t xml:space="preserve">… </w:t>
      </w:r>
      <w:proofErr w:type="gramStart"/>
      <w:r w:rsidR="006F28A9" w:rsidRPr="00A30422">
        <w:rPr>
          <w:sz w:val="28"/>
          <w:lang w:val="en-AU"/>
        </w:rPr>
        <w:t>and</w:t>
      </w:r>
      <w:proofErr w:type="gramEnd"/>
      <w:r w:rsidR="006F28A9" w:rsidRPr="00A30422">
        <w:rPr>
          <w:sz w:val="28"/>
          <w:lang w:val="en-AU"/>
        </w:rPr>
        <w:t xml:space="preserve"> why one should know about it </w:t>
      </w:r>
      <w:r w:rsidRPr="00A30422">
        <w:rPr>
          <w:lang w:val="en-AU"/>
        </w:rPr>
        <w:t xml:space="preserve">- Daniel Zimmermann </w:t>
      </w:r>
    </w:p>
    <w:p w14:paraId="6D1DCFF3" w14:textId="7C513017" w:rsidR="00D021E6" w:rsidRDefault="003D0548" w:rsidP="006F28A9">
      <w:pPr>
        <w:rPr>
          <w:rFonts w:asciiTheme="majorHAnsi" w:eastAsiaTheme="majorEastAsia" w:hAnsiTheme="majorHAnsi" w:cstheme="majorBidi"/>
          <w:color w:val="000000" w:themeColor="text1"/>
          <w:sz w:val="28"/>
          <w:szCs w:val="26"/>
          <w:lang w:val="en-AU"/>
        </w:rPr>
      </w:pPr>
      <w:r>
        <w:rPr>
          <w:rFonts w:asciiTheme="majorHAnsi" w:eastAsiaTheme="majorEastAsia" w:hAnsiTheme="majorHAnsi" w:cstheme="majorBidi"/>
          <w:noProof/>
          <w:color w:val="000000" w:themeColor="text1"/>
          <w:sz w:val="28"/>
          <w:szCs w:val="26"/>
          <w:lang w:val="de-AT" w:eastAsia="de-AT"/>
        </w:rPr>
        <w:drawing>
          <wp:inline distT="0" distB="0" distL="0" distR="0" wp14:anchorId="1EFDA885" wp14:editId="3227B71B">
            <wp:extent cx="5727700" cy="217717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llstr.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2177171"/>
                    </a:xfrm>
                    <a:prstGeom prst="rect">
                      <a:avLst/>
                    </a:prstGeom>
                  </pic:spPr>
                </pic:pic>
              </a:graphicData>
            </a:graphic>
          </wp:inline>
        </w:drawing>
      </w:r>
    </w:p>
    <w:p w14:paraId="571FFC9B" w14:textId="77777777" w:rsidR="00646FDE" w:rsidRDefault="00646FDE" w:rsidP="006F28A9">
      <w:pPr>
        <w:rPr>
          <w:rFonts w:asciiTheme="majorHAnsi" w:eastAsiaTheme="majorEastAsia" w:hAnsiTheme="majorHAnsi" w:cstheme="majorBidi"/>
          <w:color w:val="000000" w:themeColor="text1"/>
          <w:sz w:val="28"/>
          <w:szCs w:val="26"/>
          <w:lang w:val="en-AU"/>
        </w:rPr>
      </w:pPr>
    </w:p>
    <w:p w14:paraId="6CEFCBA5" w14:textId="624A4AAF" w:rsidR="00F1600B" w:rsidRPr="00F1600B" w:rsidRDefault="00646FDE" w:rsidP="006F28A9">
      <w:pPr>
        <w:rPr>
          <w:rFonts w:eastAsiaTheme="majorEastAsia" w:cstheme="majorBidi"/>
          <w:b/>
          <w:color w:val="000000" w:themeColor="text1"/>
          <w:szCs w:val="26"/>
          <w:lang w:val="en-AU"/>
        </w:rPr>
      </w:pPr>
      <w:r>
        <w:rPr>
          <w:rFonts w:eastAsiaTheme="majorEastAsia" w:cstheme="majorBidi"/>
          <w:b/>
          <w:color w:val="000000" w:themeColor="text1"/>
          <w:szCs w:val="26"/>
          <w:lang w:val="en-AU"/>
        </w:rPr>
        <w:t>Fast money?</w:t>
      </w:r>
    </w:p>
    <w:p w14:paraId="78E170EB" w14:textId="5BB163BA" w:rsidR="00A30422" w:rsidRPr="008F3CBE" w:rsidRDefault="00D748CD" w:rsidP="006F28A9">
      <w:pPr>
        <w:rPr>
          <w:color w:val="000000" w:themeColor="text1"/>
          <w:lang w:val="en-AU"/>
        </w:rPr>
      </w:pPr>
      <w:r w:rsidRPr="008F3CBE">
        <w:rPr>
          <w:color w:val="000000" w:themeColor="text1"/>
          <w:lang w:val="en-AU"/>
        </w:rPr>
        <w:t xml:space="preserve">The stock </w:t>
      </w:r>
      <w:r w:rsidR="00DA40ED" w:rsidRPr="008F3CBE">
        <w:rPr>
          <w:color w:val="000000" w:themeColor="text1"/>
          <w:lang w:val="en-AU"/>
        </w:rPr>
        <w:t>exchange</w:t>
      </w:r>
      <w:r w:rsidRPr="008F3CBE">
        <w:rPr>
          <w:color w:val="000000" w:themeColor="text1"/>
          <w:lang w:val="en-AU"/>
        </w:rPr>
        <w:t xml:space="preserve"> is often associated with easy and fast money. Especially in times of </w:t>
      </w:r>
      <w:r w:rsidR="00A00FB1" w:rsidRPr="008F3CBE">
        <w:rPr>
          <w:color w:val="000000" w:themeColor="text1"/>
          <w:lang w:val="en-AU"/>
        </w:rPr>
        <w:t>bitcoin and other less regulated forms of investment</w:t>
      </w:r>
      <w:r w:rsidRPr="008F3CBE">
        <w:rPr>
          <w:color w:val="000000" w:themeColor="text1"/>
          <w:lang w:val="en-AU"/>
        </w:rPr>
        <w:t xml:space="preserve"> a lot of false information has been sprea</w:t>
      </w:r>
      <w:r w:rsidR="0065229C" w:rsidRPr="008F3CBE">
        <w:rPr>
          <w:color w:val="000000" w:themeColor="text1"/>
          <w:lang w:val="en-AU"/>
        </w:rPr>
        <w:t xml:space="preserve">d around the internet about how </w:t>
      </w:r>
      <w:r w:rsidRPr="008F3CBE">
        <w:rPr>
          <w:color w:val="000000" w:themeColor="text1"/>
          <w:lang w:val="en-AU"/>
        </w:rPr>
        <w:t xml:space="preserve">stock </w:t>
      </w:r>
      <w:r w:rsidR="0065229C" w:rsidRPr="008F3CBE">
        <w:rPr>
          <w:color w:val="000000" w:themeColor="text1"/>
          <w:lang w:val="en-AU"/>
        </w:rPr>
        <w:t>exchanges</w:t>
      </w:r>
      <w:r w:rsidR="00490720">
        <w:rPr>
          <w:color w:val="000000" w:themeColor="text1"/>
          <w:lang w:val="en-AU"/>
        </w:rPr>
        <w:t xml:space="preserve"> work</w:t>
      </w:r>
      <w:r w:rsidRPr="008F3CBE">
        <w:rPr>
          <w:color w:val="000000" w:themeColor="text1"/>
          <w:lang w:val="en-AU"/>
        </w:rPr>
        <w:t xml:space="preserve"> and when one should buy which shares</w:t>
      </w:r>
      <w:r w:rsidR="009709FC">
        <w:rPr>
          <w:color w:val="000000" w:themeColor="text1"/>
          <w:lang w:val="en-AU"/>
        </w:rPr>
        <w:t>. It should be mentioned that various experts have concluded that bitcoin is probably the next bubble to b</w:t>
      </w:r>
      <w:r w:rsidR="00F37850">
        <w:rPr>
          <w:color w:val="000000" w:themeColor="text1"/>
          <w:lang w:val="en-AU"/>
        </w:rPr>
        <w:t>urst. A</w:t>
      </w:r>
      <w:r w:rsidR="009709FC">
        <w:rPr>
          <w:color w:val="000000" w:themeColor="text1"/>
          <w:lang w:val="en-AU"/>
        </w:rPr>
        <w:t xml:space="preserve">mong those </w:t>
      </w:r>
      <w:r w:rsidR="00281F51">
        <w:rPr>
          <w:color w:val="000000" w:themeColor="text1"/>
          <w:lang w:val="en-AU"/>
        </w:rPr>
        <w:t>is John Wasik, an international expert on</w:t>
      </w:r>
      <w:r w:rsidR="00A41AA1">
        <w:rPr>
          <w:color w:val="000000" w:themeColor="text1"/>
          <w:lang w:val="en-AU"/>
        </w:rPr>
        <w:t xml:space="preserve"> </w:t>
      </w:r>
      <w:r w:rsidR="00281F51">
        <w:rPr>
          <w:color w:val="000000" w:themeColor="text1"/>
          <w:lang w:val="en-AU"/>
        </w:rPr>
        <w:t>investment and money protection and author of more than seventeen books. In an articl</w:t>
      </w:r>
      <w:r w:rsidR="00E33F56">
        <w:rPr>
          <w:color w:val="000000" w:themeColor="text1"/>
          <w:lang w:val="en-AU"/>
        </w:rPr>
        <w:t>e published in Forbes he stated that he thought that bitcoin would fail because of its competition and</w:t>
      </w:r>
      <w:r w:rsidR="00620AC3">
        <w:rPr>
          <w:color w:val="000000" w:themeColor="text1"/>
          <w:lang w:val="en-AU"/>
        </w:rPr>
        <w:t xml:space="preserve"> because it is not accepted</w:t>
      </w:r>
      <w:r w:rsidR="00D9779B">
        <w:rPr>
          <w:color w:val="000000" w:themeColor="text1"/>
          <w:lang w:val="en-AU"/>
        </w:rPr>
        <w:t xml:space="preserve"> as currency in most countries. </w:t>
      </w:r>
      <w:r w:rsidR="00606496">
        <w:rPr>
          <w:color w:val="000000" w:themeColor="text1"/>
          <w:lang w:val="en-AU"/>
        </w:rPr>
        <w:t>Nevertheless, the thought of “getting rich fast” motivates a lot</w:t>
      </w:r>
      <w:r w:rsidR="00FD5812">
        <w:rPr>
          <w:color w:val="000000" w:themeColor="text1"/>
          <w:lang w:val="en-AU"/>
        </w:rPr>
        <w:t xml:space="preserve"> of people to invest money into highly volatile </w:t>
      </w:r>
      <w:r w:rsidR="00606496">
        <w:rPr>
          <w:color w:val="000000" w:themeColor="text1"/>
          <w:lang w:val="en-AU"/>
        </w:rPr>
        <w:t>cryptocurrencies just like bitcoin.</w:t>
      </w:r>
    </w:p>
    <w:p w14:paraId="62975586" w14:textId="77777777" w:rsidR="003B526E" w:rsidRDefault="003B526E" w:rsidP="006F28A9">
      <w:pPr>
        <w:rPr>
          <w:color w:val="000000" w:themeColor="text1"/>
          <w:lang w:val="en-AU"/>
        </w:rPr>
      </w:pPr>
    </w:p>
    <w:p w14:paraId="1B7C2513" w14:textId="77777777" w:rsidR="00B75BAE" w:rsidRPr="008F3CBE" w:rsidRDefault="00B75BAE" w:rsidP="006F28A9">
      <w:pPr>
        <w:rPr>
          <w:color w:val="000000" w:themeColor="text1"/>
          <w:lang w:val="en-AU"/>
        </w:rPr>
      </w:pPr>
    </w:p>
    <w:p w14:paraId="3D5D95E4" w14:textId="04A70FAA" w:rsidR="00B75BAE" w:rsidRDefault="009709FC" w:rsidP="006F28A9">
      <w:pPr>
        <w:rPr>
          <w:b/>
          <w:color w:val="000000" w:themeColor="text1"/>
          <w:lang w:val="en-AU"/>
        </w:rPr>
      </w:pPr>
      <w:r>
        <w:rPr>
          <w:b/>
          <w:color w:val="000000" w:themeColor="text1"/>
          <w:lang w:val="en-AU"/>
        </w:rPr>
        <w:t xml:space="preserve">So how </w:t>
      </w:r>
      <w:r w:rsidR="00CB6100">
        <w:rPr>
          <w:b/>
          <w:color w:val="000000" w:themeColor="text1"/>
          <w:lang w:val="en-AU"/>
        </w:rPr>
        <w:t>do</w:t>
      </w:r>
      <w:r>
        <w:rPr>
          <w:b/>
          <w:color w:val="000000" w:themeColor="text1"/>
          <w:lang w:val="en-AU"/>
        </w:rPr>
        <w:t xml:space="preserve"> I get rich?</w:t>
      </w:r>
    </w:p>
    <w:p w14:paraId="62B8E685" w14:textId="6EA3B229" w:rsidR="003B526E" w:rsidRPr="00B75BAE" w:rsidRDefault="00B75BAE" w:rsidP="006F28A9">
      <w:pPr>
        <w:rPr>
          <w:b/>
          <w:color w:val="000000" w:themeColor="text1"/>
          <w:lang w:val="en-AU"/>
        </w:rPr>
      </w:pPr>
      <w:r>
        <w:rPr>
          <w:noProof/>
          <w:color w:val="000000" w:themeColor="text1"/>
          <w:lang w:val="de-AT" w:eastAsia="de-AT"/>
        </w:rPr>
        <w:drawing>
          <wp:anchor distT="0" distB="0" distL="114300" distR="114300" simplePos="0" relativeHeight="251660288" behindDoc="0" locked="0" layoutInCell="1" allowOverlap="1" wp14:anchorId="4832C096" wp14:editId="3B2527FF">
            <wp:simplePos x="0" y="0"/>
            <wp:positionH relativeFrom="column">
              <wp:posOffset>3249295</wp:posOffset>
            </wp:positionH>
            <wp:positionV relativeFrom="paragraph">
              <wp:posOffset>44450</wp:posOffset>
            </wp:positionV>
            <wp:extent cx="2454275" cy="163703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ga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4275" cy="1637030"/>
                    </a:xfrm>
                    <a:prstGeom prst="rect">
                      <a:avLst/>
                    </a:prstGeom>
                  </pic:spPr>
                </pic:pic>
              </a:graphicData>
            </a:graphic>
            <wp14:sizeRelH relativeFrom="page">
              <wp14:pctWidth>0</wp14:pctWidth>
            </wp14:sizeRelH>
            <wp14:sizeRelV relativeFrom="page">
              <wp14:pctHeight>0</wp14:pctHeight>
            </wp14:sizeRelV>
          </wp:anchor>
        </w:drawing>
      </w:r>
      <w:r w:rsidR="00490720">
        <w:rPr>
          <w:color w:val="000000" w:themeColor="text1"/>
          <w:lang w:val="en-AU"/>
        </w:rPr>
        <w:t>A stock exchange</w:t>
      </w:r>
      <w:r w:rsidR="00E44CBC" w:rsidRPr="008F3CBE">
        <w:rPr>
          <w:color w:val="000000" w:themeColor="text1"/>
          <w:lang w:val="en-AU"/>
        </w:rPr>
        <w:t xml:space="preserve"> </w:t>
      </w:r>
      <w:r w:rsidR="00B86EC3" w:rsidRPr="008F3CBE">
        <w:rPr>
          <w:color w:val="000000" w:themeColor="text1"/>
          <w:lang w:val="en-AU"/>
        </w:rPr>
        <w:t xml:space="preserve">is a place where </w:t>
      </w:r>
      <w:r w:rsidR="00471D7B" w:rsidRPr="008F3CBE">
        <w:rPr>
          <w:color w:val="000000" w:themeColor="text1"/>
          <w:lang w:val="en-AU"/>
        </w:rPr>
        <w:t>comp</w:t>
      </w:r>
      <w:r w:rsidR="00490720">
        <w:rPr>
          <w:color w:val="000000" w:themeColor="text1"/>
          <w:lang w:val="en-AU"/>
        </w:rPr>
        <w:t>anies</w:t>
      </w:r>
      <w:r w:rsidR="00B86EC3" w:rsidRPr="008F3CBE">
        <w:rPr>
          <w:color w:val="000000" w:themeColor="text1"/>
          <w:lang w:val="en-AU"/>
        </w:rPr>
        <w:t xml:space="preserve"> </w:t>
      </w:r>
      <w:r w:rsidR="00490720">
        <w:rPr>
          <w:color w:val="000000" w:themeColor="text1"/>
          <w:lang w:val="en-AU"/>
        </w:rPr>
        <w:t xml:space="preserve">sell </w:t>
      </w:r>
      <w:r w:rsidR="00F73D20" w:rsidRPr="008F3CBE">
        <w:rPr>
          <w:color w:val="000000" w:themeColor="text1"/>
          <w:lang w:val="en-AU"/>
        </w:rPr>
        <w:t xml:space="preserve">parts of themselves </w:t>
      </w:r>
      <w:r w:rsidR="00E44CBC" w:rsidRPr="008F3CBE">
        <w:rPr>
          <w:color w:val="000000" w:themeColor="text1"/>
          <w:lang w:val="en-AU"/>
        </w:rPr>
        <w:t>ca</w:t>
      </w:r>
      <w:r w:rsidR="00FA2908" w:rsidRPr="008F3CBE">
        <w:rPr>
          <w:color w:val="000000" w:themeColor="text1"/>
          <w:lang w:val="en-AU"/>
        </w:rPr>
        <w:t xml:space="preserve">lled shares. </w:t>
      </w:r>
      <w:r w:rsidR="00F73D20" w:rsidRPr="008F3CBE">
        <w:rPr>
          <w:color w:val="000000" w:themeColor="text1"/>
          <w:lang w:val="en-AU"/>
        </w:rPr>
        <w:t xml:space="preserve">Owners of these shares, </w:t>
      </w:r>
      <w:r w:rsidR="00471D7B">
        <w:rPr>
          <w:color w:val="000000" w:themeColor="text1"/>
          <w:lang w:val="en-AU"/>
        </w:rPr>
        <w:t>the</w:t>
      </w:r>
      <w:r w:rsidR="0040544C">
        <w:rPr>
          <w:color w:val="000000" w:themeColor="text1"/>
          <w:lang w:val="en-AU"/>
        </w:rPr>
        <w:t xml:space="preserve"> </w:t>
      </w:r>
      <w:r w:rsidR="00F73D20" w:rsidRPr="008F3CBE">
        <w:rPr>
          <w:color w:val="000000" w:themeColor="text1"/>
          <w:lang w:val="en-AU"/>
        </w:rPr>
        <w:t xml:space="preserve">shareholders, </w:t>
      </w:r>
      <w:r w:rsidR="0040544C" w:rsidRPr="008F3CBE">
        <w:rPr>
          <w:color w:val="000000" w:themeColor="text1"/>
          <w:lang w:val="en-AU"/>
        </w:rPr>
        <w:t>can</w:t>
      </w:r>
      <w:r w:rsidR="00FA2908" w:rsidRPr="008F3CBE">
        <w:rPr>
          <w:color w:val="000000" w:themeColor="text1"/>
          <w:lang w:val="en-AU"/>
        </w:rPr>
        <w:t xml:space="preserve"> enforce their say in the decisions of the company</w:t>
      </w:r>
      <w:r w:rsidR="005B4211" w:rsidRPr="008F3CBE">
        <w:rPr>
          <w:color w:val="000000" w:themeColor="text1"/>
          <w:lang w:val="en-AU"/>
        </w:rPr>
        <w:t>.</w:t>
      </w:r>
      <w:r w:rsidR="00F73D20" w:rsidRPr="008F3CBE">
        <w:rPr>
          <w:color w:val="000000" w:themeColor="text1"/>
          <w:lang w:val="en-AU"/>
        </w:rPr>
        <w:t xml:space="preserve"> For example, they are ab</w:t>
      </w:r>
      <w:r w:rsidR="006F2545">
        <w:rPr>
          <w:color w:val="000000" w:themeColor="text1"/>
          <w:lang w:val="en-AU"/>
        </w:rPr>
        <w:t>le to vote members of the board and have the right to attend the general meeting of the company. The list goes on and on</w:t>
      </w:r>
      <w:r w:rsidR="00471D7B">
        <w:rPr>
          <w:color w:val="000000" w:themeColor="text1"/>
          <w:lang w:val="en-AU"/>
        </w:rPr>
        <w:t xml:space="preserve"> but is not relevant for understanding stock exchanges and is left out</w:t>
      </w:r>
      <w:r w:rsidR="00537ECF">
        <w:rPr>
          <w:color w:val="000000" w:themeColor="text1"/>
          <w:lang w:val="en-AU"/>
        </w:rPr>
        <w:t xml:space="preserve"> for the sake of simplicity</w:t>
      </w:r>
      <w:r w:rsidR="006F2545">
        <w:rPr>
          <w:color w:val="000000" w:themeColor="text1"/>
          <w:lang w:val="en-AU"/>
        </w:rPr>
        <w:t>.</w:t>
      </w:r>
      <w:r w:rsidR="005B4211" w:rsidRPr="008F3CBE">
        <w:rPr>
          <w:color w:val="000000" w:themeColor="text1"/>
          <w:lang w:val="en-AU"/>
        </w:rPr>
        <w:t xml:space="preserve"> </w:t>
      </w:r>
      <w:r w:rsidR="009666D4" w:rsidRPr="008F3CBE">
        <w:rPr>
          <w:color w:val="000000" w:themeColor="text1"/>
          <w:lang w:val="en-AU"/>
        </w:rPr>
        <w:t>A company’s value and therefor</w:t>
      </w:r>
      <w:r w:rsidR="00490720">
        <w:rPr>
          <w:color w:val="000000" w:themeColor="text1"/>
          <w:lang w:val="en-AU"/>
        </w:rPr>
        <w:t>e</w:t>
      </w:r>
      <w:r w:rsidR="009666D4" w:rsidRPr="008F3CBE">
        <w:rPr>
          <w:color w:val="000000" w:themeColor="text1"/>
          <w:lang w:val="en-AU"/>
        </w:rPr>
        <w:t xml:space="preserve"> the value of </w:t>
      </w:r>
      <w:r w:rsidR="005A1895">
        <w:rPr>
          <w:color w:val="000000" w:themeColor="text1"/>
          <w:lang w:val="en-AU"/>
        </w:rPr>
        <w:t>its</w:t>
      </w:r>
      <w:r w:rsidR="009666D4" w:rsidRPr="008F3CBE">
        <w:rPr>
          <w:color w:val="000000" w:themeColor="text1"/>
          <w:lang w:val="en-AU"/>
        </w:rPr>
        <w:t xml:space="preserve"> shares usually changes </w:t>
      </w:r>
      <w:r w:rsidR="00784CA0" w:rsidRPr="008F3CBE">
        <w:rPr>
          <w:color w:val="000000" w:themeColor="text1"/>
          <w:lang w:val="en-AU"/>
        </w:rPr>
        <w:t xml:space="preserve">multiple times in a day. Profit is made by buying </w:t>
      </w:r>
      <w:r w:rsidR="001D2633" w:rsidRPr="008F3CBE">
        <w:rPr>
          <w:color w:val="000000" w:themeColor="text1"/>
          <w:lang w:val="en-AU"/>
        </w:rPr>
        <w:t xml:space="preserve">some shares at a lower price and then selling them at </w:t>
      </w:r>
      <w:r w:rsidR="00644FB6" w:rsidRPr="008F3CBE">
        <w:rPr>
          <w:color w:val="000000" w:themeColor="text1"/>
          <w:lang w:val="en-AU"/>
        </w:rPr>
        <w:t xml:space="preserve">a </w:t>
      </w:r>
      <w:r w:rsidR="001D2633" w:rsidRPr="008F3CBE">
        <w:rPr>
          <w:color w:val="000000" w:themeColor="text1"/>
          <w:lang w:val="en-AU"/>
        </w:rPr>
        <w:t>higher price. It should be mentioned that trading on the stock exchange is taxed whereas buying bitcoins and other shady cryptocurrencies is not.</w:t>
      </w:r>
      <w:r w:rsidR="00D431B6" w:rsidRPr="008F3CBE">
        <w:rPr>
          <w:color w:val="000000" w:themeColor="text1"/>
          <w:lang w:val="en-AU"/>
        </w:rPr>
        <w:t xml:space="preserve"> </w:t>
      </w:r>
      <w:r w:rsidR="00D9779B">
        <w:rPr>
          <w:color w:val="000000" w:themeColor="text1"/>
          <w:lang w:val="en-AU"/>
        </w:rPr>
        <w:t xml:space="preserve">Regardless of </w:t>
      </w:r>
      <w:r w:rsidR="004806D7">
        <w:rPr>
          <w:color w:val="000000" w:themeColor="text1"/>
          <w:lang w:val="en-AU"/>
        </w:rPr>
        <w:t xml:space="preserve">the type of investment in the end it comes down to luck. Trading is in some ways quite </w:t>
      </w:r>
      <w:r w:rsidR="00753683">
        <w:rPr>
          <w:color w:val="000000" w:themeColor="text1"/>
          <w:lang w:val="en-AU"/>
        </w:rPr>
        <w:t>like</w:t>
      </w:r>
      <w:r w:rsidR="004806D7">
        <w:rPr>
          <w:color w:val="000000" w:themeColor="text1"/>
          <w:lang w:val="en-AU"/>
        </w:rPr>
        <w:t xml:space="preserve"> gambling</w:t>
      </w:r>
      <w:r w:rsidR="00753683">
        <w:rPr>
          <w:color w:val="000000" w:themeColor="text1"/>
          <w:lang w:val="en-AU"/>
        </w:rPr>
        <w:t xml:space="preserve"> and therefor the same rules apply: Do not gamble with money you cannot afford to lose.</w:t>
      </w:r>
    </w:p>
    <w:p w14:paraId="1BFAEA16" w14:textId="4773B4EF" w:rsidR="00EA2981" w:rsidRDefault="00EA2981" w:rsidP="006F28A9">
      <w:pPr>
        <w:rPr>
          <w:color w:val="000000" w:themeColor="text1"/>
          <w:lang w:val="en-AU"/>
        </w:rPr>
      </w:pPr>
    </w:p>
    <w:p w14:paraId="5C2206DB" w14:textId="640EF459" w:rsidR="00D431B6" w:rsidRDefault="00B75BAE" w:rsidP="00EA2981">
      <w:pPr>
        <w:jc w:val="center"/>
        <w:rPr>
          <w:color w:val="000000" w:themeColor="text1"/>
          <w:lang w:val="en-AU"/>
        </w:rPr>
      </w:pPr>
      <w:r>
        <w:rPr>
          <w:noProof/>
          <w:color w:val="000000" w:themeColor="text1"/>
          <w:lang w:val="de-AT" w:eastAsia="de-AT"/>
        </w:rPr>
        <w:lastRenderedPageBreak/>
        <w:drawing>
          <wp:inline distT="0" distB="0" distL="0" distR="0" wp14:anchorId="73D5345C" wp14:editId="4C22489F">
            <wp:extent cx="4077843" cy="2144749"/>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l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7843" cy="2144749"/>
                    </a:xfrm>
                    <a:prstGeom prst="rect">
                      <a:avLst/>
                    </a:prstGeom>
                  </pic:spPr>
                </pic:pic>
              </a:graphicData>
            </a:graphic>
          </wp:inline>
        </w:drawing>
      </w:r>
    </w:p>
    <w:p w14:paraId="3A27EF82" w14:textId="423E1DED" w:rsidR="00AD789C" w:rsidRPr="008F3CBE" w:rsidRDefault="00AD789C" w:rsidP="00EA2981">
      <w:pPr>
        <w:jc w:val="center"/>
        <w:rPr>
          <w:color w:val="000000" w:themeColor="text1"/>
          <w:lang w:val="en-AU"/>
        </w:rPr>
      </w:pPr>
    </w:p>
    <w:p w14:paraId="77987A47" w14:textId="54C083F4" w:rsidR="00DC0CB8" w:rsidRPr="005A1895" w:rsidRDefault="009709FC" w:rsidP="00F1600B">
      <w:pPr>
        <w:rPr>
          <w:b/>
          <w:lang w:val="en-AU"/>
        </w:rPr>
      </w:pPr>
      <w:r>
        <w:rPr>
          <w:b/>
          <w:lang w:val="en-AU"/>
        </w:rPr>
        <w:t>What are potential risks?</w:t>
      </w:r>
    </w:p>
    <w:p w14:paraId="76F413A0" w14:textId="66C44978" w:rsidR="00490720" w:rsidRDefault="00ED676B" w:rsidP="006F28A9">
      <w:pPr>
        <w:rPr>
          <w:color w:val="000000" w:themeColor="text1"/>
          <w:lang w:val="en-AU"/>
        </w:rPr>
      </w:pPr>
      <w:r w:rsidRPr="008F3CBE">
        <w:rPr>
          <w:color w:val="000000" w:themeColor="text1"/>
          <w:lang w:val="en-AU"/>
        </w:rPr>
        <w:t>Trading</w:t>
      </w:r>
      <w:r w:rsidR="00362C6D">
        <w:rPr>
          <w:color w:val="000000" w:themeColor="text1"/>
          <w:lang w:val="en-AU"/>
        </w:rPr>
        <w:t xml:space="preserve"> is all about predicting trends. If a market is expected to rise or already rising it is usually called a bullish market. The opposite of a bullish market would be called a bearish market.</w:t>
      </w:r>
      <w:r w:rsidR="00335351">
        <w:rPr>
          <w:color w:val="000000" w:themeColor="text1"/>
          <w:lang w:val="en-AU"/>
        </w:rPr>
        <w:t xml:space="preserve"> </w:t>
      </w:r>
      <w:r w:rsidR="004A5E10" w:rsidRPr="008F3CBE">
        <w:rPr>
          <w:color w:val="000000" w:themeColor="text1"/>
          <w:lang w:val="en-AU"/>
        </w:rPr>
        <w:t xml:space="preserve">Since the value of a share is ruled through supply and demand the general rule of thumb is that shares that are rare are expensive. A very nice example of this behaviour and </w:t>
      </w:r>
      <w:r w:rsidR="00471D7B">
        <w:rPr>
          <w:color w:val="000000" w:themeColor="text1"/>
          <w:lang w:val="en-AU"/>
        </w:rPr>
        <w:t>furthermore</w:t>
      </w:r>
      <w:r w:rsidR="004A5E10" w:rsidRPr="008F3CBE">
        <w:rPr>
          <w:color w:val="000000" w:themeColor="text1"/>
          <w:lang w:val="en-AU"/>
        </w:rPr>
        <w:t xml:space="preserve"> the first stock market crash </w:t>
      </w:r>
      <w:r w:rsidR="00B9288E" w:rsidRPr="008F3CBE">
        <w:rPr>
          <w:color w:val="000000" w:themeColor="text1"/>
          <w:lang w:val="en-AU"/>
        </w:rPr>
        <w:t xml:space="preserve">in history </w:t>
      </w:r>
      <w:r w:rsidR="004A5E10" w:rsidRPr="008F3CBE">
        <w:rPr>
          <w:color w:val="000000" w:themeColor="text1"/>
          <w:lang w:val="en-AU"/>
        </w:rPr>
        <w:t xml:space="preserve">was the tulip crisis. </w:t>
      </w:r>
      <w:r w:rsidR="00471D7B">
        <w:rPr>
          <w:color w:val="000000" w:themeColor="text1"/>
          <w:lang w:val="en-AU"/>
        </w:rPr>
        <w:t>Tulips w</w:t>
      </w:r>
      <w:r w:rsidR="0048547F" w:rsidRPr="008F3CBE">
        <w:rPr>
          <w:color w:val="000000" w:themeColor="text1"/>
          <w:lang w:val="en-AU"/>
        </w:rPr>
        <w:t>ere brought to the Netherlands</w:t>
      </w:r>
      <w:r w:rsidR="00D431B6" w:rsidRPr="008F3CBE">
        <w:rPr>
          <w:color w:val="000000" w:themeColor="text1"/>
          <w:lang w:val="en-AU"/>
        </w:rPr>
        <w:t xml:space="preserve"> </w:t>
      </w:r>
      <w:r w:rsidR="00C55A9C" w:rsidRPr="008F3CBE">
        <w:rPr>
          <w:color w:val="000000" w:themeColor="text1"/>
          <w:lang w:val="en-AU"/>
        </w:rPr>
        <w:t>from Turkey</w:t>
      </w:r>
      <w:r w:rsidR="0048547F" w:rsidRPr="008F3CBE">
        <w:rPr>
          <w:color w:val="000000" w:themeColor="text1"/>
          <w:lang w:val="en-AU"/>
        </w:rPr>
        <w:t xml:space="preserve"> in the </w:t>
      </w:r>
      <w:r w:rsidR="00471D7B">
        <w:rPr>
          <w:color w:val="000000" w:themeColor="text1"/>
          <w:lang w:val="en-AU"/>
        </w:rPr>
        <w:t>first</w:t>
      </w:r>
      <w:r w:rsidR="0048547F" w:rsidRPr="008F3CBE">
        <w:rPr>
          <w:color w:val="000000" w:themeColor="text1"/>
          <w:lang w:val="en-AU"/>
        </w:rPr>
        <w:t xml:space="preserve"> half of the 1</w:t>
      </w:r>
      <w:r w:rsidR="00471D7B">
        <w:rPr>
          <w:color w:val="000000" w:themeColor="text1"/>
          <w:lang w:val="en-AU"/>
        </w:rPr>
        <w:t>7</w:t>
      </w:r>
      <w:r w:rsidR="0048547F" w:rsidRPr="008F3CBE">
        <w:rPr>
          <w:color w:val="000000" w:themeColor="text1"/>
          <w:vertAlign w:val="superscript"/>
          <w:lang w:val="en-AU"/>
        </w:rPr>
        <w:t>th</w:t>
      </w:r>
      <w:r w:rsidR="0048547F" w:rsidRPr="008F3CBE">
        <w:rPr>
          <w:color w:val="000000" w:themeColor="text1"/>
          <w:lang w:val="en-AU"/>
        </w:rPr>
        <w:t xml:space="preserve"> century and quickly became one of the most valuable items that were sold on a </w:t>
      </w:r>
      <w:r w:rsidR="00471D7B">
        <w:rPr>
          <w:color w:val="000000" w:themeColor="text1"/>
          <w:lang w:val="en-AU"/>
        </w:rPr>
        <w:t>daily</w:t>
      </w:r>
      <w:r w:rsidR="0048547F" w:rsidRPr="008F3CBE">
        <w:rPr>
          <w:color w:val="000000" w:themeColor="text1"/>
          <w:lang w:val="en-AU"/>
        </w:rPr>
        <w:t xml:space="preserve"> basis. A tulip could simply be purchased by buying a piece of paper, a contract. The owner of a tulip rarely got to see the actual flower.</w:t>
      </w:r>
      <w:r w:rsidR="00396027" w:rsidRPr="008F3CBE">
        <w:rPr>
          <w:color w:val="000000" w:themeColor="text1"/>
          <w:lang w:val="en-AU"/>
        </w:rPr>
        <w:t xml:space="preserve"> The system was working just fine, but as tulips became more and more popular and</w:t>
      </w:r>
      <w:r w:rsidR="00103581" w:rsidRPr="008F3CBE">
        <w:rPr>
          <w:color w:val="000000" w:themeColor="text1"/>
          <w:lang w:val="en-AU"/>
        </w:rPr>
        <w:t xml:space="preserve"> because the amount of tulips was very limited, </w:t>
      </w:r>
      <w:r w:rsidR="00396027" w:rsidRPr="008F3CBE">
        <w:rPr>
          <w:color w:val="000000" w:themeColor="text1"/>
          <w:lang w:val="en-AU"/>
        </w:rPr>
        <w:t>since cultivating them took a lot of time</w:t>
      </w:r>
      <w:r w:rsidR="00103581" w:rsidRPr="008F3CBE">
        <w:rPr>
          <w:color w:val="000000" w:themeColor="text1"/>
          <w:lang w:val="en-AU"/>
        </w:rPr>
        <w:t>,</w:t>
      </w:r>
      <w:r w:rsidR="00396027" w:rsidRPr="008F3CBE">
        <w:rPr>
          <w:color w:val="000000" w:themeColor="text1"/>
          <w:lang w:val="en-AU"/>
        </w:rPr>
        <w:t xml:space="preserve"> prices skyrocketed in a matter of months to far more than ten times the original value. </w:t>
      </w:r>
      <w:r w:rsidR="009950CC" w:rsidRPr="008F3CBE">
        <w:rPr>
          <w:color w:val="000000" w:themeColor="text1"/>
          <w:lang w:val="en-AU"/>
        </w:rPr>
        <w:t>People bought and sold these contracts and made profit</w:t>
      </w:r>
      <w:r w:rsidR="00262DD7" w:rsidRPr="008F3CBE">
        <w:rPr>
          <w:color w:val="000000" w:themeColor="text1"/>
          <w:lang w:val="en-AU"/>
        </w:rPr>
        <w:t>s</w:t>
      </w:r>
      <w:r w:rsidR="009950CC" w:rsidRPr="008F3CBE">
        <w:rPr>
          <w:color w:val="000000" w:themeColor="text1"/>
          <w:lang w:val="en-AU"/>
        </w:rPr>
        <w:t xml:space="preserve">, until someday no one was willing to pay the price anymore. </w:t>
      </w:r>
      <w:r w:rsidR="00471D7B">
        <w:rPr>
          <w:color w:val="000000" w:themeColor="text1"/>
          <w:lang w:val="en-AU"/>
        </w:rPr>
        <w:t xml:space="preserve">Immediately </w:t>
      </w:r>
      <w:r w:rsidR="00103581" w:rsidRPr="008F3CBE">
        <w:rPr>
          <w:color w:val="000000" w:themeColor="text1"/>
          <w:lang w:val="en-AU"/>
        </w:rPr>
        <w:t>owner</w:t>
      </w:r>
      <w:r w:rsidR="00471D7B">
        <w:rPr>
          <w:color w:val="000000" w:themeColor="text1"/>
          <w:lang w:val="en-AU"/>
        </w:rPr>
        <w:t xml:space="preserve">s of a </w:t>
      </w:r>
      <w:r w:rsidR="00103581" w:rsidRPr="008F3CBE">
        <w:rPr>
          <w:color w:val="000000" w:themeColor="text1"/>
          <w:lang w:val="en-AU"/>
        </w:rPr>
        <w:t xml:space="preserve">tulip wanted to cut </w:t>
      </w:r>
      <w:r w:rsidR="00262DD7" w:rsidRPr="008F3CBE">
        <w:rPr>
          <w:color w:val="000000" w:themeColor="text1"/>
          <w:lang w:val="en-AU"/>
        </w:rPr>
        <w:t>their</w:t>
      </w:r>
      <w:r w:rsidR="00103581" w:rsidRPr="008F3CBE">
        <w:rPr>
          <w:color w:val="000000" w:themeColor="text1"/>
          <w:lang w:val="en-AU"/>
        </w:rPr>
        <w:t xml:space="preserve"> losses and so prices dropped back to the original value</w:t>
      </w:r>
      <w:r w:rsidR="00490720">
        <w:rPr>
          <w:color w:val="000000" w:themeColor="text1"/>
          <w:lang w:val="en-AU"/>
        </w:rPr>
        <w:t xml:space="preserve"> </w:t>
      </w:r>
      <w:r w:rsidR="00490720" w:rsidRPr="008F3CBE">
        <w:rPr>
          <w:color w:val="000000" w:themeColor="text1"/>
          <w:lang w:val="en-AU"/>
        </w:rPr>
        <w:t>within a matter of days</w:t>
      </w:r>
      <w:r w:rsidR="00103581" w:rsidRPr="008F3CBE">
        <w:rPr>
          <w:color w:val="000000" w:themeColor="text1"/>
          <w:lang w:val="en-AU"/>
        </w:rPr>
        <w:t>. The market was flooded with tulips, but there was no demand anymore.</w:t>
      </w:r>
      <w:r w:rsidR="00360AAB" w:rsidRPr="008F3CBE">
        <w:rPr>
          <w:color w:val="000000" w:themeColor="text1"/>
          <w:lang w:val="en-AU"/>
        </w:rPr>
        <w:t xml:space="preserve"> </w:t>
      </w:r>
    </w:p>
    <w:p w14:paraId="2F97F300" w14:textId="77491DA2" w:rsidR="00DC0CB8" w:rsidRDefault="00010813" w:rsidP="006F28A9">
      <w:pPr>
        <w:rPr>
          <w:color w:val="000000" w:themeColor="text1"/>
          <w:lang w:val="en-AU"/>
        </w:rPr>
      </w:pPr>
      <w:r w:rsidRPr="008F3CBE">
        <w:rPr>
          <w:color w:val="000000" w:themeColor="text1"/>
          <w:lang w:val="en-AU"/>
        </w:rPr>
        <w:t xml:space="preserve">During the tulip </w:t>
      </w:r>
      <w:r w:rsidR="005A1895" w:rsidRPr="008F3CBE">
        <w:rPr>
          <w:color w:val="000000" w:themeColor="text1"/>
          <w:lang w:val="en-AU"/>
        </w:rPr>
        <w:t>crisis,</w:t>
      </w:r>
      <w:r w:rsidRPr="008F3CBE">
        <w:rPr>
          <w:color w:val="000000" w:themeColor="text1"/>
          <w:lang w:val="en-AU"/>
        </w:rPr>
        <w:t xml:space="preserve"> a small number of people, the ones who </w:t>
      </w:r>
      <w:r w:rsidR="00490720">
        <w:rPr>
          <w:color w:val="000000" w:themeColor="text1"/>
          <w:lang w:val="en-AU"/>
        </w:rPr>
        <w:t xml:space="preserve">had </w:t>
      </w:r>
      <w:r w:rsidRPr="008F3CBE">
        <w:rPr>
          <w:color w:val="000000" w:themeColor="text1"/>
          <w:lang w:val="en-AU"/>
        </w:rPr>
        <w:t>sold at the right moment, got very r</w:t>
      </w:r>
      <w:r w:rsidR="00262DD7" w:rsidRPr="008F3CBE">
        <w:rPr>
          <w:color w:val="000000" w:themeColor="text1"/>
          <w:lang w:val="en-AU"/>
        </w:rPr>
        <w:t>ich but the by far larger number</w:t>
      </w:r>
      <w:r w:rsidRPr="008F3CBE">
        <w:rPr>
          <w:color w:val="000000" w:themeColor="text1"/>
          <w:lang w:val="en-AU"/>
        </w:rPr>
        <w:t xml:space="preserve"> lost all their saving in the crash. There is a saying that goes: “If it is too good to be true it probably is” and this applies to most </w:t>
      </w:r>
      <w:r w:rsidR="00360AAB" w:rsidRPr="008F3CBE">
        <w:rPr>
          <w:color w:val="000000" w:themeColor="text1"/>
          <w:lang w:val="en-AU"/>
        </w:rPr>
        <w:t xml:space="preserve">aspects of life, but especially </w:t>
      </w:r>
      <w:r w:rsidRPr="008F3CBE">
        <w:rPr>
          <w:color w:val="000000" w:themeColor="text1"/>
          <w:lang w:val="en-AU"/>
        </w:rPr>
        <w:t xml:space="preserve">stock market </w:t>
      </w:r>
      <w:r w:rsidR="00360AAB" w:rsidRPr="008F3CBE">
        <w:rPr>
          <w:color w:val="000000" w:themeColor="text1"/>
          <w:lang w:val="en-AU"/>
        </w:rPr>
        <w:t xml:space="preserve">trading </w:t>
      </w:r>
      <w:r w:rsidRPr="008F3CBE">
        <w:rPr>
          <w:color w:val="000000" w:themeColor="text1"/>
          <w:lang w:val="en-AU"/>
        </w:rPr>
        <w:t>(see Bitcoin etc</w:t>
      </w:r>
      <w:r w:rsidR="00601244" w:rsidRPr="008F3CBE">
        <w:rPr>
          <w:color w:val="000000" w:themeColor="text1"/>
          <w:lang w:val="en-AU"/>
        </w:rPr>
        <w:t>.</w:t>
      </w:r>
      <w:r w:rsidRPr="008F3CBE">
        <w:rPr>
          <w:color w:val="000000" w:themeColor="text1"/>
          <w:lang w:val="en-AU"/>
        </w:rPr>
        <w:t>).</w:t>
      </w:r>
      <w:r w:rsidR="002A6FE5">
        <w:rPr>
          <w:color w:val="000000" w:themeColor="text1"/>
          <w:lang w:val="en-AU"/>
        </w:rPr>
        <w:t xml:space="preserve"> </w:t>
      </w:r>
    </w:p>
    <w:p w14:paraId="5F27BD59" w14:textId="77777777" w:rsidR="00824C67" w:rsidRDefault="00824C67" w:rsidP="006F28A9">
      <w:pPr>
        <w:rPr>
          <w:color w:val="000000" w:themeColor="text1"/>
          <w:lang w:val="en-AU"/>
        </w:rPr>
      </w:pPr>
    </w:p>
    <w:p w14:paraId="7D7862AA" w14:textId="2C56A88F" w:rsidR="008D40D2" w:rsidRDefault="006A7BD2" w:rsidP="006F28A9">
      <w:pPr>
        <w:rPr>
          <w:color w:val="000000" w:themeColor="text1"/>
          <w:lang w:val="en-AU"/>
        </w:rPr>
      </w:pPr>
      <w:r>
        <w:rPr>
          <w:noProof/>
          <w:color w:val="000000" w:themeColor="text1"/>
          <w:lang w:val="de-AT" w:eastAsia="de-AT"/>
        </w:rPr>
        <w:drawing>
          <wp:anchor distT="0" distB="0" distL="114300" distR="114300" simplePos="0" relativeHeight="251659264" behindDoc="0" locked="0" layoutInCell="1" allowOverlap="1" wp14:anchorId="58DAEAE2" wp14:editId="74646C93">
            <wp:simplePos x="0" y="0"/>
            <wp:positionH relativeFrom="column">
              <wp:posOffset>2455562</wp:posOffset>
            </wp:positionH>
            <wp:positionV relativeFrom="paragraph">
              <wp:posOffset>58759</wp:posOffset>
            </wp:positionV>
            <wp:extent cx="1908183" cy="2285408"/>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8183" cy="2285408"/>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lang w:val="de-AT" w:eastAsia="de-AT"/>
        </w:rPr>
        <w:drawing>
          <wp:anchor distT="0" distB="0" distL="114300" distR="114300" simplePos="0" relativeHeight="251658240" behindDoc="0" locked="0" layoutInCell="1" allowOverlap="1" wp14:anchorId="001B667E" wp14:editId="138D356B">
            <wp:simplePos x="0" y="0"/>
            <wp:positionH relativeFrom="column">
              <wp:posOffset>965261</wp:posOffset>
            </wp:positionH>
            <wp:positionV relativeFrom="paragraph">
              <wp:posOffset>58124</wp:posOffset>
            </wp:positionV>
            <wp:extent cx="1338832" cy="2276014"/>
            <wp:effectExtent l="0" t="0" r="7620" b="101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metulip.jpg"/>
                    <pic:cNvPicPr/>
                  </pic:nvPicPr>
                  <pic:blipFill>
                    <a:blip r:embed="rId8">
                      <a:extLst>
                        <a:ext uri="{28A0092B-C50C-407E-A947-70E740481C1C}">
                          <a14:useLocalDpi xmlns:a14="http://schemas.microsoft.com/office/drawing/2010/main" val="0"/>
                        </a:ext>
                      </a:extLst>
                    </a:blip>
                    <a:stretch>
                      <a:fillRect/>
                    </a:stretch>
                  </pic:blipFill>
                  <pic:spPr>
                    <a:xfrm>
                      <a:off x="0" y="0"/>
                      <a:ext cx="1338832" cy="2276014"/>
                    </a:xfrm>
                    <a:prstGeom prst="rect">
                      <a:avLst/>
                    </a:prstGeom>
                  </pic:spPr>
                </pic:pic>
              </a:graphicData>
            </a:graphic>
            <wp14:sizeRelH relativeFrom="page">
              <wp14:pctWidth>0</wp14:pctWidth>
            </wp14:sizeRelH>
            <wp14:sizeRelV relativeFrom="page">
              <wp14:pctHeight>0</wp14:pctHeight>
            </wp14:sizeRelV>
          </wp:anchor>
        </w:drawing>
      </w:r>
    </w:p>
    <w:p w14:paraId="265F3A7F" w14:textId="1DE5495B" w:rsidR="006A7BD2" w:rsidRDefault="006A7BD2" w:rsidP="006A7BD2">
      <w:pPr>
        <w:rPr>
          <w:color w:val="000000" w:themeColor="text1"/>
          <w:lang w:val="en-AU"/>
        </w:rPr>
      </w:pPr>
    </w:p>
    <w:p w14:paraId="2E53D482" w14:textId="245E881A" w:rsidR="006A7BD2" w:rsidRDefault="006A7BD2" w:rsidP="006A7BD2">
      <w:pPr>
        <w:rPr>
          <w:color w:val="000000" w:themeColor="text1"/>
          <w:lang w:val="en-AU"/>
        </w:rPr>
      </w:pPr>
    </w:p>
    <w:p w14:paraId="03971A19" w14:textId="05D8BCF2" w:rsidR="008D40D2" w:rsidRDefault="008D40D2" w:rsidP="006A7BD2">
      <w:pPr>
        <w:rPr>
          <w:color w:val="000000" w:themeColor="text1"/>
          <w:lang w:val="en-AU"/>
        </w:rPr>
      </w:pPr>
    </w:p>
    <w:p w14:paraId="2AAC29E7" w14:textId="77777777" w:rsidR="006A7BD2" w:rsidRDefault="006A7BD2" w:rsidP="006F28A9">
      <w:pPr>
        <w:rPr>
          <w:color w:val="000000" w:themeColor="text1"/>
          <w:lang w:val="en-AU"/>
        </w:rPr>
      </w:pPr>
    </w:p>
    <w:p w14:paraId="2A24FAFC" w14:textId="77777777" w:rsidR="006A7BD2" w:rsidRDefault="006A7BD2" w:rsidP="006F28A9">
      <w:pPr>
        <w:rPr>
          <w:color w:val="000000" w:themeColor="text1"/>
          <w:lang w:val="en-AU"/>
        </w:rPr>
      </w:pPr>
    </w:p>
    <w:p w14:paraId="1B828644" w14:textId="77777777" w:rsidR="006A7BD2" w:rsidRDefault="006A7BD2" w:rsidP="006F28A9">
      <w:pPr>
        <w:rPr>
          <w:color w:val="000000" w:themeColor="text1"/>
          <w:lang w:val="en-AU"/>
        </w:rPr>
      </w:pPr>
    </w:p>
    <w:p w14:paraId="7965AC67" w14:textId="77777777" w:rsidR="006A7BD2" w:rsidRDefault="006A7BD2" w:rsidP="006F28A9">
      <w:pPr>
        <w:rPr>
          <w:color w:val="000000" w:themeColor="text1"/>
          <w:lang w:val="en-AU"/>
        </w:rPr>
      </w:pPr>
    </w:p>
    <w:p w14:paraId="4C93D31E" w14:textId="77777777" w:rsidR="006A7BD2" w:rsidRDefault="006A7BD2" w:rsidP="006F28A9">
      <w:pPr>
        <w:rPr>
          <w:color w:val="000000" w:themeColor="text1"/>
          <w:lang w:val="en-AU"/>
        </w:rPr>
      </w:pPr>
    </w:p>
    <w:p w14:paraId="5E170EB9" w14:textId="77777777" w:rsidR="006A7BD2" w:rsidRDefault="006A7BD2" w:rsidP="006F28A9">
      <w:pPr>
        <w:rPr>
          <w:color w:val="000000" w:themeColor="text1"/>
          <w:lang w:val="en-AU"/>
        </w:rPr>
      </w:pPr>
    </w:p>
    <w:p w14:paraId="359CAD78" w14:textId="77777777" w:rsidR="006A7BD2" w:rsidRDefault="006A7BD2" w:rsidP="006F28A9">
      <w:pPr>
        <w:rPr>
          <w:color w:val="000000" w:themeColor="text1"/>
          <w:lang w:val="en-AU"/>
        </w:rPr>
      </w:pPr>
    </w:p>
    <w:p w14:paraId="56B79B66" w14:textId="77777777" w:rsidR="006A7BD2" w:rsidRDefault="006A7BD2" w:rsidP="006F28A9">
      <w:pPr>
        <w:rPr>
          <w:color w:val="000000" w:themeColor="text1"/>
          <w:lang w:val="en-AU"/>
        </w:rPr>
      </w:pPr>
    </w:p>
    <w:p w14:paraId="0AFDB78C" w14:textId="77777777" w:rsidR="0048367C" w:rsidRDefault="0048367C" w:rsidP="006F28A9">
      <w:pPr>
        <w:rPr>
          <w:color w:val="000000" w:themeColor="text1"/>
          <w:lang w:val="en-AU"/>
        </w:rPr>
      </w:pPr>
    </w:p>
    <w:p w14:paraId="42771C26" w14:textId="77777777" w:rsidR="0048367C" w:rsidRDefault="0048367C" w:rsidP="006F28A9">
      <w:pPr>
        <w:rPr>
          <w:color w:val="000000" w:themeColor="text1"/>
          <w:lang w:val="en-AU"/>
        </w:rPr>
      </w:pPr>
    </w:p>
    <w:p w14:paraId="5CD18AD8" w14:textId="77777777" w:rsidR="006A7BD2" w:rsidRDefault="006A7BD2" w:rsidP="006F28A9">
      <w:pPr>
        <w:rPr>
          <w:color w:val="000000" w:themeColor="text1"/>
          <w:lang w:val="en-AU"/>
        </w:rPr>
      </w:pPr>
    </w:p>
    <w:p w14:paraId="6B12C98C" w14:textId="517E085B" w:rsidR="00B95E48" w:rsidRPr="00AD789C" w:rsidRDefault="00B160C7" w:rsidP="006F28A9">
      <w:pPr>
        <w:rPr>
          <w:color w:val="000000" w:themeColor="text1"/>
          <w:lang w:val="en-AU"/>
        </w:rPr>
      </w:pPr>
      <w:r>
        <w:rPr>
          <w:color w:val="000000" w:themeColor="text1"/>
          <w:lang w:val="en-AU"/>
        </w:rPr>
        <w:t xml:space="preserve">Obviously, in </w:t>
      </w:r>
      <w:r w:rsidR="00490720">
        <w:rPr>
          <w:color w:val="000000" w:themeColor="text1"/>
          <w:lang w:val="en-AU"/>
        </w:rPr>
        <w:t>our</w:t>
      </w:r>
      <w:r>
        <w:rPr>
          <w:color w:val="000000" w:themeColor="text1"/>
          <w:lang w:val="en-AU"/>
        </w:rPr>
        <w:t xml:space="preserve"> </w:t>
      </w:r>
      <w:r w:rsidR="000D672B">
        <w:rPr>
          <w:color w:val="000000" w:themeColor="text1"/>
          <w:lang w:val="en-AU"/>
        </w:rPr>
        <w:t>digital</w:t>
      </w:r>
      <w:r>
        <w:rPr>
          <w:color w:val="000000" w:themeColor="text1"/>
          <w:lang w:val="en-AU"/>
        </w:rPr>
        <w:t xml:space="preserve"> age no one is buying</w:t>
      </w:r>
      <w:r w:rsidR="005961E3">
        <w:rPr>
          <w:color w:val="000000" w:themeColor="text1"/>
          <w:lang w:val="en-AU"/>
        </w:rPr>
        <w:t xml:space="preserve"> a piece of paper anymore. Nearly every transaction</w:t>
      </w:r>
      <w:r>
        <w:rPr>
          <w:color w:val="000000" w:themeColor="text1"/>
          <w:lang w:val="en-AU"/>
        </w:rPr>
        <w:t xml:space="preserve"> </w:t>
      </w:r>
      <w:r w:rsidR="005961E3">
        <w:rPr>
          <w:color w:val="000000" w:themeColor="text1"/>
          <w:lang w:val="en-AU"/>
        </w:rPr>
        <w:t>is</w:t>
      </w:r>
      <w:r>
        <w:rPr>
          <w:color w:val="000000" w:themeColor="text1"/>
          <w:lang w:val="en-AU"/>
        </w:rPr>
        <w:t xml:space="preserve"> done remotely through the internet. The invention of computers in the second half of the 20</w:t>
      </w:r>
      <w:r w:rsidRPr="00B160C7">
        <w:rPr>
          <w:color w:val="000000" w:themeColor="text1"/>
          <w:vertAlign w:val="superscript"/>
          <w:lang w:val="en-AU"/>
        </w:rPr>
        <w:t>th</w:t>
      </w:r>
      <w:r>
        <w:rPr>
          <w:color w:val="000000" w:themeColor="text1"/>
          <w:lang w:val="en-AU"/>
        </w:rPr>
        <w:t xml:space="preserve"> century </w:t>
      </w:r>
      <w:r w:rsidR="00490720">
        <w:rPr>
          <w:color w:val="000000" w:themeColor="text1"/>
          <w:lang w:val="en-AU"/>
        </w:rPr>
        <w:t xml:space="preserve">has </w:t>
      </w:r>
      <w:r>
        <w:rPr>
          <w:color w:val="000000" w:themeColor="text1"/>
          <w:lang w:val="en-AU"/>
        </w:rPr>
        <w:t xml:space="preserve">changed the trading game completely. </w:t>
      </w:r>
      <w:r w:rsidR="005961E3">
        <w:rPr>
          <w:color w:val="000000" w:themeColor="text1"/>
          <w:lang w:val="en-AU"/>
        </w:rPr>
        <w:t xml:space="preserve">Brokers were replaced </w:t>
      </w:r>
      <w:r w:rsidR="00490720">
        <w:rPr>
          <w:color w:val="000000" w:themeColor="text1"/>
          <w:lang w:val="en-AU"/>
        </w:rPr>
        <w:t>wit</w:t>
      </w:r>
      <w:r w:rsidR="005961E3">
        <w:rPr>
          <w:color w:val="000000" w:themeColor="text1"/>
          <w:lang w:val="en-AU"/>
        </w:rPr>
        <w:t>h s</w:t>
      </w:r>
      <w:r w:rsidR="000D672B">
        <w:rPr>
          <w:color w:val="000000" w:themeColor="text1"/>
          <w:lang w:val="en-AU"/>
        </w:rPr>
        <w:t xml:space="preserve">upercomputers which </w:t>
      </w:r>
      <w:r w:rsidR="00B75BAE">
        <w:rPr>
          <w:color w:val="000000" w:themeColor="text1"/>
          <w:lang w:val="en-AU"/>
        </w:rPr>
        <w:t>can</w:t>
      </w:r>
      <w:r w:rsidR="005961E3">
        <w:rPr>
          <w:color w:val="000000" w:themeColor="text1"/>
          <w:lang w:val="en-AU"/>
        </w:rPr>
        <w:t xml:space="preserve"> make split-second decision</w:t>
      </w:r>
      <w:r w:rsidR="00490720">
        <w:rPr>
          <w:color w:val="000000" w:themeColor="text1"/>
          <w:lang w:val="en-AU"/>
        </w:rPr>
        <w:t>s on</w:t>
      </w:r>
      <w:r w:rsidR="005961E3">
        <w:rPr>
          <w:color w:val="000000" w:themeColor="text1"/>
          <w:lang w:val="en-AU"/>
        </w:rPr>
        <w:t xml:space="preserve"> whether to buy, hold or sell a share based on sophisticated </w:t>
      </w:r>
      <w:r w:rsidR="007B10F9">
        <w:rPr>
          <w:color w:val="000000" w:themeColor="text1"/>
          <w:lang w:val="en-AU"/>
        </w:rPr>
        <w:t>algorithm</w:t>
      </w:r>
      <w:r w:rsidR="00490720">
        <w:rPr>
          <w:color w:val="000000" w:themeColor="text1"/>
          <w:lang w:val="en-AU"/>
        </w:rPr>
        <w:t>s</w:t>
      </w:r>
      <w:r w:rsidR="005961E3">
        <w:rPr>
          <w:color w:val="000000" w:themeColor="text1"/>
          <w:lang w:val="en-AU"/>
        </w:rPr>
        <w:t xml:space="preserve">. </w:t>
      </w:r>
    </w:p>
    <w:p w14:paraId="4ACB01EF" w14:textId="77777777" w:rsidR="00B95E48" w:rsidRDefault="00B95E48" w:rsidP="006F28A9">
      <w:pPr>
        <w:rPr>
          <w:lang w:val="en-AU"/>
        </w:rPr>
      </w:pPr>
    </w:p>
    <w:p w14:paraId="6911A1D9" w14:textId="1714DE7B" w:rsidR="00262DD7" w:rsidRPr="007B10F9" w:rsidRDefault="009709FC" w:rsidP="006F28A9">
      <w:pPr>
        <w:rPr>
          <w:b/>
          <w:lang w:val="en-AU"/>
        </w:rPr>
      </w:pPr>
      <w:r>
        <w:rPr>
          <w:b/>
          <w:lang w:val="en-AU"/>
        </w:rPr>
        <w:t>What</w:t>
      </w:r>
      <w:r w:rsidR="00323709">
        <w:rPr>
          <w:b/>
          <w:lang w:val="en-AU"/>
        </w:rPr>
        <w:t xml:space="preserve"> will the future look like?</w:t>
      </w:r>
    </w:p>
    <w:p w14:paraId="647AFF56" w14:textId="15DB9134" w:rsidR="00262DD7" w:rsidRDefault="00EC3F39" w:rsidP="006F28A9">
      <w:pPr>
        <w:rPr>
          <w:lang w:val="en-AU"/>
        </w:rPr>
      </w:pPr>
      <w:r>
        <w:rPr>
          <w:lang w:val="en-AU"/>
        </w:rPr>
        <w:t xml:space="preserve">The financial world has seen many ups and downs. People often thought that investing money into a company would be a safe way to protect it against inflation and even make a </w:t>
      </w:r>
      <w:r w:rsidR="00471D7B">
        <w:rPr>
          <w:lang w:val="en-AU"/>
        </w:rPr>
        <w:t>profit</w:t>
      </w:r>
      <w:r>
        <w:rPr>
          <w:lang w:val="en-AU"/>
        </w:rPr>
        <w:t xml:space="preserve"> in the process. They </w:t>
      </w:r>
      <w:r w:rsidR="00F9597E">
        <w:rPr>
          <w:lang w:val="en-AU"/>
        </w:rPr>
        <w:t xml:space="preserve">did when the markets crashed in 2008 and they will do again when it comes to the next major crash. Alternative types of investments, for example cryptocurrencies, are also prone to this phenomenon. </w:t>
      </w:r>
      <w:r w:rsidR="00471D7B">
        <w:rPr>
          <w:lang w:val="en-AU"/>
        </w:rPr>
        <w:t xml:space="preserve">The magic way to make money simply </w:t>
      </w:r>
      <w:r w:rsidR="00251019">
        <w:rPr>
          <w:lang w:val="en-AU"/>
        </w:rPr>
        <w:t>does not exist. N</w:t>
      </w:r>
      <w:r w:rsidR="00F9597E">
        <w:rPr>
          <w:lang w:val="en-AU"/>
        </w:rPr>
        <w:t xml:space="preserve">o matter the type of investment, be it in shares or real estate or </w:t>
      </w:r>
      <w:r w:rsidR="00286EAF">
        <w:rPr>
          <w:lang w:val="en-AU"/>
        </w:rPr>
        <w:t xml:space="preserve">bitcoin, there will always be </w:t>
      </w:r>
      <w:r w:rsidR="00F9597E">
        <w:rPr>
          <w:lang w:val="en-AU"/>
        </w:rPr>
        <w:t>high</w:t>
      </w:r>
      <w:r w:rsidR="00286EAF">
        <w:rPr>
          <w:lang w:val="en-AU"/>
        </w:rPr>
        <w:t xml:space="preserve">s and </w:t>
      </w:r>
      <w:r w:rsidR="00F9597E">
        <w:rPr>
          <w:lang w:val="en-AU"/>
        </w:rPr>
        <w:t>l</w:t>
      </w:r>
      <w:r w:rsidR="00471D7B">
        <w:rPr>
          <w:lang w:val="en-AU"/>
        </w:rPr>
        <w:t>ow</w:t>
      </w:r>
      <w:r w:rsidR="00286EAF">
        <w:rPr>
          <w:lang w:val="en-AU"/>
        </w:rPr>
        <w:t>s</w:t>
      </w:r>
      <w:r w:rsidR="00770D1A">
        <w:rPr>
          <w:lang w:val="en-AU"/>
        </w:rPr>
        <w:t>, there will a</w:t>
      </w:r>
      <w:r w:rsidR="00471D7B">
        <w:rPr>
          <w:lang w:val="en-AU"/>
        </w:rPr>
        <w:t xml:space="preserve">lways be a risk </w:t>
      </w:r>
      <w:r w:rsidR="00770D1A">
        <w:rPr>
          <w:lang w:val="en-AU"/>
        </w:rPr>
        <w:t>if one puts</w:t>
      </w:r>
      <w:r w:rsidR="00F9597E">
        <w:rPr>
          <w:lang w:val="en-AU"/>
        </w:rPr>
        <w:t xml:space="preserve"> money </w:t>
      </w:r>
      <w:r w:rsidR="00471D7B">
        <w:rPr>
          <w:lang w:val="en-AU"/>
        </w:rPr>
        <w:t xml:space="preserve">into </w:t>
      </w:r>
      <w:r w:rsidR="00F9597E">
        <w:rPr>
          <w:lang w:val="en-AU"/>
        </w:rPr>
        <w:t xml:space="preserve">a system that is </w:t>
      </w:r>
      <w:r w:rsidR="00770D1A">
        <w:rPr>
          <w:lang w:val="en-AU"/>
        </w:rPr>
        <w:t>too</w:t>
      </w:r>
      <w:r w:rsidR="00F9597E">
        <w:rPr>
          <w:lang w:val="en-AU"/>
        </w:rPr>
        <w:t xml:space="preserve"> complex, too complicated</w:t>
      </w:r>
      <w:r w:rsidR="00770D1A">
        <w:rPr>
          <w:lang w:val="en-AU"/>
        </w:rPr>
        <w:t>,</w:t>
      </w:r>
      <w:r w:rsidR="00F9597E">
        <w:rPr>
          <w:lang w:val="en-AU"/>
        </w:rPr>
        <w:t xml:space="preserve"> for a single person to understand.</w:t>
      </w:r>
    </w:p>
    <w:p w14:paraId="52705A02" w14:textId="77777777" w:rsidR="006F2545" w:rsidRDefault="006F2545" w:rsidP="006F28A9">
      <w:pPr>
        <w:rPr>
          <w:lang w:val="en-AU"/>
        </w:rPr>
      </w:pPr>
    </w:p>
    <w:p w14:paraId="67FEE7F7" w14:textId="77777777" w:rsidR="00471D7B" w:rsidRDefault="00471D7B" w:rsidP="006F28A9">
      <w:pPr>
        <w:rPr>
          <w:lang w:val="en-AU"/>
        </w:rPr>
      </w:pPr>
      <w:bookmarkStart w:id="0" w:name="_GoBack"/>
      <w:bookmarkEnd w:id="0"/>
    </w:p>
    <w:p w14:paraId="3B39CE14" w14:textId="04711F12" w:rsidR="006F2545" w:rsidRPr="00870834" w:rsidRDefault="005A1895" w:rsidP="006F28A9">
      <w:pPr>
        <w:rPr>
          <w:b/>
          <w:sz w:val="18"/>
          <w:szCs w:val="18"/>
          <w:lang w:val="en-AU"/>
        </w:rPr>
      </w:pPr>
      <w:r w:rsidRPr="00870834">
        <w:rPr>
          <w:b/>
          <w:sz w:val="18"/>
          <w:szCs w:val="18"/>
          <w:lang w:val="en-AU"/>
        </w:rPr>
        <w:t>Waiver</w:t>
      </w:r>
    </w:p>
    <w:p w14:paraId="0D5648A7" w14:textId="26123A0B" w:rsidR="001D2633" w:rsidRPr="00870834" w:rsidRDefault="00DC0CB8" w:rsidP="006F28A9">
      <w:pPr>
        <w:rPr>
          <w:sz w:val="18"/>
          <w:szCs w:val="18"/>
          <w:lang w:val="en-AU"/>
        </w:rPr>
      </w:pPr>
      <w:r w:rsidRPr="00870834">
        <w:rPr>
          <w:sz w:val="18"/>
          <w:szCs w:val="18"/>
          <w:lang w:val="en-AU"/>
        </w:rPr>
        <w:t xml:space="preserve">Please note that this article </w:t>
      </w:r>
      <w:r w:rsidR="00286EAF" w:rsidRPr="00870834">
        <w:rPr>
          <w:sz w:val="18"/>
          <w:szCs w:val="18"/>
          <w:lang w:val="en-AU"/>
        </w:rPr>
        <w:t>does in no way provide</w:t>
      </w:r>
      <w:r w:rsidRPr="00870834">
        <w:rPr>
          <w:sz w:val="18"/>
          <w:szCs w:val="18"/>
          <w:lang w:val="en-AU"/>
        </w:rPr>
        <w:t xml:space="preserve"> sufficient knowledge for you to start your career as a trader. I am not a professional on the topic and therefor my advice should be enjoyed with </w:t>
      </w:r>
      <w:r w:rsidR="005A1895" w:rsidRPr="00870834">
        <w:rPr>
          <w:sz w:val="18"/>
          <w:szCs w:val="18"/>
          <w:lang w:val="en-AU"/>
        </w:rPr>
        <w:t xml:space="preserve">extreme </w:t>
      </w:r>
      <w:r w:rsidRPr="00870834">
        <w:rPr>
          <w:sz w:val="18"/>
          <w:szCs w:val="18"/>
          <w:lang w:val="en-AU"/>
        </w:rPr>
        <w:t xml:space="preserve">care. </w:t>
      </w:r>
      <w:r w:rsidR="005A1895" w:rsidRPr="00870834">
        <w:rPr>
          <w:sz w:val="18"/>
          <w:szCs w:val="18"/>
          <w:lang w:val="en-AU"/>
        </w:rPr>
        <w:t xml:space="preserve">I do not guarantee that the information presented in this article is correct. </w:t>
      </w:r>
      <w:r w:rsidRPr="00870834">
        <w:rPr>
          <w:sz w:val="18"/>
          <w:szCs w:val="18"/>
          <w:lang w:val="en-AU"/>
        </w:rPr>
        <w:t xml:space="preserve">Never invest money you cannot afford to lose. </w:t>
      </w:r>
      <w:r w:rsidR="00471D7B" w:rsidRPr="00870834">
        <w:rPr>
          <w:sz w:val="18"/>
          <w:szCs w:val="18"/>
          <w:lang w:val="en-AU"/>
        </w:rPr>
        <w:t>Always c</w:t>
      </w:r>
      <w:r w:rsidRPr="00870834">
        <w:rPr>
          <w:sz w:val="18"/>
          <w:szCs w:val="18"/>
          <w:lang w:val="en-AU"/>
        </w:rPr>
        <w:t>onsult a professional before investing.</w:t>
      </w:r>
    </w:p>
    <w:p w14:paraId="18FCCACA" w14:textId="77777777" w:rsidR="00CA313C" w:rsidRPr="00CA313C" w:rsidRDefault="00CA313C" w:rsidP="006F28A9">
      <w:pPr>
        <w:rPr>
          <w:sz w:val="11"/>
          <w:szCs w:val="11"/>
          <w:lang w:val="en-AU"/>
        </w:rPr>
      </w:pPr>
    </w:p>
    <w:p w14:paraId="50BAB5A5" w14:textId="77777777" w:rsidR="00CA313C" w:rsidRDefault="00CA313C" w:rsidP="00CA313C">
      <w:pPr>
        <w:rPr>
          <w:sz w:val="11"/>
          <w:szCs w:val="11"/>
        </w:rPr>
      </w:pPr>
      <w:r w:rsidRPr="00CA313C">
        <w:rPr>
          <w:sz w:val="11"/>
          <w:szCs w:val="11"/>
        </w:rPr>
        <w:t>Sources:</w:t>
      </w:r>
    </w:p>
    <w:p w14:paraId="25D75695" w14:textId="77777777" w:rsidR="00CA313C" w:rsidRPr="00CA313C" w:rsidRDefault="00870834" w:rsidP="00CA313C">
      <w:pPr>
        <w:rPr>
          <w:sz w:val="11"/>
          <w:szCs w:val="11"/>
        </w:rPr>
      </w:pPr>
      <w:hyperlink r:id="rId9" w:history="1">
        <w:r w:rsidR="00CA313C" w:rsidRPr="00CA313C">
          <w:rPr>
            <w:rStyle w:val="Hyperlink"/>
            <w:sz w:val="11"/>
            <w:szCs w:val="11"/>
          </w:rPr>
          <w:t>https://www.youtube.com/watch?v=F3QpgXBtDeo</w:t>
        </w:r>
      </w:hyperlink>
    </w:p>
    <w:p w14:paraId="51214B39" w14:textId="77777777" w:rsidR="00CA313C" w:rsidRDefault="00870834" w:rsidP="00CA313C">
      <w:pPr>
        <w:rPr>
          <w:rStyle w:val="Hyperlink"/>
          <w:sz w:val="11"/>
          <w:szCs w:val="11"/>
        </w:rPr>
      </w:pPr>
      <w:hyperlink r:id="rId10" w:history="1">
        <w:r w:rsidR="00CA313C" w:rsidRPr="00CA313C">
          <w:rPr>
            <w:rStyle w:val="Hyperlink"/>
            <w:sz w:val="11"/>
            <w:szCs w:val="11"/>
          </w:rPr>
          <w:t>https://www.youtube.com/watch?v=fn3y1hNVgA4</w:t>
        </w:r>
      </w:hyperlink>
    </w:p>
    <w:p w14:paraId="58F6383B" w14:textId="390B64A4" w:rsidR="00CA313C" w:rsidRPr="00CA313C" w:rsidRDefault="00870834" w:rsidP="00CA313C">
      <w:pPr>
        <w:rPr>
          <w:sz w:val="11"/>
          <w:szCs w:val="11"/>
        </w:rPr>
      </w:pPr>
      <w:hyperlink r:id="rId11" w:history="1">
        <w:r w:rsidR="00CA313C" w:rsidRPr="00CA313C">
          <w:rPr>
            <w:rStyle w:val="Hyperlink"/>
            <w:sz w:val="11"/>
            <w:szCs w:val="11"/>
          </w:rPr>
          <w:t>https://en.wikipedia.org/wiki/Tulip_mania</w:t>
        </w:r>
      </w:hyperlink>
    </w:p>
    <w:p w14:paraId="054FB349" w14:textId="77777777" w:rsidR="00CA313C" w:rsidRPr="00CA313C" w:rsidRDefault="00870834" w:rsidP="00CA313C">
      <w:pPr>
        <w:rPr>
          <w:sz w:val="11"/>
          <w:szCs w:val="11"/>
        </w:rPr>
      </w:pPr>
      <w:hyperlink r:id="rId12" w:history="1">
        <w:r w:rsidR="00CA313C" w:rsidRPr="00CA313C">
          <w:rPr>
            <w:rStyle w:val="Hyperlink"/>
            <w:sz w:val="11"/>
            <w:szCs w:val="11"/>
          </w:rPr>
          <w:t>https://www.youtube.com/watch?v=l3t406oTmss</w:t>
        </w:r>
      </w:hyperlink>
    </w:p>
    <w:p w14:paraId="5D9DA85F" w14:textId="77777777" w:rsidR="00CA313C" w:rsidRPr="00CA313C" w:rsidRDefault="00870834" w:rsidP="00CA313C">
      <w:pPr>
        <w:rPr>
          <w:sz w:val="11"/>
          <w:szCs w:val="11"/>
        </w:rPr>
      </w:pPr>
      <w:hyperlink r:id="rId13" w:history="1">
        <w:r w:rsidR="00CA313C" w:rsidRPr="00CA313C">
          <w:rPr>
            <w:rStyle w:val="Hyperlink"/>
            <w:sz w:val="11"/>
            <w:szCs w:val="11"/>
          </w:rPr>
          <w:t>https://www.thebalance.com/stocks-4073971</w:t>
        </w:r>
      </w:hyperlink>
    </w:p>
    <w:p w14:paraId="04512ED7" w14:textId="77777777" w:rsidR="00CA313C" w:rsidRPr="00870834" w:rsidRDefault="00870834" w:rsidP="00CA313C">
      <w:pPr>
        <w:rPr>
          <w:sz w:val="11"/>
          <w:szCs w:val="11"/>
        </w:rPr>
      </w:pPr>
      <w:hyperlink r:id="rId14" w:history="1">
        <w:r w:rsidR="00CA313C" w:rsidRPr="00CA313C">
          <w:rPr>
            <w:rStyle w:val="Hyperlink"/>
            <w:sz w:val="11"/>
            <w:szCs w:val="11"/>
          </w:rPr>
          <w:t>https://www.investopedia.com/terms/i/ipo.asp</w:t>
        </w:r>
      </w:hyperlink>
    </w:p>
    <w:p w14:paraId="397E97EB" w14:textId="77777777" w:rsidR="00CA313C" w:rsidRPr="00870834" w:rsidRDefault="00870834" w:rsidP="00CA313C">
      <w:pPr>
        <w:rPr>
          <w:sz w:val="11"/>
          <w:szCs w:val="11"/>
        </w:rPr>
      </w:pPr>
      <w:hyperlink r:id="rId15" w:history="1">
        <w:r w:rsidR="00CA313C" w:rsidRPr="00870834">
          <w:rPr>
            <w:rStyle w:val="Hyperlink"/>
            <w:sz w:val="11"/>
            <w:szCs w:val="11"/>
          </w:rPr>
          <w:t>https://finance.zacks.com/stock-stocks-affect-economy-2233.html</w:t>
        </w:r>
      </w:hyperlink>
    </w:p>
    <w:p w14:paraId="34FC5E4E" w14:textId="5EC3C7BD" w:rsidR="00CA313C" w:rsidRPr="00870834" w:rsidRDefault="00870834" w:rsidP="006F28A9">
      <w:pPr>
        <w:rPr>
          <w:sz w:val="11"/>
          <w:szCs w:val="11"/>
        </w:rPr>
      </w:pPr>
      <w:hyperlink r:id="rId16" w:history="1">
        <w:r w:rsidR="00CA313C" w:rsidRPr="00870834">
          <w:rPr>
            <w:rStyle w:val="Hyperlink"/>
            <w:sz w:val="11"/>
            <w:szCs w:val="11"/>
          </w:rPr>
          <w:t>https://www.economicshelp.org/blog/221/stock-market/how-does-the-stock-market-effect-the-economy-2/</w:t>
        </w:r>
      </w:hyperlink>
    </w:p>
    <w:sectPr w:rsidR="00CA313C" w:rsidRPr="00870834" w:rsidSect="001031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8A9"/>
    <w:rsid w:val="00010813"/>
    <w:rsid w:val="0003443D"/>
    <w:rsid w:val="000631D4"/>
    <w:rsid w:val="000D672B"/>
    <w:rsid w:val="00103147"/>
    <w:rsid w:val="00103581"/>
    <w:rsid w:val="00131226"/>
    <w:rsid w:val="001D2633"/>
    <w:rsid w:val="00246121"/>
    <w:rsid w:val="00250F9A"/>
    <w:rsid w:val="00251019"/>
    <w:rsid w:val="00262DD7"/>
    <w:rsid w:val="00281F51"/>
    <w:rsid w:val="00286EAF"/>
    <w:rsid w:val="002A6FE5"/>
    <w:rsid w:val="002C2E34"/>
    <w:rsid w:val="00323709"/>
    <w:rsid w:val="00335351"/>
    <w:rsid w:val="00360AAB"/>
    <w:rsid w:val="00362C6D"/>
    <w:rsid w:val="00396027"/>
    <w:rsid w:val="003B526E"/>
    <w:rsid w:val="003D0548"/>
    <w:rsid w:val="003F6A2D"/>
    <w:rsid w:val="0040544C"/>
    <w:rsid w:val="00471D7B"/>
    <w:rsid w:val="004806D7"/>
    <w:rsid w:val="0048367C"/>
    <w:rsid w:val="0048547F"/>
    <w:rsid w:val="00490720"/>
    <w:rsid w:val="004A5E10"/>
    <w:rsid w:val="004B7D35"/>
    <w:rsid w:val="00537ECF"/>
    <w:rsid w:val="005961E3"/>
    <w:rsid w:val="005A1895"/>
    <w:rsid w:val="005B4211"/>
    <w:rsid w:val="00601244"/>
    <w:rsid w:val="00606496"/>
    <w:rsid w:val="00620AC3"/>
    <w:rsid w:val="00644FB6"/>
    <w:rsid w:val="00646FDE"/>
    <w:rsid w:val="0065229C"/>
    <w:rsid w:val="006A7BD2"/>
    <w:rsid w:val="006F2545"/>
    <w:rsid w:val="006F28A9"/>
    <w:rsid w:val="0070333F"/>
    <w:rsid w:val="00753683"/>
    <w:rsid w:val="00770D1A"/>
    <w:rsid w:val="00784CA0"/>
    <w:rsid w:val="00787CBB"/>
    <w:rsid w:val="007B10F9"/>
    <w:rsid w:val="00824C67"/>
    <w:rsid w:val="00870834"/>
    <w:rsid w:val="008D40D2"/>
    <w:rsid w:val="008F3CBE"/>
    <w:rsid w:val="00926CB5"/>
    <w:rsid w:val="00933577"/>
    <w:rsid w:val="009666D4"/>
    <w:rsid w:val="009709FC"/>
    <w:rsid w:val="009950CC"/>
    <w:rsid w:val="009B016F"/>
    <w:rsid w:val="009B7149"/>
    <w:rsid w:val="00A00FB1"/>
    <w:rsid w:val="00A30422"/>
    <w:rsid w:val="00A41AA1"/>
    <w:rsid w:val="00A631EF"/>
    <w:rsid w:val="00AA003E"/>
    <w:rsid w:val="00AD789C"/>
    <w:rsid w:val="00B160C7"/>
    <w:rsid w:val="00B75BAE"/>
    <w:rsid w:val="00B86EC3"/>
    <w:rsid w:val="00B9288E"/>
    <w:rsid w:val="00B95E48"/>
    <w:rsid w:val="00BB1692"/>
    <w:rsid w:val="00BB74C0"/>
    <w:rsid w:val="00BE66A5"/>
    <w:rsid w:val="00BE7605"/>
    <w:rsid w:val="00C21A2E"/>
    <w:rsid w:val="00C55A9C"/>
    <w:rsid w:val="00C96170"/>
    <w:rsid w:val="00CA313C"/>
    <w:rsid w:val="00CA7BD5"/>
    <w:rsid w:val="00CB3795"/>
    <w:rsid w:val="00CB6100"/>
    <w:rsid w:val="00D021E6"/>
    <w:rsid w:val="00D174BD"/>
    <w:rsid w:val="00D3511B"/>
    <w:rsid w:val="00D35EC3"/>
    <w:rsid w:val="00D431B6"/>
    <w:rsid w:val="00D748CD"/>
    <w:rsid w:val="00D9779B"/>
    <w:rsid w:val="00DA40ED"/>
    <w:rsid w:val="00DB145D"/>
    <w:rsid w:val="00DB2138"/>
    <w:rsid w:val="00DC0CB8"/>
    <w:rsid w:val="00DD687A"/>
    <w:rsid w:val="00E33F56"/>
    <w:rsid w:val="00E44CBC"/>
    <w:rsid w:val="00EA2981"/>
    <w:rsid w:val="00EA5D0B"/>
    <w:rsid w:val="00EC3F39"/>
    <w:rsid w:val="00ED676B"/>
    <w:rsid w:val="00F1600B"/>
    <w:rsid w:val="00F37850"/>
    <w:rsid w:val="00F53DEF"/>
    <w:rsid w:val="00F73D20"/>
    <w:rsid w:val="00F9597E"/>
    <w:rsid w:val="00F97D17"/>
    <w:rsid w:val="00FA2908"/>
    <w:rsid w:val="00FD5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91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F28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F28A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F28A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F28A9"/>
    <w:rPr>
      <w:rFonts w:asciiTheme="majorHAnsi" w:eastAsiaTheme="majorEastAsia" w:hAnsiTheme="majorHAnsi" w:cstheme="majorBidi"/>
      <w:spacing w:val="-10"/>
      <w:kern w:val="28"/>
      <w:sz w:val="56"/>
      <w:szCs w:val="56"/>
      <w:lang w:val="de-DE"/>
    </w:rPr>
  </w:style>
  <w:style w:type="character" w:customStyle="1" w:styleId="berschrift1Zchn">
    <w:name w:val="Überschrift 1 Zchn"/>
    <w:basedOn w:val="Absatz-Standardschriftart"/>
    <w:link w:val="berschrift1"/>
    <w:uiPriority w:val="9"/>
    <w:rsid w:val="006F28A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F28A9"/>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CA313C"/>
    <w:rPr>
      <w:color w:val="0563C1" w:themeColor="hyperlink"/>
      <w:u w:val="single"/>
    </w:rPr>
  </w:style>
  <w:style w:type="character" w:styleId="BesuchterHyperlink">
    <w:name w:val="FollowedHyperlink"/>
    <w:basedOn w:val="Absatz-Standardschriftart"/>
    <w:uiPriority w:val="99"/>
    <w:semiHidden/>
    <w:unhideWhenUsed/>
    <w:rsid w:val="00CA313C"/>
    <w:rPr>
      <w:color w:val="954F72" w:themeColor="followedHyperlink"/>
      <w:u w:val="single"/>
    </w:rPr>
  </w:style>
  <w:style w:type="paragraph" w:styleId="KeinLeerraum">
    <w:name w:val="No Spacing"/>
    <w:uiPriority w:val="1"/>
    <w:qFormat/>
    <w:rsid w:val="00F16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37046">
      <w:bodyDiv w:val="1"/>
      <w:marLeft w:val="0"/>
      <w:marRight w:val="0"/>
      <w:marTop w:val="0"/>
      <w:marBottom w:val="0"/>
      <w:divBdr>
        <w:top w:val="none" w:sz="0" w:space="0" w:color="auto"/>
        <w:left w:val="none" w:sz="0" w:space="0" w:color="auto"/>
        <w:bottom w:val="none" w:sz="0" w:space="0" w:color="auto"/>
        <w:right w:val="none" w:sz="0" w:space="0" w:color="auto"/>
      </w:divBdr>
    </w:div>
    <w:div w:id="1953439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hyperlink" Target="https://www.thebalance.com/stocks-407397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ww.youtube.com/watch?v=l3t406oTms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economicshelp.org/blog/221/stock-market/how-does-the-stock-market-effect-the-economy-2/"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en.wikipedia.org/wiki/Tulip_mania" TargetMode="External"/><Relationship Id="rId5" Type="http://schemas.openxmlformats.org/officeDocument/2006/relationships/image" Target="media/image2.png"/><Relationship Id="rId15" Type="http://schemas.openxmlformats.org/officeDocument/2006/relationships/hyperlink" Target="https://finance.zacks.com/stock-stocks-affect-economy-2233.html" TargetMode="External"/><Relationship Id="rId10" Type="http://schemas.openxmlformats.org/officeDocument/2006/relationships/hyperlink" Target="https://www.youtube.com/watch?v=fn3y1hNVgA4" TargetMode="External"/><Relationship Id="rId4" Type="http://schemas.openxmlformats.org/officeDocument/2006/relationships/image" Target="media/image1.jpg"/><Relationship Id="rId9" Type="http://schemas.openxmlformats.org/officeDocument/2006/relationships/hyperlink" Target="https://www.youtube.com/watch?v=F3QpgXBtDeo" TargetMode="External"/><Relationship Id="rId14" Type="http://schemas.openxmlformats.org/officeDocument/2006/relationships/hyperlink" Target="https://www.investopedia.com/terms/i/ip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17AFC774</Template>
  <TotalTime>0</TotalTime>
  <Pages>3</Pages>
  <Words>843</Words>
  <Characters>5317</Characters>
  <Application>Microsoft Office Word</Application>
  <DocSecurity>0</DocSecurity>
  <Lines>44</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1</vt:i4>
      </vt:variant>
    </vt:vector>
  </HeadingPairs>
  <TitlesOfParts>
    <vt:vector size="3" baseType="lpstr">
      <vt:lpstr/>
      <vt:lpstr/>
      <vt:lpstr>    The role of the stock exchange in today’s economy </vt:lpstr>
    </vt:vector>
  </TitlesOfParts>
  <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Zimmermann</dc:creator>
  <cp:keywords/>
  <dc:description/>
  <cp:lastModifiedBy>Monika Reichart</cp:lastModifiedBy>
  <cp:revision>2</cp:revision>
  <dcterms:created xsi:type="dcterms:W3CDTF">2018-11-13T09:19:00Z</dcterms:created>
  <dcterms:modified xsi:type="dcterms:W3CDTF">2018-11-13T09:19:00Z</dcterms:modified>
</cp:coreProperties>
</file>