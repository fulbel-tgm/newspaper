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5AF" w:rsidRPr="007D2A8A" w:rsidRDefault="007D2A8A" w:rsidP="007D2A8A">
      <w:pPr>
        <w:pStyle w:val="berschrift1"/>
        <w:spacing w:line="240" w:lineRule="auto"/>
        <w:ind w:right="-1192"/>
        <w:jc w:val="center"/>
      </w:pPr>
      <w:r w:rsidRPr="007D2A8A">
        <w:t>Future of Formula 1?</w:t>
      </w:r>
    </w:p>
    <w:p w:rsidR="006675AF" w:rsidRPr="007D2A8A" w:rsidRDefault="007D2A8A" w:rsidP="007D2A8A">
      <w:pPr>
        <w:spacing w:line="240" w:lineRule="auto"/>
        <w:ind w:right="-1192"/>
      </w:pPr>
      <w:r w:rsidRPr="007D2A8A">
        <w:t xml:space="preserve">Many people </w:t>
      </w:r>
      <w:proofErr w:type="gramStart"/>
      <w:r w:rsidRPr="007D2A8A">
        <w:t>say,</w:t>
      </w:r>
      <w:proofErr w:type="gramEnd"/>
      <w:r w:rsidRPr="007D2A8A">
        <w:t xml:space="preserve"> that Formula 1 is dying. </w:t>
      </w:r>
      <w:proofErr w:type="gramStart"/>
      <w:r w:rsidRPr="007D2A8A">
        <w:t>But</w:t>
      </w:r>
      <w:proofErr w:type="gramEnd"/>
      <w:r w:rsidRPr="007D2A8A">
        <w:t xml:space="preserve"> does Formula 1 has a future? </w:t>
      </w:r>
      <w:proofErr w:type="gramStart"/>
      <w:r w:rsidRPr="007D2A8A">
        <w:t>Or</w:t>
      </w:r>
      <w:proofErr w:type="gramEnd"/>
      <w:r w:rsidRPr="007D2A8A">
        <w:t xml:space="preserve"> is it </w:t>
      </w:r>
      <w:r w:rsidRPr="007D2A8A">
        <w:t xml:space="preserve">going </w:t>
      </w:r>
      <w:r w:rsidRPr="007D2A8A">
        <w:t>to be replaced b</w:t>
      </w:r>
      <w:r w:rsidRPr="007D2A8A">
        <w:t xml:space="preserve">y Formula E? </w:t>
      </w:r>
      <w:proofErr w:type="gramStart"/>
      <w:r w:rsidRPr="007D2A8A">
        <w:t>And</w:t>
      </w:r>
      <w:proofErr w:type="gramEnd"/>
      <w:r w:rsidRPr="007D2A8A">
        <w:t xml:space="preserve"> how is it going to change in the future?</w:t>
      </w:r>
    </w:p>
    <w:p w:rsidR="006675AF" w:rsidRPr="007D2A8A" w:rsidRDefault="006675AF" w:rsidP="007D2A8A">
      <w:pPr>
        <w:spacing w:line="240" w:lineRule="auto"/>
        <w:ind w:right="-1192"/>
      </w:pPr>
    </w:p>
    <w:p w:rsidR="006675AF" w:rsidRPr="007D2A8A" w:rsidRDefault="007D2A8A" w:rsidP="007D2A8A">
      <w:pPr>
        <w:spacing w:line="240" w:lineRule="auto"/>
        <w:ind w:right="-1192"/>
      </w:pPr>
      <w:r w:rsidRPr="007D2A8A">
        <w:rPr>
          <w:noProof/>
          <w:lang w:val="de-AT" w:eastAsia="de-AT"/>
        </w:rPr>
        <w:drawing>
          <wp:inline distT="0" distB="0" distL="114300" distR="114300">
            <wp:extent cx="2549525" cy="1699895"/>
            <wp:effectExtent l="0" t="0" r="3175" b="14605"/>
            <wp:docPr id="2" name="Picture 2" descr="Oliver-Turvey-Nico-Prost-Formula-E-Testing-2017-Val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liver-Turvey-Nico-Prost-Formula-E-Testing-2017-Valenci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A8A">
        <w:rPr>
          <w:noProof/>
          <w:lang w:val="de-AT" w:eastAsia="de-AT"/>
        </w:rPr>
        <w:drawing>
          <wp:inline distT="0" distB="0" distL="114300" distR="114300">
            <wp:extent cx="2530475" cy="1687195"/>
            <wp:effectExtent l="0" t="0" r="3175" b="8255"/>
            <wp:docPr id="1" name="Picture 1" descr="f1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1ca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AF" w:rsidRPr="007D2A8A" w:rsidRDefault="007D2A8A" w:rsidP="007D2A8A">
      <w:pPr>
        <w:spacing w:line="240" w:lineRule="auto"/>
        <w:ind w:right="-1192"/>
        <w:jc w:val="center"/>
      </w:pPr>
      <w:r w:rsidRPr="007D2A8A">
        <w:t>(Formula E (left side), Formula 1(right side)</w:t>
      </w:r>
    </w:p>
    <w:p w:rsidR="006675AF" w:rsidRPr="007D2A8A" w:rsidRDefault="006675AF" w:rsidP="007D2A8A">
      <w:pPr>
        <w:spacing w:line="240" w:lineRule="auto"/>
        <w:ind w:right="-1192"/>
        <w:jc w:val="center"/>
      </w:pPr>
    </w:p>
    <w:p w:rsidR="006675AF" w:rsidRPr="007D2A8A" w:rsidRDefault="006675AF" w:rsidP="007D2A8A">
      <w:pPr>
        <w:spacing w:line="240" w:lineRule="auto"/>
        <w:ind w:right="-1192"/>
        <w:jc w:val="center"/>
      </w:pPr>
    </w:p>
    <w:p w:rsidR="006675AF" w:rsidRPr="007D2A8A" w:rsidRDefault="007D2A8A" w:rsidP="007D2A8A">
      <w:pPr>
        <w:spacing w:line="240" w:lineRule="auto"/>
        <w:ind w:right="-1192"/>
      </w:pPr>
      <w:r w:rsidRPr="007D2A8A">
        <w:t xml:space="preserve">Formula 1 is getting an interesting change at the end of the season in 2020. </w:t>
      </w:r>
      <w:proofErr w:type="gramStart"/>
      <w:r w:rsidRPr="007D2A8A">
        <w:t xml:space="preserve">At </w:t>
      </w:r>
      <w:r w:rsidRPr="007D2A8A">
        <w:t>the moment</w:t>
      </w:r>
      <w:proofErr w:type="gramEnd"/>
      <w:r w:rsidRPr="007D2A8A">
        <w:t xml:space="preserve">, every team is able to spend as much money as they want and as they </w:t>
      </w:r>
      <w:r w:rsidRPr="007D2A8A">
        <w:t xml:space="preserve">have available. The consequence are </w:t>
      </w:r>
      <w:proofErr w:type="gramStart"/>
      <w:r w:rsidRPr="007D2A8A">
        <w:t>3</w:t>
      </w:r>
      <w:proofErr w:type="gramEnd"/>
      <w:r w:rsidRPr="007D2A8A">
        <w:t xml:space="preserve"> strong teams with enough money (also </w:t>
      </w:r>
      <w:r w:rsidRPr="007D2A8A">
        <w:t>called A-Group),</w:t>
      </w:r>
      <w:r w:rsidRPr="007D2A8A">
        <w:t xml:space="preserve"> and 7 other teams (B-Group). The cars of the A-Group are so </w:t>
      </w:r>
      <w:proofErr w:type="gramStart"/>
      <w:r w:rsidRPr="007D2A8A">
        <w:t>strong,</w:t>
      </w:r>
      <w:proofErr w:type="gramEnd"/>
      <w:r w:rsidRPr="007D2A8A">
        <w:t xml:space="preserve"> they can start last and win the race. This is going to change, </w:t>
      </w:r>
      <w:r w:rsidRPr="007D2A8A">
        <w:t xml:space="preserve">because the rules say that there are going to be many parts that every team has </w:t>
      </w:r>
      <w:r w:rsidRPr="007D2A8A">
        <w:t>to use, so there are not that many dif</w:t>
      </w:r>
      <w:r w:rsidRPr="007D2A8A">
        <w:t>ferences.</w:t>
      </w:r>
    </w:p>
    <w:p w:rsidR="006675AF" w:rsidRPr="007D2A8A" w:rsidRDefault="006675AF" w:rsidP="007D2A8A">
      <w:pPr>
        <w:spacing w:line="240" w:lineRule="auto"/>
        <w:ind w:right="-1192"/>
      </w:pPr>
    </w:p>
    <w:p w:rsidR="006675AF" w:rsidRPr="007D2A8A" w:rsidRDefault="007D2A8A" w:rsidP="007D2A8A">
      <w:pPr>
        <w:spacing w:line="240" w:lineRule="auto"/>
        <w:ind w:right="-1192"/>
      </w:pPr>
      <w:proofErr w:type="gramStart"/>
      <w:r w:rsidRPr="007D2A8A">
        <w:t>At the moment</w:t>
      </w:r>
      <w:proofErr w:type="gramEnd"/>
      <w:r w:rsidRPr="007D2A8A">
        <w:t>, another racing series</w:t>
      </w:r>
      <w:r w:rsidRPr="007D2A8A">
        <w:t xml:space="preserve"> is growing</w:t>
      </w:r>
      <w:r w:rsidRPr="007D2A8A">
        <w:t xml:space="preserve"> and getting more popular</w:t>
      </w:r>
      <w:r>
        <w:t>:</w:t>
      </w:r>
      <w:r w:rsidRPr="007D2A8A">
        <w:t xml:space="preserve"> F</w:t>
      </w:r>
      <w:r w:rsidRPr="007D2A8A">
        <w:t xml:space="preserve">ormula </w:t>
      </w:r>
      <w:r>
        <w:t xml:space="preserve">E. </w:t>
      </w:r>
      <w:r w:rsidRPr="007D2A8A">
        <w:t xml:space="preserve">Many people say Formula E is going to replace the formula 1. </w:t>
      </w:r>
      <w:proofErr w:type="gramStart"/>
      <w:r w:rsidRPr="007D2A8A">
        <w:t>But</w:t>
      </w:r>
      <w:proofErr w:type="gramEnd"/>
      <w:r w:rsidRPr="007D2A8A">
        <w:t xml:space="preserve"> this </w:t>
      </w:r>
      <w:r>
        <w:t xml:space="preserve">might never </w:t>
      </w:r>
      <w:proofErr w:type="spellStart"/>
      <w:r>
        <w:t>happen</w:t>
      </w:r>
      <w:r w:rsidRPr="007D2A8A">
        <w:t>.</w:t>
      </w:r>
      <w:r>
        <w:t>I</w:t>
      </w:r>
      <w:r w:rsidRPr="007D2A8A">
        <w:t>n</w:t>
      </w:r>
      <w:proofErr w:type="spellEnd"/>
      <w:r w:rsidRPr="007D2A8A">
        <w:t xml:space="preserve"> fact, Formula 1 and Formula E are different. One point are racetracks. While </w:t>
      </w:r>
      <w:r w:rsidRPr="007D2A8A">
        <w:t xml:space="preserve">Formula 1 only has </w:t>
      </w:r>
      <w:proofErr w:type="gramStart"/>
      <w:r w:rsidRPr="007D2A8A">
        <w:t>3</w:t>
      </w:r>
      <w:proofErr w:type="gramEnd"/>
      <w:r w:rsidRPr="007D2A8A">
        <w:t xml:space="preserve"> city-tracks, Formula E </w:t>
      </w:r>
      <w:r>
        <w:t>races are held</w:t>
      </w:r>
      <w:r w:rsidRPr="007D2A8A">
        <w:t xml:space="preserve"> in big city </w:t>
      </w:r>
      <w:r w:rsidRPr="007D2A8A">
        <w:t xml:space="preserve">centers like Paris, New York and Montreal. Another point is speed. </w:t>
      </w:r>
      <w:proofErr w:type="gramStart"/>
      <w:r w:rsidRPr="007D2A8A">
        <w:t>At the moment</w:t>
      </w:r>
      <w:proofErr w:type="gramEnd"/>
      <w:r w:rsidRPr="007D2A8A">
        <w:t xml:space="preserve"> a </w:t>
      </w:r>
      <w:r w:rsidRPr="007D2A8A">
        <w:t>Formula 1 ca</w:t>
      </w:r>
      <w:r w:rsidRPr="007D2A8A">
        <w:t xml:space="preserve">r is going up to 375 km/h, while a Formula E car is only going up to 225 </w:t>
      </w:r>
      <w:r>
        <w:t>km/h, because of the limitations that come with current</w:t>
      </w:r>
      <w:r w:rsidRPr="007D2A8A">
        <w:t xml:space="preserve"> battery</w:t>
      </w:r>
      <w:r>
        <w:t xml:space="preserve"> technology</w:t>
      </w:r>
      <w:r w:rsidRPr="007D2A8A">
        <w:t xml:space="preserve">. </w:t>
      </w:r>
      <w:proofErr w:type="gramStart"/>
      <w:r w:rsidRPr="007D2A8A">
        <w:t>But</w:t>
      </w:r>
      <w:proofErr w:type="gramEnd"/>
      <w:r w:rsidRPr="007D2A8A">
        <w:t xml:space="preserve"> this won</w:t>
      </w:r>
      <w:r w:rsidRPr="007D2A8A">
        <w:t>’t last forever.</w:t>
      </w:r>
    </w:p>
    <w:p w:rsidR="006675AF" w:rsidRPr="007D2A8A" w:rsidRDefault="006675AF" w:rsidP="007D2A8A">
      <w:pPr>
        <w:spacing w:line="240" w:lineRule="auto"/>
        <w:ind w:right="-1192"/>
      </w:pPr>
    </w:p>
    <w:p w:rsidR="007D2A8A" w:rsidRDefault="007D2A8A" w:rsidP="007D2A8A">
      <w:pPr>
        <w:spacing w:line="240" w:lineRule="auto"/>
        <w:ind w:right="-1192"/>
      </w:pPr>
      <w:r w:rsidRPr="007D2A8A">
        <w:t xml:space="preserve">The new rules for 2021 are going to reform Formula 1. The </w:t>
      </w:r>
      <w:r>
        <w:t>challenge</w:t>
      </w:r>
      <w:r w:rsidRPr="007D2A8A">
        <w:t xml:space="preserve"> </w:t>
      </w:r>
      <w:r w:rsidRPr="007D2A8A">
        <w:t xml:space="preserve">engineers </w:t>
      </w:r>
      <w:r>
        <w:t xml:space="preserve">are working on </w:t>
      </w:r>
      <w:r w:rsidRPr="007D2A8A">
        <w:t>is</w:t>
      </w:r>
      <w:r w:rsidRPr="007D2A8A">
        <w:t xml:space="preserve"> to make the engines faster, </w:t>
      </w:r>
      <w:r w:rsidRPr="007D2A8A">
        <w:t>l</w:t>
      </w:r>
      <w:r w:rsidRPr="007D2A8A">
        <w:t xml:space="preserve">ouder </w:t>
      </w:r>
      <w:r w:rsidRPr="007D2A8A">
        <w:t xml:space="preserve">and more powerful. Many people </w:t>
      </w:r>
      <w:r w:rsidRPr="007D2A8A">
        <w:t>would say</w:t>
      </w:r>
      <w:proofErr w:type="gramStart"/>
      <w:r w:rsidRPr="007D2A8A">
        <w:t>,</w:t>
      </w:r>
      <w:proofErr w:type="gramEnd"/>
      <w:r w:rsidRPr="007D2A8A">
        <w:t xml:space="preserve"> why should the engines get louder? That is because of the fans. Before </w:t>
      </w:r>
      <w:r w:rsidRPr="007D2A8A">
        <w:t xml:space="preserve">2014 </w:t>
      </w:r>
      <w:r>
        <w:t>and the introduction of h</w:t>
      </w:r>
      <w:r w:rsidRPr="007D2A8A">
        <w:t xml:space="preserve">ybrid engines, </w:t>
      </w:r>
      <w:r w:rsidRPr="007D2A8A">
        <w:t xml:space="preserve">engines </w:t>
      </w:r>
      <w:r>
        <w:t>were</w:t>
      </w:r>
      <w:r w:rsidRPr="007D2A8A">
        <w:t xml:space="preserve"> much louder</w:t>
      </w:r>
      <w:r>
        <w:t xml:space="preserve">. Now, </w:t>
      </w:r>
      <w:r w:rsidRPr="007D2A8A">
        <w:t xml:space="preserve">because of a </w:t>
      </w:r>
      <w:r w:rsidRPr="007D2A8A">
        <w:t xml:space="preserve">new car design, </w:t>
      </w:r>
      <w:r w:rsidRPr="007D2A8A">
        <w:t xml:space="preserve">they </w:t>
      </w:r>
      <w:r>
        <w:t>have lost down</w:t>
      </w:r>
      <w:r w:rsidRPr="007D2A8A">
        <w:t xml:space="preserve"> force</w:t>
      </w:r>
      <w:r>
        <w:t>, that is</w:t>
      </w:r>
      <w:r w:rsidRPr="007D2A8A">
        <w:t xml:space="preserve"> the energy that is created by </w:t>
      </w:r>
      <w:r w:rsidRPr="007D2A8A">
        <w:t xml:space="preserve">special parts on the car and is the </w:t>
      </w:r>
      <w:proofErr w:type="gramStart"/>
      <w:r w:rsidRPr="007D2A8A">
        <w:t>force, that</w:t>
      </w:r>
      <w:proofErr w:type="gramEnd"/>
      <w:r w:rsidRPr="007D2A8A">
        <w:t xml:space="preserve"> presses the car onto the road. S</w:t>
      </w:r>
      <w:r w:rsidRPr="007D2A8A">
        <w:t xml:space="preserve">o they </w:t>
      </w:r>
      <w:r w:rsidRPr="007D2A8A">
        <w:t xml:space="preserve">are going to be faster on straights, but in corners they are getting slower. </w:t>
      </w:r>
    </w:p>
    <w:p w:rsidR="006675AF" w:rsidRPr="007D2A8A" w:rsidRDefault="007D2A8A" w:rsidP="007D2A8A">
      <w:pPr>
        <w:spacing w:line="240" w:lineRule="auto"/>
        <w:ind w:right="-1192"/>
      </w:pPr>
      <w:proofErr w:type="gramStart"/>
      <w:r w:rsidRPr="007D2A8A">
        <w:rPr>
          <w:highlight w:val="yellow"/>
        </w:rPr>
        <w:t>Bringing back the excitement?</w:t>
      </w:r>
      <w:proofErr w:type="gramEnd"/>
      <w:r w:rsidRPr="007D2A8A">
        <w:rPr>
          <w:highlight w:val="yellow"/>
        </w:rPr>
        <w:br/>
        <w:t>T</w:t>
      </w:r>
      <w:r w:rsidRPr="007D2A8A">
        <w:rPr>
          <w:highlight w:val="yellow"/>
        </w:rPr>
        <w:t xml:space="preserve">ogether </w:t>
      </w:r>
      <w:r w:rsidRPr="007D2A8A">
        <w:rPr>
          <w:highlight w:val="yellow"/>
        </w:rPr>
        <w:t>with the new rules for 2020</w:t>
      </w:r>
      <w:r w:rsidRPr="007D2A8A">
        <w:rPr>
          <w:highlight w:val="yellow"/>
        </w:rPr>
        <w:t>, Formu</w:t>
      </w:r>
      <w:r w:rsidRPr="007D2A8A">
        <w:rPr>
          <w:highlight w:val="yellow"/>
        </w:rPr>
        <w:t xml:space="preserve">la 1 is going to be more interesting, because it is </w:t>
      </w:r>
      <w:r w:rsidRPr="007D2A8A">
        <w:rPr>
          <w:highlight w:val="yellow"/>
        </w:rPr>
        <w:t xml:space="preserve">going to remove the A- and B-Groups and everyone has a </w:t>
      </w:r>
      <w:proofErr w:type="gramStart"/>
      <w:r w:rsidRPr="007D2A8A">
        <w:rPr>
          <w:highlight w:val="yellow"/>
        </w:rPr>
        <w:t>car, that</w:t>
      </w:r>
      <w:proofErr w:type="gramEnd"/>
      <w:r w:rsidRPr="007D2A8A">
        <w:rPr>
          <w:highlight w:val="yellow"/>
        </w:rPr>
        <w:t xml:space="preserve"> is not bad </w:t>
      </w:r>
      <w:r w:rsidRPr="007D2A8A">
        <w:rPr>
          <w:highlight w:val="yellow"/>
        </w:rPr>
        <w:t>compared to others.</w:t>
      </w:r>
    </w:p>
    <w:p w:rsidR="006675AF" w:rsidRPr="007D2A8A" w:rsidRDefault="006675AF" w:rsidP="007D2A8A">
      <w:pPr>
        <w:spacing w:line="240" w:lineRule="auto"/>
        <w:ind w:right="-1192"/>
      </w:pPr>
    </w:p>
    <w:p w:rsidR="006675AF" w:rsidRPr="007D2A8A" w:rsidRDefault="006675AF" w:rsidP="007D2A8A">
      <w:pPr>
        <w:spacing w:line="240" w:lineRule="auto"/>
        <w:ind w:right="-1192"/>
      </w:pPr>
    </w:p>
    <w:p w:rsidR="006675AF" w:rsidRPr="007D2A8A" w:rsidRDefault="007D2A8A" w:rsidP="007D2A8A">
      <w:pPr>
        <w:spacing w:line="240" w:lineRule="auto"/>
        <w:ind w:right="-1192"/>
      </w:pPr>
      <w:r w:rsidRPr="007D2A8A">
        <w:rPr>
          <w:noProof/>
          <w:lang w:val="de-AT" w:eastAsia="de-AT"/>
        </w:rPr>
        <w:drawing>
          <wp:inline distT="0" distB="0" distL="114300" distR="114300">
            <wp:extent cx="5271135" cy="3094355"/>
            <wp:effectExtent l="0" t="0" r="5715" b="10795"/>
            <wp:docPr id="3" name="Picture 3" descr="formel1_dea2011_marktante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ormel1_dea2011_marktantei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AF" w:rsidRPr="007D2A8A" w:rsidRDefault="006675AF" w:rsidP="007D2A8A">
      <w:pPr>
        <w:spacing w:line="240" w:lineRule="auto"/>
        <w:ind w:right="-1192"/>
      </w:pPr>
    </w:p>
    <w:p w:rsidR="006675AF" w:rsidRPr="007D2A8A" w:rsidRDefault="007D2A8A" w:rsidP="007D2A8A">
      <w:pPr>
        <w:spacing w:line="240" w:lineRule="auto"/>
        <w:ind w:right="-1192"/>
      </w:pPr>
      <w:proofErr w:type="gramStart"/>
      <w:r w:rsidRPr="007D2A8A">
        <w:t>At the moment</w:t>
      </w:r>
      <w:proofErr w:type="gramEnd"/>
      <w:r w:rsidRPr="007D2A8A">
        <w:t xml:space="preserve"> Formula 1 is losing view</w:t>
      </w:r>
      <w:r>
        <w:t>er</w:t>
      </w:r>
      <w:r w:rsidRPr="007D2A8A">
        <w:t xml:space="preserve">s, because Formula 1 is not that </w:t>
      </w:r>
      <w:r w:rsidRPr="007D2A8A">
        <w:t xml:space="preserve">interesting. The new rules in 2021 are going to help because this is a big problem. </w:t>
      </w:r>
      <w:r>
        <w:t>Fewer</w:t>
      </w:r>
      <w:r w:rsidRPr="007D2A8A">
        <w:t xml:space="preserve"> views mean</w:t>
      </w:r>
      <w:r w:rsidRPr="007D2A8A">
        <w:t xml:space="preserve"> less money. </w:t>
      </w:r>
    </w:p>
    <w:p w:rsidR="006675AF" w:rsidRPr="007D2A8A" w:rsidRDefault="006675AF" w:rsidP="007D2A8A">
      <w:pPr>
        <w:spacing w:line="240" w:lineRule="auto"/>
        <w:ind w:right="-1192"/>
      </w:pPr>
    </w:p>
    <w:p w:rsidR="006675AF" w:rsidRPr="007D2A8A" w:rsidRDefault="007D2A8A" w:rsidP="007D2A8A">
      <w:pPr>
        <w:spacing w:line="240" w:lineRule="auto"/>
        <w:ind w:right="-1192"/>
      </w:pPr>
      <w:r w:rsidRPr="007D2A8A">
        <w:t xml:space="preserve">So </w:t>
      </w:r>
      <w:proofErr w:type="gramStart"/>
      <w:r w:rsidRPr="007D2A8A">
        <w:t>at the moment</w:t>
      </w:r>
      <w:proofErr w:type="gramEnd"/>
      <w:r w:rsidRPr="007D2A8A">
        <w:t xml:space="preserve">, Formula 1 is dying, but </w:t>
      </w:r>
      <w:r>
        <w:t>will hopefully</w:t>
      </w:r>
      <w:r w:rsidRPr="007D2A8A">
        <w:t xml:space="preserve"> recover </w:t>
      </w:r>
      <w:r w:rsidRPr="007D2A8A">
        <w:t xml:space="preserve">after 2021. </w:t>
      </w:r>
      <w:r w:rsidRPr="007D2A8A">
        <w:t xml:space="preserve">Formula E is always going to </w:t>
      </w:r>
      <w:proofErr w:type="gramStart"/>
      <w:r w:rsidRPr="007D2A8A">
        <w:t>be  a</w:t>
      </w:r>
      <w:proofErr w:type="gramEnd"/>
      <w:r w:rsidRPr="007D2A8A">
        <w:t xml:space="preserve"> competitor, but it</w:t>
      </w:r>
      <w:r w:rsidRPr="007D2A8A">
        <w:t xml:space="preserve"> is not going to replace</w:t>
      </w:r>
      <w:r>
        <w:t xml:space="preserve"> </w:t>
      </w:r>
      <w:r w:rsidRPr="007D2A8A">
        <w:t>Formula 1. It is obvious</w:t>
      </w:r>
      <w:r w:rsidRPr="007D2A8A">
        <w:t xml:space="preserve"> that either Lewis Hamilton or Sebastian Vettel </w:t>
      </w:r>
      <w:r>
        <w:t>are</w:t>
      </w:r>
      <w:r w:rsidRPr="007D2A8A">
        <w:t xml:space="preserve"> going to </w:t>
      </w:r>
      <w:r w:rsidRPr="007D2A8A">
        <w:t xml:space="preserve">win the world championship in 2019 and 2020, but who knows what is going to </w:t>
      </w:r>
      <w:r w:rsidRPr="007D2A8A">
        <w:t>happen after 2020.</w:t>
      </w:r>
    </w:p>
    <w:p w:rsidR="006675AF" w:rsidRPr="007D2A8A" w:rsidRDefault="007D2A8A" w:rsidP="007D2A8A">
      <w:pPr>
        <w:spacing w:line="240" w:lineRule="auto"/>
        <w:ind w:right="-1192"/>
      </w:pPr>
      <w:bookmarkStart w:id="0" w:name="_GoBack"/>
      <w:bookmarkEnd w:id="0"/>
      <w:r w:rsidRPr="007D2A8A">
        <w:t>Sources:</w:t>
      </w:r>
    </w:p>
    <w:p w:rsidR="006675AF" w:rsidRPr="007D2A8A" w:rsidRDefault="007D2A8A" w:rsidP="007D2A8A">
      <w:pPr>
        <w:spacing w:line="240" w:lineRule="auto"/>
        <w:ind w:right="-1192"/>
      </w:pPr>
      <w:r w:rsidRPr="007D2A8A">
        <w:t>Google Pictures</w:t>
      </w:r>
    </w:p>
    <w:p w:rsidR="006675AF" w:rsidRPr="007D2A8A" w:rsidRDefault="007D2A8A" w:rsidP="007D2A8A">
      <w:pPr>
        <w:spacing w:line="240" w:lineRule="auto"/>
        <w:ind w:right="-1192"/>
      </w:pPr>
      <w:hyperlink r:id="rId8" w:history="1">
        <w:r w:rsidRPr="007D2A8A">
          <w:rPr>
            <w:rStyle w:val="Hyperlink"/>
            <w:color w:val="auto"/>
          </w:rPr>
          <w:t>https://www.stuttgarter-zeitung.de/inhalt.formel-1-vs-formel-e-die-groessten-unterschiede-der-rennserien.b7a274d9-</w:t>
        </w:r>
        <w:r w:rsidRPr="007D2A8A">
          <w:rPr>
            <w:rStyle w:val="Hyperlink"/>
            <w:color w:val="auto"/>
          </w:rPr>
          <w:t>34df-4f58-972c-a072bbfc5720.html</w:t>
        </w:r>
      </w:hyperlink>
    </w:p>
    <w:p w:rsidR="006675AF" w:rsidRPr="007D2A8A" w:rsidRDefault="007D2A8A" w:rsidP="007D2A8A">
      <w:pPr>
        <w:spacing w:line="240" w:lineRule="auto"/>
        <w:ind w:right="-1192"/>
      </w:pPr>
      <w:hyperlink r:id="rId9" w:history="1">
        <w:r w:rsidRPr="007D2A8A">
          <w:rPr>
            <w:rStyle w:val="Hyperlink"/>
            <w:color w:val="auto"/>
          </w:rPr>
          <w:t>https://www.motorsport-magazin.com/formel1/news-250220-formel-1-regeln-2021-reglement-konzept-zeigt-technik-zukunft-langsamer-aber-besser/</w:t>
        </w:r>
      </w:hyperlink>
    </w:p>
    <w:sectPr w:rsidR="006675AF" w:rsidRPr="007D2A8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EE04F7"/>
    <w:rsid w:val="2F7BF0C8"/>
    <w:rsid w:val="55BEF40B"/>
    <w:rsid w:val="7DEBE386"/>
    <w:rsid w:val="7FEE04F7"/>
    <w:rsid w:val="BD3FE78D"/>
    <w:rsid w:val="EFC363E7"/>
    <w:rsid w:val="F8BF1266"/>
    <w:rsid w:val="FC772D50"/>
    <w:rsid w:val="006675AF"/>
    <w:rsid w:val="007D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DC10C21-550C-428B-8656-6EBD45E7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berschrift1">
    <w:name w:val="heading 1"/>
    <w:basedOn w:val="Standard"/>
    <w:next w:val="Standard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ttgarter-zeitung.de/inhalt.formel-1-vs-formel-e-die-groessten-unterschiede-der-rennserien.b7a274d9-34df-4f58-972c-a072bbfc572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torsport-magazin.com/formel1/news-250220-formel-1-regeln-2021-reglement-konzept-zeigt-technik-zukunft-langsamer-aber-bess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B33D2B48</Template>
  <TotalTime>0</TotalTime>
  <Pages>2</Pages>
  <Words>452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Monika Reichart</cp:lastModifiedBy>
  <cp:revision>2</cp:revision>
  <dcterms:created xsi:type="dcterms:W3CDTF">2019-01-24T08:40:00Z</dcterms:created>
  <dcterms:modified xsi:type="dcterms:W3CDTF">2019-01-24T08:40:00Z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