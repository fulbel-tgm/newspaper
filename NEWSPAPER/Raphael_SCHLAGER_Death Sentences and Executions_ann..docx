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CF" w:rsidRPr="00F471B2" w:rsidRDefault="00B50CD5" w:rsidP="004D0FC2">
      <w:pPr>
        <w:pStyle w:val="Titel"/>
        <w:jc w:val="center"/>
        <w:rPr>
          <w:rFonts w:ascii="Calibri" w:hAnsi="Calibri"/>
        </w:rPr>
      </w:pPr>
      <w:r w:rsidRPr="00F471B2">
        <w:rPr>
          <w:rFonts w:ascii="Calibri" w:hAnsi="Calibri"/>
        </w:rPr>
        <w:t>Death Sentences and Executions</w:t>
      </w:r>
    </w:p>
    <w:p w:rsidR="008D6EF9" w:rsidRPr="00F471B2" w:rsidRDefault="008D6EF9" w:rsidP="004D0FC2">
      <w:pPr>
        <w:jc w:val="both"/>
        <w:rPr>
          <w:rFonts w:ascii="Calibri" w:hAnsi="Calibri"/>
        </w:rPr>
      </w:pPr>
    </w:p>
    <w:p w:rsidR="00B50CD5" w:rsidRPr="00F471B2" w:rsidRDefault="005616AF" w:rsidP="004D0FC2">
      <w:pPr>
        <w:pStyle w:val="berschrift2"/>
        <w:jc w:val="both"/>
        <w:rPr>
          <w:rFonts w:ascii="Calibri" w:hAnsi="Calibri"/>
        </w:rPr>
      </w:pPr>
      <w:r w:rsidRPr="00F471B2">
        <w:rPr>
          <w:rFonts w:ascii="Calibri" w:hAnsi="Calibri"/>
        </w:rPr>
        <w:t>Introduction</w:t>
      </w:r>
    </w:p>
    <w:p w:rsidR="00B50CD5" w:rsidRPr="00F471B2" w:rsidRDefault="00B50CD5" w:rsidP="004D0FC2">
      <w:pPr>
        <w:jc w:val="both"/>
        <w:rPr>
          <w:rFonts w:ascii="Calibri" w:hAnsi="Calibri"/>
        </w:rPr>
      </w:pPr>
      <w:r w:rsidRPr="00F471B2">
        <w:rPr>
          <w:rFonts w:ascii="Calibri" w:hAnsi="Calibri"/>
        </w:rPr>
        <w:t xml:space="preserve">During </w:t>
      </w:r>
      <w:proofErr w:type="gramStart"/>
      <w:r w:rsidRPr="00F471B2">
        <w:rPr>
          <w:rFonts w:ascii="Calibri" w:hAnsi="Calibri"/>
        </w:rPr>
        <w:t>2017</w:t>
      </w:r>
      <w:proofErr w:type="gramEnd"/>
      <w:r w:rsidRPr="00F471B2">
        <w:rPr>
          <w:rFonts w:ascii="Calibri" w:hAnsi="Calibri"/>
        </w:rPr>
        <w:t xml:space="preserve"> there were 993 documented executions and many more undocumented ones, especially in </w:t>
      </w:r>
      <w:del w:id="0" w:author="Monika Reichart" w:date="2019-01-03T10:36:00Z">
        <w:r w:rsidRPr="00F471B2" w:rsidDel="00F471B2">
          <w:rPr>
            <w:rFonts w:ascii="Calibri" w:hAnsi="Calibri"/>
          </w:rPr>
          <w:delText xml:space="preserve">china </w:delText>
        </w:r>
      </w:del>
      <w:ins w:id="1" w:author="Monika Reichart" w:date="2019-01-03T10:36:00Z">
        <w:r w:rsidR="00F471B2">
          <w:rPr>
            <w:rFonts w:ascii="Calibri" w:hAnsi="Calibri"/>
          </w:rPr>
          <w:t>C</w:t>
        </w:r>
        <w:r w:rsidR="00F471B2" w:rsidRPr="00F471B2">
          <w:rPr>
            <w:rFonts w:ascii="Calibri" w:hAnsi="Calibri"/>
          </w:rPr>
          <w:t xml:space="preserve">hina </w:t>
        </w:r>
      </w:ins>
      <w:r w:rsidRPr="00F471B2">
        <w:rPr>
          <w:rFonts w:ascii="Calibri" w:hAnsi="Calibri"/>
        </w:rPr>
        <w:t>where there are no official documents or information available on the thousands of people executed each year. Though this is a high number</w:t>
      </w:r>
      <w:ins w:id="2" w:author="Monika Reichart" w:date="2019-01-03T10:36:00Z">
        <w:r w:rsidR="00F471B2">
          <w:rPr>
            <w:rFonts w:ascii="Calibri" w:hAnsi="Calibri"/>
          </w:rPr>
          <w:t>,</w:t>
        </w:r>
      </w:ins>
      <w:r w:rsidRPr="00F471B2">
        <w:rPr>
          <w:rFonts w:ascii="Calibri" w:hAnsi="Calibri"/>
        </w:rPr>
        <w:t xml:space="preserve"> it is still down 37</w:t>
      </w:r>
      <w:r w:rsidR="007025A2" w:rsidRPr="00F471B2">
        <w:rPr>
          <w:rFonts w:ascii="Calibri" w:hAnsi="Calibri"/>
        </w:rPr>
        <w:t>%</w:t>
      </w:r>
      <w:r w:rsidRPr="00F471B2">
        <w:rPr>
          <w:rFonts w:ascii="Calibri" w:hAnsi="Calibri"/>
        </w:rPr>
        <w:t xml:space="preserve"> from the previous year’s 1360. While </w:t>
      </w:r>
      <w:r w:rsidR="005059BA" w:rsidRPr="00F471B2">
        <w:rPr>
          <w:rFonts w:ascii="Calibri" w:hAnsi="Calibri"/>
        </w:rPr>
        <w:t>Europe (except Belarus)</w:t>
      </w:r>
      <w:r w:rsidRPr="00F471B2">
        <w:rPr>
          <w:rFonts w:ascii="Calibri" w:hAnsi="Calibri"/>
        </w:rPr>
        <w:t xml:space="preserve">, South and North </w:t>
      </w:r>
      <w:r w:rsidR="005059BA" w:rsidRPr="00F471B2">
        <w:rPr>
          <w:rFonts w:ascii="Calibri" w:hAnsi="Calibri"/>
        </w:rPr>
        <w:t>America (</w:t>
      </w:r>
      <w:r w:rsidRPr="00F471B2">
        <w:rPr>
          <w:rFonts w:ascii="Calibri" w:hAnsi="Calibri"/>
        </w:rPr>
        <w:t>with the exception of the USA</w:t>
      </w:r>
      <w:r w:rsidR="005059BA" w:rsidRPr="00F471B2">
        <w:rPr>
          <w:rFonts w:ascii="Calibri" w:hAnsi="Calibri"/>
        </w:rPr>
        <w:t>)</w:t>
      </w:r>
      <w:r w:rsidRPr="00F471B2">
        <w:rPr>
          <w:rFonts w:ascii="Calibri" w:hAnsi="Calibri"/>
        </w:rPr>
        <w:t xml:space="preserve"> and Oceania have </w:t>
      </w:r>
      <w:r w:rsidR="005059BA" w:rsidRPr="00F471B2">
        <w:rPr>
          <w:rFonts w:ascii="Calibri" w:hAnsi="Calibri"/>
        </w:rPr>
        <w:t>abolished the death penalty entirely</w:t>
      </w:r>
      <w:r w:rsidR="00AC20B9" w:rsidRPr="00F471B2">
        <w:rPr>
          <w:rFonts w:ascii="Calibri" w:hAnsi="Calibri"/>
        </w:rPr>
        <w:t xml:space="preserve">, </w:t>
      </w:r>
      <w:r w:rsidR="005059BA" w:rsidRPr="00F471B2">
        <w:rPr>
          <w:rFonts w:ascii="Calibri" w:hAnsi="Calibri"/>
        </w:rPr>
        <w:t>it is still common practice in many Middle Eastern, North African and Asian countries.</w:t>
      </w:r>
    </w:p>
    <w:p w:rsidR="005616AF" w:rsidRPr="00F471B2" w:rsidRDefault="005616AF" w:rsidP="004D0FC2">
      <w:pPr>
        <w:jc w:val="both"/>
        <w:rPr>
          <w:rFonts w:ascii="Calibri" w:hAnsi="Calibri"/>
        </w:rPr>
      </w:pPr>
    </w:p>
    <w:p w:rsidR="00AC20B9" w:rsidRPr="00F471B2" w:rsidRDefault="005616AF" w:rsidP="004D0FC2">
      <w:pPr>
        <w:pStyle w:val="berschrift2"/>
        <w:jc w:val="both"/>
        <w:rPr>
          <w:rFonts w:ascii="Calibri" w:hAnsi="Calibri"/>
        </w:rPr>
      </w:pPr>
      <w:r w:rsidRPr="00F471B2">
        <w:rPr>
          <w:rFonts w:ascii="Calibri" w:hAnsi="Calibri"/>
        </w:rPr>
        <w:t>Middle East</w:t>
      </w:r>
    </w:p>
    <w:p w:rsidR="00AC20B9" w:rsidRPr="00F471B2" w:rsidRDefault="00AC20B9" w:rsidP="004D0FC2">
      <w:pPr>
        <w:jc w:val="both"/>
        <w:rPr>
          <w:rFonts w:ascii="Calibri" w:hAnsi="Calibri"/>
        </w:rPr>
      </w:pPr>
      <w:r w:rsidRPr="00F471B2">
        <w:rPr>
          <w:rFonts w:ascii="Calibri" w:hAnsi="Calibri"/>
        </w:rPr>
        <w:t xml:space="preserve">Middle Eastern countries mostly use the death penalty according to </w:t>
      </w:r>
      <w:del w:id="3" w:author="Monika Reichart" w:date="2019-01-03T10:37:00Z">
        <w:r w:rsidRPr="00F471B2" w:rsidDel="00F471B2">
          <w:rPr>
            <w:rFonts w:ascii="Calibri" w:hAnsi="Calibri"/>
          </w:rPr>
          <w:delText xml:space="preserve">sharia </w:delText>
        </w:r>
      </w:del>
      <w:ins w:id="4" w:author="Monika Reichart" w:date="2019-01-03T10:37:00Z">
        <w:r w:rsidR="00F471B2">
          <w:rPr>
            <w:rFonts w:ascii="Calibri" w:hAnsi="Calibri"/>
          </w:rPr>
          <w:t>S</w:t>
        </w:r>
        <w:r w:rsidR="00F471B2" w:rsidRPr="00F471B2">
          <w:rPr>
            <w:rFonts w:ascii="Calibri" w:hAnsi="Calibri"/>
          </w:rPr>
          <w:t xml:space="preserve">haria </w:t>
        </w:r>
      </w:ins>
      <w:proofErr w:type="gramStart"/>
      <w:r w:rsidRPr="00F471B2">
        <w:rPr>
          <w:rFonts w:ascii="Calibri" w:hAnsi="Calibri"/>
        </w:rPr>
        <w:t>law which is religious law</w:t>
      </w:r>
      <w:proofErr w:type="gramEnd"/>
      <w:r w:rsidRPr="00F471B2">
        <w:rPr>
          <w:rFonts w:ascii="Calibri" w:hAnsi="Calibri"/>
        </w:rPr>
        <w:t xml:space="preserve"> derived from the Quran and Hadith</w:t>
      </w:r>
      <w:ins w:id="5" w:author="Monika Reichart" w:date="2019-01-03T10:37:00Z">
        <w:r w:rsidR="00F471B2">
          <w:rPr>
            <w:rFonts w:ascii="Calibri" w:hAnsi="Calibri"/>
          </w:rPr>
          <w:t>,</w:t>
        </w:r>
      </w:ins>
      <w:r w:rsidRPr="00F471B2">
        <w:rPr>
          <w:rFonts w:ascii="Calibri" w:hAnsi="Calibri"/>
        </w:rPr>
        <w:t xml:space="preserve"> two important </w:t>
      </w:r>
      <w:r w:rsidR="007025A2" w:rsidRPr="00F471B2">
        <w:rPr>
          <w:rFonts w:ascii="Calibri" w:hAnsi="Calibri"/>
        </w:rPr>
        <w:t xml:space="preserve">writings in Islam. Those include punishments like beheading and </w:t>
      </w:r>
      <w:proofErr w:type="gramStart"/>
      <w:r w:rsidR="007025A2" w:rsidRPr="00F471B2">
        <w:rPr>
          <w:rFonts w:ascii="Calibri" w:hAnsi="Calibri"/>
        </w:rPr>
        <w:t>stoning for certain</w:t>
      </w:r>
      <w:proofErr w:type="gramEnd"/>
      <w:r w:rsidR="007025A2" w:rsidRPr="00F471B2">
        <w:rPr>
          <w:rFonts w:ascii="Calibri" w:hAnsi="Calibri"/>
        </w:rPr>
        <w:t xml:space="preserve"> crimes such as </w:t>
      </w:r>
      <w:del w:id="6" w:author="Monika Reichart" w:date="2019-01-03T10:37:00Z">
        <w:r w:rsidR="007025A2" w:rsidRPr="00F471B2" w:rsidDel="00F471B2">
          <w:rPr>
            <w:rFonts w:ascii="Calibri" w:hAnsi="Calibri"/>
          </w:rPr>
          <w:delText xml:space="preserve">Drug </w:delText>
        </w:r>
      </w:del>
      <w:ins w:id="7" w:author="Monika Reichart" w:date="2019-01-03T10:37:00Z">
        <w:r w:rsidR="00F471B2">
          <w:rPr>
            <w:rFonts w:ascii="Calibri" w:hAnsi="Calibri"/>
          </w:rPr>
          <w:t>d</w:t>
        </w:r>
        <w:r w:rsidR="00F471B2" w:rsidRPr="00F471B2">
          <w:rPr>
            <w:rFonts w:ascii="Calibri" w:hAnsi="Calibri"/>
          </w:rPr>
          <w:t xml:space="preserve">rug </w:t>
        </w:r>
        <w:r w:rsidR="00F471B2">
          <w:rPr>
            <w:rFonts w:ascii="Calibri" w:hAnsi="Calibri"/>
          </w:rPr>
          <w:t>t</w:t>
        </w:r>
      </w:ins>
      <w:del w:id="8" w:author="Monika Reichart" w:date="2019-01-03T10:37:00Z">
        <w:r w:rsidR="007025A2" w:rsidRPr="00F471B2" w:rsidDel="00F471B2">
          <w:rPr>
            <w:rFonts w:ascii="Calibri" w:hAnsi="Calibri"/>
          </w:rPr>
          <w:delText>T</w:delText>
        </w:r>
      </w:del>
      <w:r w:rsidR="007025A2" w:rsidRPr="00F471B2">
        <w:rPr>
          <w:rFonts w:ascii="Calibri" w:hAnsi="Calibri"/>
        </w:rPr>
        <w:t xml:space="preserve">rafficking and </w:t>
      </w:r>
      <w:del w:id="9" w:author="Monika Reichart" w:date="2019-01-03T10:37:00Z">
        <w:r w:rsidR="007025A2" w:rsidRPr="00F471B2" w:rsidDel="00F471B2">
          <w:rPr>
            <w:rFonts w:ascii="Calibri" w:hAnsi="Calibri"/>
          </w:rPr>
          <w:delText>Homosexuality</w:delText>
        </w:r>
      </w:del>
      <w:ins w:id="10" w:author="Monika Reichart" w:date="2019-01-03T10:37:00Z">
        <w:r w:rsidR="00F471B2">
          <w:rPr>
            <w:rFonts w:ascii="Calibri" w:hAnsi="Calibri"/>
          </w:rPr>
          <w:t>h</w:t>
        </w:r>
        <w:r w:rsidR="00F471B2" w:rsidRPr="00F471B2">
          <w:rPr>
            <w:rFonts w:ascii="Calibri" w:hAnsi="Calibri"/>
          </w:rPr>
          <w:t>omosexuality</w:t>
        </w:r>
      </w:ins>
      <w:r w:rsidR="007025A2" w:rsidRPr="00F471B2">
        <w:rPr>
          <w:rFonts w:ascii="Calibri" w:hAnsi="Calibri"/>
        </w:rPr>
        <w:t xml:space="preserve">. Saudi Arabia executed 143 people during 2017. Iran carried out mass executions </w:t>
      </w:r>
      <w:r w:rsidR="007025A2" w:rsidRPr="00F471B2">
        <w:rPr>
          <w:rFonts w:ascii="Calibri" w:hAnsi="Calibri"/>
          <w:highlight w:val="yellow"/>
          <w:rPrChange w:id="11" w:author="Monika Reichart" w:date="2019-01-03T10:37:00Z">
            <w:rPr>
              <w:rFonts w:ascii="Calibri" w:hAnsi="Calibri"/>
            </w:rPr>
          </w:rPrChange>
        </w:rPr>
        <w:t>for terrorism</w:t>
      </w:r>
      <w:r w:rsidR="007025A2" w:rsidRPr="00F471B2">
        <w:rPr>
          <w:rFonts w:ascii="Calibri" w:hAnsi="Calibri"/>
        </w:rPr>
        <w:t>.</w:t>
      </w:r>
    </w:p>
    <w:p w:rsidR="005616AF" w:rsidRPr="00F471B2" w:rsidRDefault="005616AF" w:rsidP="004D0FC2">
      <w:pPr>
        <w:jc w:val="both"/>
        <w:rPr>
          <w:rFonts w:ascii="Calibri" w:hAnsi="Calibri"/>
        </w:rPr>
      </w:pPr>
    </w:p>
    <w:p w:rsidR="005616AF" w:rsidRPr="00F471B2" w:rsidRDefault="005616AF" w:rsidP="004D0FC2">
      <w:pPr>
        <w:pStyle w:val="berschrift2"/>
        <w:jc w:val="both"/>
        <w:rPr>
          <w:rFonts w:ascii="Calibri" w:hAnsi="Calibri"/>
        </w:rPr>
      </w:pPr>
      <w:r w:rsidRPr="00F471B2">
        <w:rPr>
          <w:rFonts w:ascii="Calibri" w:hAnsi="Calibri"/>
        </w:rPr>
        <w:t>China</w:t>
      </w:r>
    </w:p>
    <w:p w:rsidR="005616AF" w:rsidRPr="00F471B2" w:rsidRDefault="005616AF" w:rsidP="004D0FC2">
      <w:pPr>
        <w:jc w:val="both"/>
        <w:rPr>
          <w:rFonts w:ascii="Calibri" w:hAnsi="Calibri"/>
        </w:rPr>
      </w:pPr>
      <w:r w:rsidRPr="00F471B2">
        <w:rPr>
          <w:rFonts w:ascii="Calibri" w:hAnsi="Calibri"/>
        </w:rPr>
        <w:t xml:space="preserve">China still leads the world in </w:t>
      </w:r>
      <w:del w:id="12" w:author="Monika Reichart" w:date="2019-01-03T10:38:00Z">
        <w:r w:rsidRPr="00F471B2" w:rsidDel="00F471B2">
          <w:rPr>
            <w:rFonts w:ascii="Calibri" w:hAnsi="Calibri"/>
          </w:rPr>
          <w:delText xml:space="preserve">yearly </w:delText>
        </w:r>
      </w:del>
      <w:r w:rsidRPr="00F471B2">
        <w:rPr>
          <w:rFonts w:ascii="Calibri" w:hAnsi="Calibri"/>
        </w:rPr>
        <w:t>executions</w:t>
      </w:r>
      <w:ins w:id="13" w:author="Monika Reichart" w:date="2019-01-03T10:38:00Z">
        <w:r w:rsidR="00F471B2">
          <w:rPr>
            <w:rFonts w:ascii="Calibri" w:hAnsi="Calibri"/>
          </w:rPr>
          <w:t xml:space="preserve"> per annum</w:t>
        </w:r>
      </w:ins>
      <w:r w:rsidRPr="00F471B2">
        <w:rPr>
          <w:rFonts w:ascii="Calibri" w:hAnsi="Calibri"/>
        </w:rPr>
        <w:t xml:space="preserve">, though no official numbers are available </w:t>
      </w:r>
      <w:proofErr w:type="gramStart"/>
      <w:r w:rsidRPr="00F471B2">
        <w:rPr>
          <w:rFonts w:ascii="Calibri" w:hAnsi="Calibri"/>
        </w:rPr>
        <w:t>due to the fact that</w:t>
      </w:r>
      <w:proofErr w:type="gramEnd"/>
      <w:r w:rsidRPr="00F471B2">
        <w:rPr>
          <w:rFonts w:ascii="Calibri" w:hAnsi="Calibri"/>
        </w:rPr>
        <w:t xml:space="preserve"> those are a state secret in the People’s Republic. China enforces the death penalty, similar to other Asian nations such as Indonesia and Malaysia, mainly for murder and drug trafficking.</w:t>
      </w:r>
    </w:p>
    <w:p w:rsidR="005616AF" w:rsidRPr="00F471B2" w:rsidRDefault="005616AF" w:rsidP="004D0FC2">
      <w:pPr>
        <w:jc w:val="both"/>
        <w:rPr>
          <w:rFonts w:ascii="Calibri" w:hAnsi="Calibri"/>
        </w:rPr>
      </w:pPr>
    </w:p>
    <w:p w:rsidR="007025A2" w:rsidRPr="00F471B2" w:rsidRDefault="005616AF" w:rsidP="004D0FC2">
      <w:pPr>
        <w:pStyle w:val="berschrift2"/>
        <w:jc w:val="both"/>
        <w:rPr>
          <w:rFonts w:ascii="Calibri" w:hAnsi="Calibri"/>
        </w:rPr>
      </w:pPr>
      <w:r w:rsidRPr="00F471B2">
        <w:rPr>
          <w:rFonts w:ascii="Calibri" w:hAnsi="Calibri"/>
        </w:rPr>
        <w:t>USA</w:t>
      </w:r>
    </w:p>
    <w:p w:rsidR="005616AF" w:rsidRPr="00F471B2" w:rsidRDefault="005616AF" w:rsidP="004D0FC2">
      <w:pPr>
        <w:jc w:val="both"/>
        <w:rPr>
          <w:rFonts w:ascii="Calibri" w:hAnsi="Calibri"/>
        </w:rPr>
      </w:pPr>
      <w:r w:rsidRPr="00F471B2">
        <w:rPr>
          <w:rFonts w:ascii="Calibri" w:hAnsi="Calibri"/>
        </w:rPr>
        <w:t>The United States of America has continued its downward trend in executions with 23 executions during 2013 with most of them being administered by lethal injection. The death penalty in the US is mostly handed down for aggravated murder.</w:t>
      </w:r>
    </w:p>
    <w:p w:rsidR="005616AF" w:rsidRPr="00F471B2" w:rsidRDefault="005616AF" w:rsidP="004D0FC2">
      <w:pPr>
        <w:jc w:val="both"/>
        <w:rPr>
          <w:rFonts w:ascii="Calibri" w:hAnsi="Calibri"/>
        </w:rPr>
      </w:pPr>
    </w:p>
    <w:p w:rsidR="005616AF" w:rsidRPr="00F471B2" w:rsidRDefault="005616AF" w:rsidP="004D0FC2">
      <w:pPr>
        <w:pStyle w:val="berschrift2"/>
        <w:jc w:val="both"/>
        <w:rPr>
          <w:rFonts w:ascii="Calibri" w:hAnsi="Calibri"/>
        </w:rPr>
      </w:pPr>
      <w:r w:rsidRPr="00F471B2">
        <w:rPr>
          <w:rFonts w:ascii="Calibri" w:hAnsi="Calibri"/>
        </w:rPr>
        <w:t>Austria</w:t>
      </w:r>
    </w:p>
    <w:p w:rsidR="005616AF" w:rsidRPr="00F471B2" w:rsidRDefault="008D6EF9" w:rsidP="004D0FC2">
      <w:pPr>
        <w:jc w:val="both"/>
        <w:rPr>
          <w:rFonts w:ascii="Calibri" w:hAnsi="Calibri"/>
        </w:rPr>
      </w:pPr>
      <w:r w:rsidRPr="00F471B2">
        <w:rPr>
          <w:rFonts w:ascii="Calibri" w:hAnsi="Calibri"/>
        </w:rPr>
        <w:t xml:space="preserve">In </w:t>
      </w:r>
      <w:proofErr w:type="gramStart"/>
      <w:r w:rsidRPr="00F471B2">
        <w:rPr>
          <w:rFonts w:ascii="Calibri" w:hAnsi="Calibri"/>
        </w:rPr>
        <w:t>Austria</w:t>
      </w:r>
      <w:proofErr w:type="gramEnd"/>
      <w:r w:rsidRPr="00F471B2">
        <w:rPr>
          <w:rFonts w:ascii="Calibri" w:hAnsi="Calibri"/>
        </w:rPr>
        <w:t xml:space="preserve"> the last death sentence was executed in 1950 and </w:t>
      </w:r>
      <w:ins w:id="14" w:author="Monika Reichart" w:date="2019-01-03T10:38:00Z">
        <w:r w:rsidR="00F471B2">
          <w:rPr>
            <w:rFonts w:ascii="Calibri" w:hAnsi="Calibri"/>
          </w:rPr>
          <w:t xml:space="preserve">in </w:t>
        </w:r>
      </w:ins>
      <w:r w:rsidRPr="00F471B2">
        <w:rPr>
          <w:rFonts w:ascii="Calibri" w:hAnsi="Calibri"/>
        </w:rPr>
        <w:t xml:space="preserve">1968 the death penalty was removed from legal code entirely. There have been rare occurrences of individual politicians advocating </w:t>
      </w:r>
      <w:del w:id="15" w:author="Monika Reichart" w:date="2019-01-03T10:39:00Z">
        <w:r w:rsidRPr="00F471B2" w:rsidDel="00F471B2">
          <w:rPr>
            <w:rFonts w:ascii="Calibri" w:hAnsi="Calibri"/>
          </w:rPr>
          <w:delText xml:space="preserve">for </w:delText>
        </w:r>
      </w:del>
      <w:r w:rsidRPr="00F471B2">
        <w:rPr>
          <w:rFonts w:ascii="Calibri" w:hAnsi="Calibri"/>
        </w:rPr>
        <w:t xml:space="preserve">the reintroduction of the death penalty in Austria though </w:t>
      </w:r>
      <w:proofErr w:type="gramStart"/>
      <w:r w:rsidRPr="00F471B2">
        <w:rPr>
          <w:rFonts w:ascii="Calibri" w:hAnsi="Calibri"/>
        </w:rPr>
        <w:t xml:space="preserve">those motions were quickly quashed by the </w:t>
      </w:r>
      <w:ins w:id="16" w:author="Monika Reichart" w:date="2019-01-03T10:40:00Z">
        <w:r w:rsidR="00F471B2">
          <w:rPr>
            <w:rFonts w:ascii="Calibri" w:hAnsi="Calibri"/>
          </w:rPr>
          <w:t xml:space="preserve">respective </w:t>
        </w:r>
      </w:ins>
      <w:r w:rsidRPr="00F471B2">
        <w:rPr>
          <w:rFonts w:ascii="Calibri" w:hAnsi="Calibri"/>
        </w:rPr>
        <w:t>politician’s own party</w:t>
      </w:r>
      <w:proofErr w:type="gramEnd"/>
      <w:r w:rsidRPr="00F471B2">
        <w:rPr>
          <w:rFonts w:ascii="Calibri" w:hAnsi="Calibri"/>
        </w:rPr>
        <w:t>.</w:t>
      </w:r>
    </w:p>
    <w:p w:rsidR="008D6EF9" w:rsidRPr="00F471B2" w:rsidRDefault="008D6EF9" w:rsidP="004D0FC2">
      <w:pPr>
        <w:jc w:val="both"/>
        <w:rPr>
          <w:rFonts w:ascii="Calibri" w:hAnsi="Calibri"/>
        </w:rPr>
      </w:pPr>
    </w:p>
    <w:p w:rsidR="008D6EF9" w:rsidRPr="00F471B2" w:rsidRDefault="008D6EF9" w:rsidP="004D0FC2">
      <w:pPr>
        <w:pStyle w:val="berschrift2"/>
        <w:jc w:val="both"/>
        <w:rPr>
          <w:rFonts w:ascii="Calibri" w:hAnsi="Calibri"/>
        </w:rPr>
      </w:pPr>
      <w:r w:rsidRPr="00F471B2">
        <w:rPr>
          <w:rFonts w:ascii="Calibri" w:hAnsi="Calibri"/>
        </w:rPr>
        <w:t>Conclusion</w:t>
      </w:r>
    </w:p>
    <w:p w:rsidR="008D6EF9" w:rsidRPr="00F471B2" w:rsidRDefault="008D6EF9" w:rsidP="004D0FC2">
      <w:pPr>
        <w:jc w:val="both"/>
        <w:rPr>
          <w:rFonts w:ascii="Calibri" w:hAnsi="Calibri"/>
        </w:rPr>
      </w:pPr>
      <w:r w:rsidRPr="00F471B2">
        <w:rPr>
          <w:rFonts w:ascii="Calibri" w:hAnsi="Calibri"/>
        </w:rPr>
        <w:t xml:space="preserve">The death penalty is sadly still fairly common today. The ever-decreasing </w:t>
      </w:r>
      <w:del w:id="17" w:author="Monika Reichart" w:date="2019-01-03T10:40:00Z">
        <w:r w:rsidRPr="00F471B2" w:rsidDel="00F471B2">
          <w:rPr>
            <w:rFonts w:ascii="Calibri" w:hAnsi="Calibri"/>
          </w:rPr>
          <w:delText xml:space="preserve">amount </w:delText>
        </w:r>
      </w:del>
      <w:ins w:id="18" w:author="Monika Reichart" w:date="2019-01-03T10:40:00Z">
        <w:r w:rsidR="00F471B2">
          <w:rPr>
            <w:rFonts w:ascii="Calibri" w:hAnsi="Calibri"/>
          </w:rPr>
          <w:t>number</w:t>
        </w:r>
        <w:r w:rsidR="00F471B2" w:rsidRPr="00F471B2">
          <w:rPr>
            <w:rFonts w:ascii="Calibri" w:hAnsi="Calibri"/>
          </w:rPr>
          <w:t xml:space="preserve"> </w:t>
        </w:r>
      </w:ins>
      <w:r w:rsidRPr="00F471B2">
        <w:rPr>
          <w:rFonts w:ascii="Calibri" w:hAnsi="Calibri"/>
        </w:rPr>
        <w:t xml:space="preserve">of executions makes us hope the death penalty </w:t>
      </w:r>
      <w:proofErr w:type="gramStart"/>
      <w:r w:rsidRPr="00F471B2">
        <w:rPr>
          <w:rFonts w:ascii="Calibri" w:hAnsi="Calibri"/>
        </w:rPr>
        <w:t>might one day be universally abolished</w:t>
      </w:r>
      <w:proofErr w:type="gramEnd"/>
      <w:r w:rsidRPr="00F471B2">
        <w:rPr>
          <w:rFonts w:ascii="Calibri" w:hAnsi="Calibri"/>
        </w:rPr>
        <w:t xml:space="preserve">. This can be achieved by </w:t>
      </w:r>
      <w:r w:rsidR="004D0FC2" w:rsidRPr="00F471B2">
        <w:rPr>
          <w:rFonts w:ascii="Calibri" w:hAnsi="Calibri"/>
        </w:rPr>
        <w:t>clearly separating religion from state matters and accepting the human right</w:t>
      </w:r>
      <w:ins w:id="19" w:author="Monika Reichart" w:date="2019-01-03T10:40:00Z">
        <w:r w:rsidR="00F471B2">
          <w:rPr>
            <w:rFonts w:ascii="Calibri" w:hAnsi="Calibri"/>
          </w:rPr>
          <w:t xml:space="preserve"> to live, an essential right as </w:t>
        </w:r>
        <w:proofErr w:type="spellStart"/>
        <w:r w:rsidR="00F471B2">
          <w:rPr>
            <w:rFonts w:ascii="Calibri" w:hAnsi="Calibri"/>
          </w:rPr>
          <w:t>delared</w:t>
        </w:r>
        <w:proofErr w:type="spellEnd"/>
        <w:r w:rsidR="00F471B2">
          <w:rPr>
            <w:rFonts w:ascii="Calibri" w:hAnsi="Calibri"/>
          </w:rPr>
          <w:t xml:space="preserve"> in the Universal Declaration of Human Right</w:t>
        </w:r>
      </w:ins>
      <w:bookmarkStart w:id="20" w:name="_GoBack"/>
      <w:bookmarkEnd w:id="20"/>
      <w:r w:rsidR="004D0FC2" w:rsidRPr="00F471B2">
        <w:rPr>
          <w:rFonts w:ascii="Calibri" w:hAnsi="Calibri"/>
        </w:rPr>
        <w:t xml:space="preserve">s and with </w:t>
      </w:r>
      <w:proofErr w:type="gramStart"/>
      <w:r w:rsidR="004D0FC2" w:rsidRPr="00F471B2">
        <w:rPr>
          <w:rFonts w:ascii="Calibri" w:hAnsi="Calibri"/>
        </w:rPr>
        <w:t>those human dignity</w:t>
      </w:r>
      <w:proofErr w:type="gramEnd"/>
      <w:r w:rsidR="004D0FC2" w:rsidRPr="00F471B2">
        <w:rPr>
          <w:rFonts w:ascii="Calibri" w:hAnsi="Calibri"/>
        </w:rPr>
        <w:t>.</w:t>
      </w:r>
    </w:p>
    <w:p w:rsidR="00E02E39" w:rsidRPr="00F471B2" w:rsidRDefault="00E02E39" w:rsidP="004D0FC2">
      <w:pPr>
        <w:jc w:val="both"/>
        <w:rPr>
          <w:rFonts w:ascii="Calibri" w:hAnsi="Calibri"/>
          <w:sz w:val="20"/>
          <w:szCs w:val="20"/>
        </w:rPr>
      </w:pPr>
      <w:r w:rsidRPr="00F471B2">
        <w:rPr>
          <w:rFonts w:ascii="Calibri" w:hAnsi="Calibri"/>
        </w:rPr>
        <w:t xml:space="preserve">Source: </w:t>
      </w:r>
      <w:r w:rsidRPr="00F471B2">
        <w:rPr>
          <w:rFonts w:ascii="Calibri" w:hAnsi="Calibri"/>
          <w:sz w:val="20"/>
          <w:szCs w:val="20"/>
        </w:rPr>
        <w:t>https://www.amnesty.org/download/Documents/ACT5079552018ENGLISH.PDF</w:t>
      </w:r>
    </w:p>
    <w:sectPr w:rsidR="00E02E39" w:rsidRPr="00F471B2" w:rsidSect="00CC42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D5"/>
    <w:rsid w:val="004D0FC2"/>
    <w:rsid w:val="005059BA"/>
    <w:rsid w:val="005616AF"/>
    <w:rsid w:val="005E5B12"/>
    <w:rsid w:val="007025A2"/>
    <w:rsid w:val="008A78E5"/>
    <w:rsid w:val="008D6EF9"/>
    <w:rsid w:val="00AC20B9"/>
    <w:rsid w:val="00B50CD5"/>
    <w:rsid w:val="00CC42E9"/>
    <w:rsid w:val="00E02E39"/>
    <w:rsid w:val="00F47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C9D65-50E9-8F46-B1D2-6DB6D3BD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D6E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16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50CD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0CD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616AF"/>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D6EF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F471B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7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A6A020E4</Template>
  <TotalTime>0</TotalTime>
  <Pages>1</Pages>
  <Words>324</Words>
  <Characters>2047</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Schlager Raphael</dc:creator>
  <cp:keywords/>
  <dc:description/>
  <cp:lastModifiedBy>Monika Reichart</cp:lastModifiedBy>
  <cp:revision>2</cp:revision>
  <dcterms:created xsi:type="dcterms:W3CDTF">2019-01-03T09:41:00Z</dcterms:created>
  <dcterms:modified xsi:type="dcterms:W3CDTF">2019-01-03T09:41:00Z</dcterms:modified>
</cp:coreProperties>
</file>