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115" w:rsidRPr="00004ADD" w:rsidRDefault="00472280" w:rsidP="00472280">
      <w:pPr>
        <w:pStyle w:val="berschrift1"/>
        <w:rPr>
          <w:b/>
          <w:lang w:val="en-US"/>
        </w:rPr>
      </w:pPr>
      <w:r w:rsidRPr="00004ADD">
        <w:rPr>
          <w:b/>
          <w:lang w:val="en-US"/>
        </w:rPr>
        <w:t>Air travel and its problems</w:t>
      </w:r>
    </w:p>
    <w:p w:rsidR="00472280" w:rsidRPr="00004ADD" w:rsidRDefault="00472280" w:rsidP="00472280">
      <w:pPr>
        <w:rPr>
          <w:lang w:val="en-US"/>
        </w:rPr>
      </w:pPr>
    </w:p>
    <w:p w:rsidR="00472280" w:rsidRPr="00004ADD" w:rsidRDefault="002E2964" w:rsidP="00472280">
      <w:pPr>
        <w:rPr>
          <w:b/>
          <w:lang w:val="en-US"/>
        </w:rPr>
      </w:pPr>
      <w:r w:rsidRPr="00004ADD"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40B7D498">
            <wp:simplePos x="0" y="0"/>
            <wp:positionH relativeFrom="margin">
              <wp:posOffset>3486785</wp:posOffset>
            </wp:positionH>
            <wp:positionV relativeFrom="margin">
              <wp:posOffset>751041</wp:posOffset>
            </wp:positionV>
            <wp:extent cx="2898140" cy="1789430"/>
            <wp:effectExtent l="0" t="0" r="0" b="1270"/>
            <wp:wrapSquare wrapText="bothSides"/>
            <wp:docPr id="7" name="Inhaltsplatzhalter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15891C-EACF-1449-81D8-1693DD2C91F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haltsplatzhalter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D15891C-EACF-1449-81D8-1693DD2C91F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7894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280" w:rsidRPr="00004ADD">
        <w:rPr>
          <w:b/>
          <w:lang w:val="en-US"/>
        </w:rPr>
        <w:t>Introduction</w:t>
      </w:r>
    </w:p>
    <w:p w:rsidR="00472280" w:rsidRPr="00004ADD" w:rsidRDefault="00472280" w:rsidP="00472280">
      <w:pPr>
        <w:rPr>
          <w:b/>
          <w:lang w:val="en-US"/>
        </w:rPr>
      </w:pPr>
    </w:p>
    <w:p w:rsidR="00472280" w:rsidRPr="00004ADD" w:rsidRDefault="00472280" w:rsidP="00472280">
      <w:pPr>
        <w:rPr>
          <w:lang w:val="en-US"/>
        </w:rPr>
      </w:pPr>
      <w:r w:rsidRPr="00004ADD">
        <w:rPr>
          <w:lang w:val="en-US"/>
        </w:rPr>
        <w:t>The aim of this report is to show</w:t>
      </w:r>
      <w:r w:rsidR="00E01A72" w:rsidRPr="00004ADD">
        <w:rPr>
          <w:lang w:val="en-US"/>
        </w:rPr>
        <w:t xml:space="preserve"> why global air travel </w:t>
      </w:r>
      <w:proofErr w:type="gramStart"/>
      <w:r w:rsidR="00E01A72" w:rsidRPr="00004ADD">
        <w:rPr>
          <w:lang w:val="en-US"/>
        </w:rPr>
        <w:t>should be reduced</w:t>
      </w:r>
      <w:proofErr w:type="gramEnd"/>
      <w:r w:rsidR="00E01A72" w:rsidRPr="00004ADD">
        <w:rPr>
          <w:lang w:val="en-US"/>
        </w:rPr>
        <w:t xml:space="preserve">, not only for </w:t>
      </w:r>
      <w:r w:rsidR="00004ADD" w:rsidRPr="00004ADD">
        <w:rPr>
          <w:lang w:val="en-US"/>
        </w:rPr>
        <w:t>the</w:t>
      </w:r>
      <w:r w:rsidR="00E01A72" w:rsidRPr="00004ADD">
        <w:rPr>
          <w:lang w:val="en-US"/>
        </w:rPr>
        <w:t xml:space="preserve"> </w:t>
      </w:r>
      <w:r w:rsidR="003B0B5C">
        <w:rPr>
          <w:lang w:val="en-US"/>
        </w:rPr>
        <w:t xml:space="preserve">sake of the </w:t>
      </w:r>
      <w:r w:rsidR="00E01A72" w:rsidRPr="00004ADD">
        <w:rPr>
          <w:lang w:val="en-US"/>
        </w:rPr>
        <w:t xml:space="preserve">environment but also for </w:t>
      </w:r>
      <w:r w:rsidR="003B0B5C">
        <w:rPr>
          <w:lang w:val="en-US"/>
        </w:rPr>
        <w:t xml:space="preserve">the benefit of </w:t>
      </w:r>
      <w:r w:rsidR="00E01A72" w:rsidRPr="00004ADD">
        <w:rPr>
          <w:lang w:val="en-US"/>
        </w:rPr>
        <w:t>personal health.</w:t>
      </w:r>
    </w:p>
    <w:p w:rsidR="00472280" w:rsidRPr="00004ADD" w:rsidRDefault="00472280" w:rsidP="00472280">
      <w:pPr>
        <w:rPr>
          <w:lang w:val="en-US"/>
        </w:rPr>
      </w:pPr>
    </w:p>
    <w:p w:rsidR="00472280" w:rsidRPr="00004ADD" w:rsidRDefault="00472280" w:rsidP="00472280">
      <w:pPr>
        <w:rPr>
          <w:b/>
          <w:lang w:val="en-US"/>
        </w:rPr>
      </w:pPr>
      <w:r w:rsidRPr="00004ADD">
        <w:rPr>
          <w:b/>
          <w:lang w:val="en-US"/>
        </w:rPr>
        <w:t xml:space="preserve">Development of </w:t>
      </w:r>
      <w:r w:rsidR="008E2BAF">
        <w:rPr>
          <w:b/>
          <w:lang w:val="en-US"/>
        </w:rPr>
        <w:t>air travel</w:t>
      </w:r>
    </w:p>
    <w:p w:rsidR="00472280" w:rsidRPr="00004ADD" w:rsidRDefault="00472280" w:rsidP="00472280">
      <w:pPr>
        <w:rPr>
          <w:b/>
          <w:lang w:val="en-US"/>
        </w:rPr>
      </w:pPr>
    </w:p>
    <w:p w:rsidR="00472280" w:rsidRPr="00004ADD" w:rsidRDefault="00472280" w:rsidP="00472280">
      <w:pPr>
        <w:rPr>
          <w:lang w:val="en-US"/>
        </w:rPr>
      </w:pPr>
      <w:r w:rsidRPr="00004ADD">
        <w:rPr>
          <w:lang w:val="en-US"/>
        </w:rPr>
        <w:t xml:space="preserve">The graph shows an exponential growth of air travel. The number of passenger-kilometers doubles every 15 years and it </w:t>
      </w:r>
      <w:proofErr w:type="gramStart"/>
      <w:r w:rsidRPr="00004ADD">
        <w:rPr>
          <w:lang w:val="en-US"/>
        </w:rPr>
        <w:t>is predicted</w:t>
      </w:r>
      <w:proofErr w:type="gramEnd"/>
      <w:r w:rsidRPr="00004ADD">
        <w:rPr>
          <w:lang w:val="en-US"/>
        </w:rPr>
        <w:t xml:space="preserve"> to continue</w:t>
      </w:r>
      <w:r w:rsidR="003B0B5C">
        <w:rPr>
          <w:lang w:val="en-US"/>
        </w:rPr>
        <w:t xml:space="preserve"> increasing.</w:t>
      </w:r>
    </w:p>
    <w:p w:rsidR="002E2964" w:rsidRPr="00004ADD" w:rsidRDefault="002E2964" w:rsidP="00472280">
      <w:pPr>
        <w:rPr>
          <w:lang w:val="en-US"/>
        </w:rPr>
      </w:pPr>
    </w:p>
    <w:p w:rsidR="002E2964" w:rsidRPr="00004ADD" w:rsidRDefault="003E19BA" w:rsidP="00472280">
      <w:pPr>
        <w:rPr>
          <w:b/>
          <w:lang w:val="en-US"/>
        </w:rPr>
      </w:pPr>
      <w:r w:rsidRPr="00004ADD">
        <w:rPr>
          <w:b/>
          <w:lang w:val="en-US"/>
        </w:rPr>
        <w:t>The problem</w:t>
      </w:r>
    </w:p>
    <w:p w:rsidR="002E2964" w:rsidRPr="00004ADD" w:rsidRDefault="002E2964" w:rsidP="00472280">
      <w:pPr>
        <w:rPr>
          <w:b/>
          <w:lang w:val="en-US"/>
        </w:rPr>
      </w:pPr>
    </w:p>
    <w:p w:rsidR="002E2964" w:rsidRPr="00004ADD" w:rsidRDefault="002E2964" w:rsidP="00472280">
      <w:pPr>
        <w:rPr>
          <w:lang w:val="en-US"/>
        </w:rPr>
      </w:pPr>
      <w:r w:rsidRPr="00004ADD">
        <w:rPr>
          <w:lang w:val="en-US"/>
        </w:rPr>
        <w:t xml:space="preserve">Aircraft engines emit heat, noise, particles and </w:t>
      </w:r>
      <w:proofErr w:type="gramStart"/>
      <w:r w:rsidRPr="00004ADD">
        <w:rPr>
          <w:lang w:val="en-US"/>
        </w:rPr>
        <w:t>gases which</w:t>
      </w:r>
      <w:proofErr w:type="gramEnd"/>
      <w:r w:rsidRPr="00004ADD">
        <w:rPr>
          <w:lang w:val="en-US"/>
        </w:rPr>
        <w:t xml:space="preserve"> contribute to climate change. A study shows that air travel is the reason for nearly 1/10 of world’s carbon emissions. Beside the environmental </w:t>
      </w:r>
      <w:proofErr w:type="gramStart"/>
      <w:r w:rsidRPr="00004ADD">
        <w:rPr>
          <w:lang w:val="en-US"/>
        </w:rPr>
        <w:t>damage</w:t>
      </w:r>
      <w:proofErr w:type="gramEnd"/>
      <w:r w:rsidRPr="00004ADD">
        <w:rPr>
          <w:lang w:val="en-US"/>
        </w:rPr>
        <w:t xml:space="preserve"> it also causes some health hazards like an increased risk of transmission of airborne infections, vascular diseases like the deep vein thrombosis and typical airsickness.  </w:t>
      </w:r>
    </w:p>
    <w:p w:rsidR="002E2964" w:rsidRPr="00004ADD" w:rsidRDefault="002E2964" w:rsidP="00472280">
      <w:pPr>
        <w:rPr>
          <w:lang w:val="en-US"/>
        </w:rPr>
      </w:pPr>
    </w:p>
    <w:p w:rsidR="002E2964" w:rsidRPr="00004ADD" w:rsidRDefault="002E2964" w:rsidP="00472280">
      <w:pPr>
        <w:rPr>
          <w:b/>
          <w:lang w:val="en-US"/>
        </w:rPr>
      </w:pPr>
      <w:r w:rsidRPr="00004ADD">
        <w:rPr>
          <w:b/>
          <w:lang w:val="en-US"/>
        </w:rPr>
        <w:t xml:space="preserve">Advantages </w:t>
      </w:r>
    </w:p>
    <w:p w:rsidR="002E2964" w:rsidRPr="00004ADD" w:rsidRDefault="002E2964" w:rsidP="00472280">
      <w:pPr>
        <w:rPr>
          <w:b/>
          <w:lang w:val="en-US"/>
        </w:rPr>
      </w:pPr>
    </w:p>
    <w:p w:rsidR="002E2964" w:rsidRPr="00004ADD" w:rsidRDefault="002E2964" w:rsidP="00472280">
      <w:pPr>
        <w:rPr>
          <w:lang w:val="en-US"/>
        </w:rPr>
      </w:pPr>
      <w:r w:rsidRPr="00004ADD">
        <w:rPr>
          <w:lang w:val="en-US"/>
        </w:rPr>
        <w:t>The main reason for people who choose air travel over alternative</w:t>
      </w:r>
      <w:r w:rsidR="003B0B5C">
        <w:rPr>
          <w:lang w:val="en-US"/>
        </w:rPr>
        <w:t xml:space="preserve"> form</w:t>
      </w:r>
      <w:r w:rsidRPr="00004ADD">
        <w:rPr>
          <w:lang w:val="en-US"/>
        </w:rPr>
        <w:t>s</w:t>
      </w:r>
      <w:r w:rsidR="003B0B5C">
        <w:rPr>
          <w:lang w:val="en-US"/>
        </w:rPr>
        <w:t xml:space="preserve"> of transportation</w:t>
      </w:r>
      <w:r w:rsidRPr="00004ADD">
        <w:rPr>
          <w:lang w:val="en-US"/>
        </w:rPr>
        <w:t xml:space="preserve"> are the s</w:t>
      </w:r>
      <w:r w:rsidR="003B0B5C">
        <w:rPr>
          <w:lang w:val="en-US"/>
        </w:rPr>
        <w:t>h</w:t>
      </w:r>
      <w:r w:rsidRPr="00004ADD">
        <w:rPr>
          <w:lang w:val="en-US"/>
        </w:rPr>
        <w:t xml:space="preserve">ort travel duration, the lower price and the fact that air travel is the safest method to travel. </w:t>
      </w:r>
    </w:p>
    <w:p w:rsidR="002E2964" w:rsidRPr="00004ADD" w:rsidRDefault="002E2964" w:rsidP="00472280">
      <w:pPr>
        <w:rPr>
          <w:lang w:val="en-US"/>
        </w:rPr>
      </w:pPr>
    </w:p>
    <w:p w:rsidR="002E2964" w:rsidRPr="00004ADD" w:rsidRDefault="003E19BA" w:rsidP="00472280">
      <w:pPr>
        <w:rPr>
          <w:b/>
          <w:lang w:val="en-US"/>
        </w:rPr>
      </w:pPr>
      <w:r w:rsidRPr="00004ADD">
        <w:rPr>
          <w:b/>
          <w:lang w:val="en-US"/>
        </w:rPr>
        <w:t>Proposed solution</w:t>
      </w:r>
    </w:p>
    <w:p w:rsidR="003E19BA" w:rsidRPr="00004ADD" w:rsidRDefault="003E19BA" w:rsidP="00472280">
      <w:pPr>
        <w:rPr>
          <w:b/>
          <w:lang w:val="en-US"/>
        </w:rPr>
      </w:pPr>
    </w:p>
    <w:p w:rsidR="003E19BA" w:rsidRPr="00004ADD" w:rsidRDefault="003E19BA" w:rsidP="00472280">
      <w:pPr>
        <w:rPr>
          <w:lang w:val="en-US"/>
        </w:rPr>
      </w:pPr>
      <w:r w:rsidRPr="00004ADD">
        <w:rPr>
          <w:lang w:val="en-US"/>
        </w:rPr>
        <w:t xml:space="preserve">To avoid air travel it does make sense to switch to its alternatives like </w:t>
      </w:r>
      <w:r w:rsidR="003B0B5C">
        <w:rPr>
          <w:lang w:val="en-US"/>
        </w:rPr>
        <w:t>goi</w:t>
      </w:r>
      <w:r w:rsidRPr="00004ADD">
        <w:rPr>
          <w:lang w:val="en-US"/>
        </w:rPr>
        <w:t xml:space="preserve">ng by car, bus, boat or train. The best option is to invest more </w:t>
      </w:r>
      <w:r w:rsidR="003B0B5C">
        <w:rPr>
          <w:lang w:val="en-US"/>
        </w:rPr>
        <w:t>decidedly</w:t>
      </w:r>
      <w:r w:rsidRPr="00004ADD">
        <w:rPr>
          <w:lang w:val="en-US"/>
        </w:rPr>
        <w:t xml:space="preserve"> in high-speed rails, if possible. High-speed rail</w:t>
      </w:r>
      <w:r w:rsidR="003B0B5C">
        <w:rPr>
          <w:lang w:val="en-US"/>
        </w:rPr>
        <w:t xml:space="preserve"> system</w:t>
      </w:r>
      <w:r w:rsidRPr="00004ADD">
        <w:rPr>
          <w:lang w:val="en-US"/>
        </w:rPr>
        <w:t xml:space="preserve">s are better for the environment and </w:t>
      </w:r>
      <w:r w:rsidR="003B0B5C">
        <w:rPr>
          <w:lang w:val="en-US"/>
        </w:rPr>
        <w:t>come with fewer</w:t>
      </w:r>
      <w:r w:rsidRPr="00004ADD">
        <w:rPr>
          <w:lang w:val="en-US"/>
        </w:rPr>
        <w:t xml:space="preserve"> health hazards for the body. The disadvantage are the higher prices and </w:t>
      </w:r>
      <w:r w:rsidR="003B0B5C">
        <w:rPr>
          <w:lang w:val="en-US"/>
        </w:rPr>
        <w:t>limited availability</w:t>
      </w:r>
      <w:r w:rsidRPr="00004ADD">
        <w:rPr>
          <w:lang w:val="en-US"/>
        </w:rPr>
        <w:t>.</w:t>
      </w:r>
    </w:p>
    <w:p w:rsidR="00BC2E55" w:rsidRPr="00004ADD" w:rsidRDefault="00BC2E55" w:rsidP="00472280">
      <w:pPr>
        <w:rPr>
          <w:lang w:val="en-US"/>
        </w:rPr>
      </w:pPr>
    </w:p>
    <w:p w:rsidR="00BC2E55" w:rsidRPr="00004ADD" w:rsidRDefault="00BC2E55" w:rsidP="00472280">
      <w:pPr>
        <w:rPr>
          <w:b/>
          <w:lang w:val="en-US"/>
        </w:rPr>
      </w:pPr>
      <w:r w:rsidRPr="00004ADD">
        <w:rPr>
          <w:b/>
          <w:lang w:val="en-US"/>
        </w:rPr>
        <w:t>Conclusion</w:t>
      </w:r>
    </w:p>
    <w:p w:rsidR="00BC2E55" w:rsidRPr="00004ADD" w:rsidRDefault="00BC2E55" w:rsidP="00472280">
      <w:pPr>
        <w:rPr>
          <w:b/>
          <w:lang w:val="en-US"/>
        </w:rPr>
      </w:pPr>
    </w:p>
    <w:p w:rsidR="00BC2E55" w:rsidRPr="00004ADD" w:rsidRDefault="00BC2E55" w:rsidP="00472280">
      <w:pPr>
        <w:rPr>
          <w:lang w:val="en-US"/>
        </w:rPr>
      </w:pPr>
      <w:r w:rsidRPr="00004ADD">
        <w:rPr>
          <w:lang w:val="en-US"/>
        </w:rPr>
        <w:t xml:space="preserve">According to </w:t>
      </w:r>
      <w:r w:rsidR="003B0B5C">
        <w:rPr>
          <w:lang w:val="en-US"/>
        </w:rPr>
        <w:t>recent numbers</w:t>
      </w:r>
      <w:bookmarkStart w:id="0" w:name="_GoBack"/>
      <w:bookmarkEnd w:id="0"/>
      <w:r w:rsidRPr="00004ADD">
        <w:rPr>
          <w:lang w:val="en-US"/>
        </w:rPr>
        <w:t xml:space="preserve"> there is no improvement in sight. To fix this problem the government </w:t>
      </w:r>
      <w:r w:rsidR="00E01A72" w:rsidRPr="00004ADD">
        <w:rPr>
          <w:lang w:val="en-US"/>
        </w:rPr>
        <w:t xml:space="preserve">should provide more high-speed rails </w:t>
      </w:r>
      <w:r w:rsidR="008E2BAF">
        <w:rPr>
          <w:lang w:val="en-US"/>
        </w:rPr>
        <w:t>but also</w:t>
      </w:r>
      <w:r w:rsidR="00E01A72" w:rsidRPr="00004ADD">
        <w:rPr>
          <w:lang w:val="en-US"/>
        </w:rPr>
        <w:t xml:space="preserve"> the population </w:t>
      </w:r>
      <w:r w:rsidR="008E2BAF">
        <w:rPr>
          <w:lang w:val="en-US"/>
        </w:rPr>
        <w:t>has to</w:t>
      </w:r>
      <w:r w:rsidR="00E01A72" w:rsidRPr="00004ADD">
        <w:rPr>
          <w:lang w:val="en-US"/>
        </w:rPr>
        <w:t xml:space="preserve"> be ready to invest in </w:t>
      </w:r>
      <w:r w:rsidR="008E2BAF">
        <w:rPr>
          <w:lang w:val="en-US"/>
        </w:rPr>
        <w:t xml:space="preserve">more </w:t>
      </w:r>
      <w:r w:rsidR="00E01A72" w:rsidRPr="00004ADD">
        <w:rPr>
          <w:lang w:val="en-US"/>
        </w:rPr>
        <w:t>eco-friendly travel methods.</w:t>
      </w:r>
    </w:p>
    <w:p w:rsidR="002E2964" w:rsidRPr="00004ADD" w:rsidRDefault="002E2964" w:rsidP="00472280">
      <w:pPr>
        <w:rPr>
          <w:b/>
          <w:lang w:val="en-US"/>
        </w:rPr>
      </w:pPr>
    </w:p>
    <w:p w:rsidR="002E2964" w:rsidRPr="00004ADD" w:rsidRDefault="002E2964" w:rsidP="00472280">
      <w:pPr>
        <w:rPr>
          <w:b/>
          <w:lang w:val="en-US"/>
        </w:rPr>
      </w:pPr>
    </w:p>
    <w:sectPr w:rsidR="002E2964" w:rsidRPr="00004ADD" w:rsidSect="00A260EE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0A9" w:rsidRDefault="00B760A9" w:rsidP="00472280">
      <w:r>
        <w:separator/>
      </w:r>
    </w:p>
  </w:endnote>
  <w:endnote w:type="continuationSeparator" w:id="0">
    <w:p w:rsidR="00B760A9" w:rsidRDefault="00B760A9" w:rsidP="0047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0A9" w:rsidRDefault="00B760A9" w:rsidP="00472280">
      <w:r>
        <w:separator/>
      </w:r>
    </w:p>
  </w:footnote>
  <w:footnote w:type="continuationSeparator" w:id="0">
    <w:p w:rsidR="00B760A9" w:rsidRDefault="00B760A9" w:rsidP="00472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280" w:rsidRPr="00472280" w:rsidRDefault="00472280">
    <w:pPr>
      <w:pStyle w:val="Kopfzeile"/>
      <w:rPr>
        <w:lang w:val="de-AT"/>
      </w:rPr>
    </w:pPr>
    <w:r>
      <w:rPr>
        <w:lang w:val="de-AT"/>
      </w:rPr>
      <w:t xml:space="preserve">Dorian </w:t>
    </w:r>
    <w:proofErr w:type="spellStart"/>
    <w:r>
      <w:rPr>
        <w:lang w:val="de-AT"/>
      </w:rPr>
      <w:t>Rauschan</w:t>
    </w:r>
    <w:proofErr w:type="spellEnd"/>
    <w:r>
      <w:rPr>
        <w:lang w:val="de-AT"/>
      </w:rPr>
      <w:t xml:space="preserve"> 3AHIT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80"/>
    <w:rsid w:val="00004ADD"/>
    <w:rsid w:val="0007234D"/>
    <w:rsid w:val="002E2964"/>
    <w:rsid w:val="003B0B5C"/>
    <w:rsid w:val="003E19BA"/>
    <w:rsid w:val="00430C04"/>
    <w:rsid w:val="00472280"/>
    <w:rsid w:val="008E2BAF"/>
    <w:rsid w:val="009C6DF8"/>
    <w:rsid w:val="00A260EE"/>
    <w:rsid w:val="00A90727"/>
    <w:rsid w:val="00AB5F88"/>
    <w:rsid w:val="00B760A9"/>
    <w:rsid w:val="00BC2E55"/>
    <w:rsid w:val="00E01A72"/>
    <w:rsid w:val="00E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385A1F7D-57C6-8C40-A340-237AAB75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2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2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7228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72280"/>
  </w:style>
  <w:style w:type="paragraph" w:styleId="Fuzeile">
    <w:name w:val="footer"/>
    <w:basedOn w:val="Standard"/>
    <w:link w:val="FuzeileZchn"/>
    <w:uiPriority w:val="99"/>
    <w:unhideWhenUsed/>
    <w:rsid w:val="0047228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7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F89ED6DF</Template>
  <TotalTime>0</TotalTime>
  <Pages>1</Pages>
  <Words>220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Cooper</dc:creator>
  <cp:keywords/>
  <dc:description/>
  <cp:lastModifiedBy>Monika Reichart</cp:lastModifiedBy>
  <cp:revision>3</cp:revision>
  <dcterms:created xsi:type="dcterms:W3CDTF">2019-01-24T08:25:00Z</dcterms:created>
  <dcterms:modified xsi:type="dcterms:W3CDTF">2019-01-24T08:29:00Z</dcterms:modified>
</cp:coreProperties>
</file>