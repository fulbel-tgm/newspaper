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7D" w:rsidRPr="00186B86" w:rsidRDefault="009A5661" w:rsidP="00692908">
      <w:pPr>
        <w:jc w:val="both"/>
        <w:rPr>
          <w:b/>
          <w:sz w:val="34"/>
          <w:szCs w:val="34"/>
        </w:rPr>
      </w:pPr>
      <w:r w:rsidRPr="00186B86">
        <w:rPr>
          <w:b/>
          <w:sz w:val="34"/>
          <w:szCs w:val="34"/>
        </w:rPr>
        <w:t>An impendi</w:t>
      </w:r>
      <w:r w:rsidR="00186B86" w:rsidRPr="00186B86">
        <w:rPr>
          <w:b/>
          <w:sz w:val="34"/>
          <w:szCs w:val="34"/>
        </w:rPr>
        <w:t>n</w:t>
      </w:r>
      <w:r w:rsidRPr="00186B86">
        <w:rPr>
          <w:b/>
          <w:sz w:val="34"/>
          <w:szCs w:val="34"/>
        </w:rPr>
        <w:t>g crisis</w:t>
      </w:r>
      <w:r w:rsidR="00361D40">
        <w:rPr>
          <w:b/>
          <w:sz w:val="34"/>
          <w:szCs w:val="34"/>
        </w:rPr>
        <w:t xml:space="preserve">: </w:t>
      </w:r>
      <w:r w:rsidRPr="00186B86">
        <w:rPr>
          <w:b/>
          <w:sz w:val="34"/>
          <w:szCs w:val="34"/>
        </w:rPr>
        <w:t>Should we invest in renewables?</w:t>
      </w:r>
    </w:p>
    <w:p w:rsidR="001218CA" w:rsidRPr="001218CA" w:rsidRDefault="001218CA" w:rsidP="00692908">
      <w:pPr>
        <w:jc w:val="both"/>
        <w:rPr>
          <w:i/>
          <w:sz w:val="34"/>
          <w:szCs w:val="34"/>
        </w:rPr>
      </w:pPr>
    </w:p>
    <w:p w:rsidR="004E5342" w:rsidRPr="00186B86" w:rsidRDefault="001218CA" w:rsidP="00692908">
      <w:pPr>
        <w:jc w:val="both"/>
      </w:pPr>
      <w:r w:rsidRPr="00186B86">
        <w:t xml:space="preserve">What blood is for the human body, oil is for the </w:t>
      </w:r>
      <w:r w:rsidR="00EB4A84" w:rsidRPr="00186B86">
        <w:t>world’s</w:t>
      </w:r>
      <w:r w:rsidRPr="00186B86">
        <w:t xml:space="preserve"> </w:t>
      </w:r>
      <w:proofErr w:type="gramStart"/>
      <w:r w:rsidRPr="00186B86">
        <w:t>economy.</w:t>
      </w:r>
      <w:proofErr w:type="gramEnd"/>
      <w:r w:rsidR="00F662B3" w:rsidRPr="00186B86">
        <w:t xml:space="preserve"> Almost every country on earth is dependent on energy</w:t>
      </w:r>
      <w:r w:rsidR="00D24448" w:rsidRPr="00186B86">
        <w:t>, which means that a lot of energy has to be produced.</w:t>
      </w:r>
      <w:r w:rsidR="0086687B" w:rsidRPr="00186B86">
        <w:t xml:space="preserve"> This image show</w:t>
      </w:r>
      <w:r w:rsidR="003D0340" w:rsidRPr="00186B86">
        <w:t>s</w:t>
      </w:r>
      <w:r w:rsidR="0086687B" w:rsidRPr="00186B86">
        <w:t xml:space="preserve"> the energy consumption per person, per country</w:t>
      </w:r>
      <w:r w:rsidR="00E5214E" w:rsidRPr="00186B86">
        <w:t>.</w:t>
      </w:r>
    </w:p>
    <w:p w:rsidR="00482354" w:rsidRPr="00186B86" w:rsidRDefault="00482354" w:rsidP="00692908">
      <w:pPr>
        <w:jc w:val="both"/>
      </w:pPr>
      <w:r w:rsidRPr="00186B86"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4444</wp:posOffset>
            </wp:positionV>
            <wp:extent cx="5166360" cy="2476573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92" cy="24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354" w:rsidRPr="00186B86" w:rsidRDefault="00482354" w:rsidP="00692908">
      <w:pPr>
        <w:jc w:val="both"/>
      </w:pPr>
    </w:p>
    <w:p w:rsidR="00482354" w:rsidRPr="00186B86" w:rsidRDefault="00482354" w:rsidP="00692908">
      <w:pPr>
        <w:jc w:val="both"/>
      </w:pPr>
    </w:p>
    <w:p w:rsidR="00482354" w:rsidRPr="00186B86" w:rsidRDefault="00482354" w:rsidP="00692908">
      <w:pPr>
        <w:jc w:val="both"/>
      </w:pPr>
    </w:p>
    <w:p w:rsidR="00482354" w:rsidRPr="00186B86" w:rsidRDefault="00482354" w:rsidP="00692908">
      <w:pPr>
        <w:jc w:val="both"/>
      </w:pPr>
    </w:p>
    <w:p w:rsidR="00482354" w:rsidRPr="00186B86" w:rsidRDefault="00482354" w:rsidP="00692908">
      <w:pPr>
        <w:jc w:val="both"/>
      </w:pPr>
    </w:p>
    <w:p w:rsidR="00482354" w:rsidRPr="00186B86" w:rsidRDefault="00482354" w:rsidP="00692908">
      <w:pPr>
        <w:jc w:val="both"/>
      </w:pPr>
    </w:p>
    <w:p w:rsidR="00482354" w:rsidRPr="00186B86" w:rsidRDefault="00482354" w:rsidP="00692908">
      <w:pPr>
        <w:jc w:val="both"/>
      </w:pPr>
    </w:p>
    <w:p w:rsidR="00186B86" w:rsidRPr="00186B86" w:rsidRDefault="00186B86" w:rsidP="00692908">
      <w:pPr>
        <w:jc w:val="both"/>
      </w:pPr>
    </w:p>
    <w:p w:rsidR="00186B86" w:rsidRPr="00692908" w:rsidRDefault="00692908" w:rsidP="00692908">
      <w:pPr>
        <w:jc w:val="both"/>
        <w:rPr>
          <w:sz w:val="18"/>
          <w:szCs w:val="18"/>
        </w:rPr>
      </w:pPr>
      <w:r w:rsidRPr="00692908">
        <w:rPr>
          <w:sz w:val="18"/>
          <w:szCs w:val="18"/>
        </w:rPr>
        <w:t xml:space="preserve">North vs. South – industrialized countries </w:t>
      </w:r>
      <w:r>
        <w:rPr>
          <w:sz w:val="18"/>
          <w:szCs w:val="18"/>
        </w:rPr>
        <w:t xml:space="preserve">are </w:t>
      </w:r>
      <w:r w:rsidRPr="00692908">
        <w:rPr>
          <w:sz w:val="18"/>
          <w:szCs w:val="18"/>
        </w:rPr>
        <w:t xml:space="preserve">using </w:t>
      </w:r>
      <w:r>
        <w:rPr>
          <w:sz w:val="18"/>
          <w:szCs w:val="18"/>
        </w:rPr>
        <w:t xml:space="preserve">up </w:t>
      </w:r>
      <w:r w:rsidRPr="00692908">
        <w:rPr>
          <w:sz w:val="18"/>
          <w:szCs w:val="18"/>
        </w:rPr>
        <w:t>the greater part of the planet`s energy resources</w:t>
      </w:r>
      <w:r>
        <w:rPr>
          <w:sz w:val="18"/>
          <w:szCs w:val="18"/>
        </w:rPr>
        <w:t xml:space="preserve">. </w:t>
      </w:r>
    </w:p>
    <w:p w:rsidR="00186B86" w:rsidRDefault="00186B86" w:rsidP="00692908">
      <w:pPr>
        <w:jc w:val="both"/>
        <w:rPr>
          <w:b/>
        </w:rPr>
      </w:pPr>
    </w:p>
    <w:p w:rsidR="00186B86" w:rsidRPr="00186B86" w:rsidRDefault="00186B86" w:rsidP="00692908">
      <w:pPr>
        <w:jc w:val="both"/>
        <w:rPr>
          <w:b/>
        </w:rPr>
      </w:pPr>
      <w:r w:rsidRPr="00186B86">
        <w:rPr>
          <w:b/>
        </w:rPr>
        <w:t>A planet fuelled by fossils</w:t>
      </w:r>
      <w:r w:rsidR="00692908">
        <w:rPr>
          <w:b/>
        </w:rPr>
        <w:t xml:space="preserve"> …</w:t>
      </w:r>
    </w:p>
    <w:p w:rsidR="00186B86" w:rsidRPr="00186B86" w:rsidRDefault="00186B86" w:rsidP="00692908">
      <w:pPr>
        <w:jc w:val="both"/>
      </w:pPr>
    </w:p>
    <w:p w:rsidR="00BC3BDD" w:rsidRPr="00186B86" w:rsidRDefault="00482354" w:rsidP="00692908">
      <w:pPr>
        <w:jc w:val="both"/>
      </w:pPr>
      <w:r w:rsidRPr="00186B86"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95500" cy="17780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B86" w:rsidRPr="00186B86">
        <w:rPr>
          <w:noProof/>
          <w:lang w:eastAsia="de-AT"/>
        </w:rPr>
        <w:t>On the left</w:t>
      </w:r>
      <w:r w:rsidR="006219AF" w:rsidRPr="00186B86">
        <w:t xml:space="preserve"> you can see which energy source accounts for how </w:t>
      </w:r>
      <w:r w:rsidR="00186B86">
        <w:t xml:space="preserve">many </w:t>
      </w:r>
      <w:r w:rsidR="006219AF" w:rsidRPr="00186B86">
        <w:t>percent of the total energy production.</w:t>
      </w:r>
      <w:r w:rsidR="006C1A8C" w:rsidRPr="00186B86">
        <w:t xml:space="preserve"> </w:t>
      </w:r>
      <w:r w:rsidR="00B531A4" w:rsidRPr="00186B86">
        <w:t>You can clearly see that oil, with 32</w:t>
      </w:r>
      <w:r w:rsidR="00E65109" w:rsidRPr="00186B86">
        <w:t>%, makes up the largest portion</w:t>
      </w:r>
      <w:r w:rsidR="00186B86">
        <w:t>, followed by</w:t>
      </w:r>
      <w:r w:rsidR="00E65109" w:rsidRPr="00186B86">
        <w:t xml:space="preserve"> coal and natural gas. Fossil energy represents 82%</w:t>
      </w:r>
      <w:r w:rsidR="00186B86">
        <w:t xml:space="preserve"> </w:t>
      </w:r>
      <w:r w:rsidR="00E65109" w:rsidRPr="00186B86">
        <w:t xml:space="preserve">of total energy production, which is extremely much. </w:t>
      </w:r>
    </w:p>
    <w:p w:rsidR="0045537B" w:rsidRPr="00186B86" w:rsidRDefault="008973E8" w:rsidP="00692908">
      <w:pPr>
        <w:jc w:val="both"/>
      </w:pPr>
      <w:r w:rsidRPr="00186B86">
        <w:t xml:space="preserve">But why is that so? Fossil energy is a mature technology, </w:t>
      </w:r>
      <w:r w:rsidR="00692908">
        <w:t>which</w:t>
      </w:r>
      <w:r w:rsidRPr="00186B86">
        <w:t xml:space="preserve"> means that </w:t>
      </w:r>
      <w:r w:rsidR="00186B86">
        <w:t>a</w:t>
      </w:r>
      <w:r w:rsidRPr="00186B86">
        <w:t xml:space="preserve"> technology has been used for long enough to </w:t>
      </w:r>
      <w:r w:rsidR="00186B86">
        <w:t>exploit it efficiently</w:t>
      </w:r>
      <w:r w:rsidR="00641DFF" w:rsidRPr="00186B86">
        <w:t xml:space="preserve">. But there are two big problems with this form of energy production: </w:t>
      </w:r>
      <w:r w:rsidR="00186B86">
        <w:t xml:space="preserve">fossil fuels are </w:t>
      </w:r>
      <w:r w:rsidR="00641DFF" w:rsidRPr="00186B86">
        <w:t xml:space="preserve">finite and </w:t>
      </w:r>
      <w:r w:rsidR="00186B86">
        <w:t xml:space="preserve">burning them </w:t>
      </w:r>
      <w:r w:rsidR="00641DFF" w:rsidRPr="00186B86">
        <w:t>affect</w:t>
      </w:r>
      <w:r w:rsidR="00186B86">
        <w:t>s</w:t>
      </w:r>
      <w:r w:rsidR="00641DFF" w:rsidRPr="00186B86">
        <w:t xml:space="preserve"> the climate. We all know that oil, brown coal and gas is created by dead animals and plants pressed under the earth crust. It takes a long, long time for the earth to make oil, gas and coal out of </w:t>
      </w:r>
      <w:r w:rsidR="00186B86">
        <w:t>these raw materials</w:t>
      </w:r>
      <w:r w:rsidR="00641DFF" w:rsidRPr="00186B86">
        <w:t xml:space="preserve">, but we are using </w:t>
      </w:r>
      <w:r w:rsidR="00186B86">
        <w:t>them</w:t>
      </w:r>
      <w:r w:rsidR="00641DFF" w:rsidRPr="00186B86">
        <w:t xml:space="preserve"> faster than </w:t>
      </w:r>
      <w:r w:rsidR="00186B86">
        <w:t xml:space="preserve">they </w:t>
      </w:r>
      <w:r w:rsidR="00641DFF" w:rsidRPr="00186B86">
        <w:t xml:space="preserve">can be </w:t>
      </w:r>
      <w:r w:rsidR="00186B86">
        <w:t>re-</w:t>
      </w:r>
      <w:r w:rsidR="00641DFF" w:rsidRPr="00186B86">
        <w:t xml:space="preserve">produced. </w:t>
      </w:r>
      <w:r w:rsidR="004E5342" w:rsidRPr="00186B86">
        <w:t>So,</w:t>
      </w:r>
      <w:r w:rsidR="00692908">
        <w:t xml:space="preserve"> </w:t>
      </w:r>
      <w:proofErr w:type="gramStart"/>
      <w:r w:rsidR="00692908">
        <w:t xml:space="preserve">in </w:t>
      </w:r>
      <w:r w:rsidR="00641DFF" w:rsidRPr="00186B86">
        <w:t xml:space="preserve"> </w:t>
      </w:r>
      <w:r w:rsidR="00186B86">
        <w:t>some</w:t>
      </w:r>
      <w:proofErr w:type="gramEnd"/>
      <w:r w:rsidR="00186B86">
        <w:t xml:space="preserve"> decades</w:t>
      </w:r>
      <w:r w:rsidR="00641DFF" w:rsidRPr="00186B86">
        <w:t xml:space="preserve">, there will be none of them left. </w:t>
      </w:r>
    </w:p>
    <w:p w:rsidR="00692908" w:rsidRPr="00692908" w:rsidRDefault="00692908" w:rsidP="00692908">
      <w:pPr>
        <w:jc w:val="both"/>
        <w:rPr>
          <w:b/>
        </w:rPr>
      </w:pPr>
      <w:r w:rsidRPr="00692908">
        <w:rPr>
          <w:b/>
        </w:rPr>
        <w:t xml:space="preserve">… </w:t>
      </w:r>
      <w:proofErr w:type="gramStart"/>
      <w:r w:rsidRPr="00692908">
        <w:rPr>
          <w:b/>
        </w:rPr>
        <w:t>is</w:t>
      </w:r>
      <w:proofErr w:type="gramEnd"/>
      <w:r w:rsidRPr="00692908">
        <w:rPr>
          <w:b/>
        </w:rPr>
        <w:t xml:space="preserve"> heating up</w:t>
      </w:r>
    </w:p>
    <w:p w:rsidR="006C1A8C" w:rsidRDefault="004E5342" w:rsidP="00692908">
      <w:pPr>
        <w:jc w:val="both"/>
      </w:pPr>
      <w:r w:rsidRPr="00186B86">
        <w:t xml:space="preserve">The other big problem is that </w:t>
      </w:r>
      <w:r w:rsidR="0045537B" w:rsidRPr="00186B86">
        <w:t xml:space="preserve">when you burn fossils, a big amount of </w:t>
      </w:r>
      <w:r w:rsidR="00FC4B27">
        <w:t>CO</w:t>
      </w:r>
      <w:r w:rsidR="00FC4B27" w:rsidRPr="00FC4B27">
        <w:rPr>
          <w:vertAlign w:val="subscript"/>
        </w:rPr>
        <w:t>2</w:t>
      </w:r>
      <w:r w:rsidR="0045537B" w:rsidRPr="00186B86">
        <w:t xml:space="preserve"> gets released into the air</w:t>
      </w:r>
      <w:r w:rsidR="00843A3D" w:rsidRPr="00186B86">
        <w:t xml:space="preserve">. </w:t>
      </w:r>
      <w:r w:rsidR="00FC4B27">
        <w:t>CO</w:t>
      </w:r>
      <w:r w:rsidR="00FC4B27" w:rsidRPr="00FC4B27">
        <w:rPr>
          <w:vertAlign w:val="subscript"/>
        </w:rPr>
        <w:t>2</w:t>
      </w:r>
      <w:r w:rsidR="00843A3D" w:rsidRPr="00186B86">
        <w:t xml:space="preserve"> is known as a greenhouse gas, which means that it affects the </w:t>
      </w:r>
      <w:r w:rsidR="00482354" w:rsidRPr="00186B86">
        <w:t>climate dramatically. Scientists are working on alternatives for fossil energy</w:t>
      </w:r>
      <w:r w:rsidR="00482354" w:rsidRPr="00186B86">
        <w:rPr>
          <w:highlight w:val="yellow"/>
        </w:rPr>
        <w:t xml:space="preserve">. </w:t>
      </w:r>
      <w:r w:rsidR="00692908">
        <w:rPr>
          <w:highlight w:val="yellow"/>
        </w:rPr>
        <w:t>Over</w:t>
      </w:r>
      <w:r w:rsidR="00482354" w:rsidRPr="00186B86">
        <w:rPr>
          <w:highlight w:val="yellow"/>
        </w:rPr>
        <w:t xml:space="preserve"> the last</w:t>
      </w:r>
      <w:r w:rsidR="003537DA" w:rsidRPr="00186B86">
        <w:rPr>
          <w:highlight w:val="yellow"/>
        </w:rPr>
        <w:t xml:space="preserve"> </w:t>
      </w:r>
      <w:r w:rsidR="00857D12" w:rsidRPr="00186B86">
        <w:rPr>
          <w:highlight w:val="yellow"/>
        </w:rPr>
        <w:t xml:space="preserve">70 years, the annual medium temperature </w:t>
      </w:r>
      <w:r w:rsidR="00692908">
        <w:rPr>
          <w:highlight w:val="yellow"/>
        </w:rPr>
        <w:t xml:space="preserve">has risen </w:t>
      </w:r>
      <w:r w:rsidR="00857D12" w:rsidRPr="00186B86">
        <w:rPr>
          <w:highlight w:val="yellow"/>
        </w:rPr>
        <w:t>by nearly</w:t>
      </w:r>
      <w:r w:rsidR="00692908">
        <w:rPr>
          <w:highlight w:val="yellow"/>
        </w:rPr>
        <w:t xml:space="preserve"> 1 degree and the trend is continuing, if not speeding up</w:t>
      </w:r>
      <w:r w:rsidR="00515BC1" w:rsidRPr="00186B86">
        <w:rPr>
          <w:highlight w:val="yellow"/>
        </w:rPr>
        <w:t>.</w:t>
      </w:r>
    </w:p>
    <w:p w:rsidR="00692908" w:rsidRDefault="00692908" w:rsidP="00692908">
      <w:pPr>
        <w:jc w:val="both"/>
        <w:rPr>
          <w:b/>
        </w:rPr>
      </w:pPr>
    </w:p>
    <w:p w:rsidR="00692908" w:rsidRDefault="00692908" w:rsidP="00692908">
      <w:pPr>
        <w:jc w:val="both"/>
        <w:rPr>
          <w:b/>
        </w:rPr>
      </w:pPr>
    </w:p>
    <w:p w:rsidR="00FC4B27" w:rsidRPr="00692908" w:rsidRDefault="00FC4B27" w:rsidP="00692908">
      <w:pPr>
        <w:rPr>
          <w:b/>
        </w:rPr>
      </w:pPr>
      <w:r w:rsidRPr="00FC4B27">
        <w:rPr>
          <w:b/>
        </w:rPr>
        <w:t>The 2</w:t>
      </w:r>
      <w:r w:rsidRPr="00FC4B27">
        <w:rPr>
          <w:rFonts w:ascii="GreekC" w:hAnsi="GreekC" w:cs="GreekC"/>
          <w:b/>
        </w:rPr>
        <w:t>°</w:t>
      </w:r>
      <w:r w:rsidRPr="00FC4B27">
        <w:rPr>
          <w:b/>
        </w:rPr>
        <w:t xml:space="preserve">C </w:t>
      </w:r>
      <w:r>
        <w:rPr>
          <w:b/>
        </w:rPr>
        <w:t>target</w:t>
      </w:r>
      <w:r w:rsidR="00692908">
        <w:rPr>
          <w:b/>
        </w:rPr>
        <w:br/>
      </w:r>
      <w:proofErr w:type="gramStart"/>
      <w:r w:rsidR="000A7F06" w:rsidRPr="00186B86">
        <w:t>To</w:t>
      </w:r>
      <w:proofErr w:type="gramEnd"/>
      <w:r w:rsidR="000A7F06" w:rsidRPr="00186B86">
        <w:t xml:space="preserve"> save our </w:t>
      </w:r>
      <w:r w:rsidR="00186B86">
        <w:t xml:space="preserve">planet from a </w:t>
      </w:r>
      <w:r w:rsidR="000A7F06" w:rsidRPr="00186B86">
        <w:t>climate</w:t>
      </w:r>
      <w:r>
        <w:t xml:space="preserve"> crisis that might threaten life on earth</w:t>
      </w:r>
      <w:r w:rsidR="000A7F06" w:rsidRPr="00186B86">
        <w:t xml:space="preserve">, 195 </w:t>
      </w:r>
      <w:r w:rsidR="008E0DC3" w:rsidRPr="00186B86">
        <w:t>s</w:t>
      </w:r>
      <w:r w:rsidR="000A7F06" w:rsidRPr="00186B86">
        <w:t xml:space="preserve">tates signed the “Paris Agreement”. The aim of this </w:t>
      </w:r>
      <w:r>
        <w:t>agreement</w:t>
      </w:r>
      <w:r w:rsidR="000A7F06" w:rsidRPr="00186B86">
        <w:t xml:space="preserve"> is to </w:t>
      </w:r>
      <w:r>
        <w:t>keep further temperature rise below</w:t>
      </w:r>
      <w:r w:rsidR="000A7F06" w:rsidRPr="00186B86">
        <w:t xml:space="preserve"> plus two degrees. </w:t>
      </w:r>
      <w:r w:rsidR="008B4B1F" w:rsidRPr="00186B86">
        <w:t xml:space="preserve">One of the </w:t>
      </w:r>
      <w:r>
        <w:t xml:space="preserve">measures </w:t>
      </w:r>
      <w:r w:rsidR="008B4B1F" w:rsidRPr="00186B86">
        <w:t>discussed</w:t>
      </w:r>
      <w:r>
        <w:t xml:space="preserve"> in Paris</w:t>
      </w:r>
      <w:r w:rsidR="008B4B1F" w:rsidRPr="00186B86">
        <w:t xml:space="preserve"> is the implementation of renewable energy</w:t>
      </w:r>
      <w:r>
        <w:t xml:space="preserve"> technologies</w:t>
      </w:r>
      <w:r w:rsidR="008B4B1F" w:rsidRPr="00186B86">
        <w:t xml:space="preserve">. </w:t>
      </w:r>
      <w:r w:rsidR="009E7474" w:rsidRPr="00186B86">
        <w:t>These include hydropower, solar e</w:t>
      </w:r>
      <w:r>
        <w:t>nergy, wind energy and biomass – that would mean closing coal power plants rather than opening new ones as is happening around the world.</w:t>
      </w:r>
    </w:p>
    <w:p w:rsidR="00FC4B27" w:rsidRPr="00FC4B27" w:rsidRDefault="00FC1713" w:rsidP="00692908">
      <w:pPr>
        <w:jc w:val="both"/>
        <w:rPr>
          <w:noProof/>
          <w:lang w:eastAsia="de-AT"/>
        </w:rPr>
      </w:pPr>
      <w:r w:rsidRPr="00186B86">
        <w:rPr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288925</wp:posOffset>
            </wp:positionV>
            <wp:extent cx="2353945" cy="3328035"/>
            <wp:effectExtent l="0" t="0" r="8255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B27">
        <w:rPr>
          <w:b/>
        </w:rPr>
        <w:t>The world in 2040</w:t>
      </w:r>
      <w:r w:rsidR="00FC4B27" w:rsidRPr="00FC4B27">
        <w:rPr>
          <w:noProof/>
          <w:lang w:eastAsia="de-AT"/>
        </w:rPr>
        <w:t xml:space="preserve">  </w:t>
      </w:r>
    </w:p>
    <w:p w:rsidR="008F39A9" w:rsidRPr="00186B86" w:rsidRDefault="00FC4B27" w:rsidP="00692908">
      <w:pPr>
        <w:ind w:right="-284"/>
        <w:jc w:val="both"/>
      </w:pPr>
      <w:r>
        <w:t xml:space="preserve">When millennials will reach their forties, they </w:t>
      </w:r>
      <w:proofErr w:type="spellStart"/>
      <w:r>
        <w:t>they</w:t>
      </w:r>
      <w:proofErr w:type="spellEnd"/>
      <w:r>
        <w:t xml:space="preserve"> will probably be driving </w:t>
      </w:r>
      <w:r w:rsidR="008F39A9" w:rsidRPr="00186B86">
        <w:t>electric vehicles and natural gas will overtake coal.</w:t>
      </w:r>
      <w:r>
        <w:t xml:space="preserve"> However, experts from the International Energy Agency are not overly optimistic – CO</w:t>
      </w:r>
      <w:r w:rsidRPr="00FC4B27">
        <w:rPr>
          <w:vertAlign w:val="subscript"/>
        </w:rPr>
        <w:t>2</w:t>
      </w:r>
      <w:r>
        <w:t xml:space="preserve"> emissions will still be too high keep temperature rise at +2. </w:t>
      </w:r>
    </w:p>
    <w:p w:rsidR="00692908" w:rsidRDefault="00692908" w:rsidP="00692908">
      <w:pPr>
        <w:jc w:val="both"/>
        <w:rPr>
          <w:b/>
        </w:rPr>
      </w:pPr>
    </w:p>
    <w:p w:rsidR="00692908" w:rsidRDefault="00FC4B27" w:rsidP="00692908">
      <w:pPr>
        <w:jc w:val="both"/>
        <w:rPr>
          <w:b/>
        </w:rPr>
      </w:pPr>
      <w:r w:rsidRPr="00FC1713">
        <w:rPr>
          <w:b/>
        </w:rPr>
        <w:t>What can YOU do?</w:t>
      </w:r>
    </w:p>
    <w:p w:rsidR="008F39A9" w:rsidRPr="00186B86" w:rsidRDefault="00FC1713" w:rsidP="00692908">
      <w:pPr>
        <w:jc w:val="both"/>
      </w:pPr>
      <w:r>
        <w:t>Each of us c</w:t>
      </w:r>
      <w:r w:rsidR="008F39A9" w:rsidRPr="00186B86">
        <w:t>an also help to stop climate change and use energy efficient</w:t>
      </w:r>
      <w:r>
        <w:t>ly</w:t>
      </w:r>
      <w:r w:rsidR="008F39A9" w:rsidRPr="00186B86">
        <w:t>. Here are some examples:</w:t>
      </w:r>
    </w:p>
    <w:p w:rsidR="008F39A9" w:rsidRPr="00186B86" w:rsidRDefault="008F39A9" w:rsidP="00692908">
      <w:pPr>
        <w:pStyle w:val="Listenabsatz"/>
        <w:numPr>
          <w:ilvl w:val="0"/>
          <w:numId w:val="2"/>
        </w:numPr>
        <w:jc w:val="both"/>
      </w:pPr>
      <w:r w:rsidRPr="00186B86">
        <w:t xml:space="preserve">Use your bike, public transport or walk instead of </w:t>
      </w:r>
      <w:r w:rsidR="00FC1713">
        <w:t>going by</w:t>
      </w:r>
      <w:r w:rsidRPr="00186B86">
        <w:t xml:space="preserve"> car</w:t>
      </w:r>
      <w:r w:rsidR="00FC1713">
        <w:t>.</w:t>
      </w:r>
    </w:p>
    <w:p w:rsidR="008F39A9" w:rsidRPr="00186B86" w:rsidRDefault="008F39A9" w:rsidP="00692908">
      <w:pPr>
        <w:pStyle w:val="Listenabsatz"/>
        <w:numPr>
          <w:ilvl w:val="0"/>
          <w:numId w:val="2"/>
        </w:numPr>
        <w:jc w:val="both"/>
      </w:pPr>
      <w:r w:rsidRPr="00186B86">
        <w:t>Turn off unused lights and use the natural sunlight</w:t>
      </w:r>
      <w:r w:rsidR="00FC1713">
        <w:t>.</w:t>
      </w:r>
    </w:p>
    <w:p w:rsidR="008F39A9" w:rsidRDefault="00B7028D" w:rsidP="00692908">
      <w:pPr>
        <w:pStyle w:val="Listenabsatz"/>
        <w:numPr>
          <w:ilvl w:val="0"/>
          <w:numId w:val="2"/>
        </w:numPr>
        <w:jc w:val="both"/>
      </w:pPr>
      <w:r w:rsidRPr="00186B86">
        <w:t>Eat what you buy and do</w:t>
      </w:r>
      <w:r w:rsidR="00FC1713">
        <w:t xml:space="preserve"> </w:t>
      </w:r>
      <w:r w:rsidRPr="00186B86">
        <w:t>n</w:t>
      </w:r>
      <w:r w:rsidR="00FC1713">
        <w:t>o</w:t>
      </w:r>
      <w:r w:rsidRPr="00186B86">
        <w:t>t waste food</w:t>
      </w:r>
      <w:r w:rsidR="00FC1713">
        <w:t>.</w:t>
      </w:r>
    </w:p>
    <w:p w:rsidR="00FC1713" w:rsidRPr="00186B86" w:rsidRDefault="00FC1713" w:rsidP="00692908">
      <w:pPr>
        <w:pStyle w:val="Listenabsatz"/>
        <w:numPr>
          <w:ilvl w:val="0"/>
          <w:numId w:val="2"/>
        </w:numPr>
        <w:jc w:val="both"/>
      </w:pPr>
      <w:r>
        <w:t xml:space="preserve">Eat less meat; a plant based diet will contribute to using the planet`s resources wisely and efficiently. </w:t>
      </w:r>
    </w:p>
    <w:p w:rsidR="00692908" w:rsidRDefault="00692908" w:rsidP="00692908">
      <w:pPr>
        <w:jc w:val="both"/>
        <w:rPr>
          <w:b/>
        </w:rPr>
      </w:pPr>
      <w:r>
        <w:rPr>
          <w:b/>
        </w:rPr>
        <w:br/>
      </w:r>
      <w:r w:rsidR="00361D40">
        <w:rPr>
          <w:b/>
        </w:rPr>
        <w:t xml:space="preserve">                                                                                                                   </w:t>
      </w:r>
      <w:bookmarkStart w:id="0" w:name="_GoBack"/>
      <w:bookmarkEnd w:id="0"/>
      <w:r w:rsidR="00361D40">
        <w:rPr>
          <w:b/>
        </w:rPr>
        <w:t xml:space="preserve">                         </w:t>
      </w:r>
    </w:p>
    <w:p w:rsidR="00692908" w:rsidRPr="000C02E9" w:rsidRDefault="000C02E9" w:rsidP="00692908">
      <w:pPr>
        <w:jc w:val="both"/>
        <w:rPr>
          <w:b/>
        </w:rPr>
      </w:pPr>
      <w:r w:rsidRPr="000C02E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261315</wp:posOffset>
                </wp:positionV>
                <wp:extent cx="2691765" cy="1503045"/>
                <wp:effectExtent l="0" t="0" r="13335" b="209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2E9" w:rsidRPr="000C02E9" w:rsidRDefault="000C02E9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1FCA1B19" wp14:editId="277E61C7">
                                  <wp:extent cx="2538375" cy="1322500"/>
                                  <wp:effectExtent l="0" t="0" r="0" b="0"/>
                                  <wp:docPr id="4" name="Grafik 4" descr="Bildergebnis fÃ¼r stop fossil fuel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ldergebnis fÃ¼r stop fossil fuel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6647" cy="1337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76.45pt;margin-top:20.6pt;width:211.95pt;height:118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">
                <v:textbox>
                  <w:txbxContent>
                    <w:p w:rsidR="000C02E9" w:rsidRPr="000C02E9" w:rsidRDefault="000C02E9">
                      <w:pPr>
                        <w:rPr>
                          <w:lang w:val="de-AT"/>
                        </w:rPr>
                      </w:pP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1FCA1B19" wp14:editId="277E61C7">
                            <wp:extent cx="2538375" cy="1322500"/>
                            <wp:effectExtent l="0" t="0" r="0" b="0"/>
                            <wp:docPr id="4" name="Grafik 4" descr="Bildergebnis fÃ¼r stop fossil fuel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ldergebnis fÃ¼r stop fossil fuel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6647" cy="1337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713" w:rsidRPr="00FC1713">
        <w:rPr>
          <w:b/>
        </w:rPr>
        <w:t xml:space="preserve">Be </w:t>
      </w:r>
      <w:proofErr w:type="gramStart"/>
      <w:r w:rsidR="00FC1713" w:rsidRPr="00FC1713">
        <w:rPr>
          <w:b/>
        </w:rPr>
        <w:t>inspired  and</w:t>
      </w:r>
      <w:proofErr w:type="gramEnd"/>
      <w:r w:rsidR="00FC1713" w:rsidRPr="00FC1713">
        <w:rPr>
          <w:b/>
        </w:rPr>
        <w:t xml:space="preserve"> inspire others</w:t>
      </w:r>
      <w:r w:rsidR="00361D40">
        <w:rPr>
          <w:b/>
        </w:rPr>
        <w:t xml:space="preserve">                                                                                      </w:t>
      </w:r>
    </w:p>
    <w:p w:rsidR="00BC3BDD" w:rsidRPr="00692908" w:rsidRDefault="00572241" w:rsidP="00692908">
      <w:pPr>
        <w:jc w:val="both"/>
        <w:rPr>
          <w:b/>
        </w:rPr>
      </w:pPr>
      <w:r w:rsidRPr="00186B86">
        <w:t xml:space="preserve">“If sunlight helps plants grow, imagine what your inner light can help flourish”, said </w:t>
      </w:r>
      <w:proofErr w:type="spellStart"/>
      <w:r w:rsidRPr="00186B86">
        <w:t>Matshona</w:t>
      </w:r>
      <w:proofErr w:type="spellEnd"/>
      <w:r w:rsidRPr="00186B86">
        <w:t xml:space="preserve"> </w:t>
      </w:r>
      <w:proofErr w:type="spellStart"/>
      <w:r w:rsidRPr="00186B86">
        <w:t>Dhilwayo</w:t>
      </w:r>
      <w:proofErr w:type="spellEnd"/>
      <w:r w:rsidR="000C02E9">
        <w:t xml:space="preserve">, </w:t>
      </w:r>
      <w:r w:rsidR="000C02E9" w:rsidRPr="000C02E9">
        <w:t xml:space="preserve">a Canadian based Philosopher, Entrepreneur, and author of books such as </w:t>
      </w:r>
      <w:r w:rsidR="000C02E9" w:rsidRPr="000C02E9">
        <w:rPr>
          <w:i/>
        </w:rPr>
        <w:t>The Art of Wi</w:t>
      </w:r>
      <w:r w:rsidR="000C02E9" w:rsidRPr="000C02E9">
        <w:t>nning</w:t>
      </w:r>
      <w:r w:rsidR="000C02E9" w:rsidRPr="000C02E9">
        <w:t xml:space="preserve"> and</w:t>
      </w:r>
      <w:r w:rsidR="000C02E9" w:rsidRPr="000C02E9">
        <w:t xml:space="preserve"> </w:t>
      </w:r>
      <w:r w:rsidR="000C02E9" w:rsidRPr="000C02E9">
        <w:rPr>
          <w:i/>
        </w:rPr>
        <w:t>The Little Book of Inspir</w:t>
      </w:r>
      <w:r w:rsidR="000C02E9" w:rsidRPr="000C02E9">
        <w:t>ation</w:t>
      </w:r>
      <w:r w:rsidR="000C02E9" w:rsidRPr="000C02E9">
        <w:t>. He</w:t>
      </w:r>
      <w:r w:rsidR="000C02E9" w:rsidRPr="000C02E9">
        <w:t xml:space="preserve"> is a regular contributor for The African Leadership Magazine, The CEO Magazine, </w:t>
      </w:r>
      <w:r w:rsidR="000C02E9">
        <w:t>among others.</w:t>
      </w:r>
      <w:r w:rsidRPr="00186B86">
        <w:t xml:space="preserve"> I think what he wants so say with that is that t</w:t>
      </w:r>
      <w:r w:rsidR="00BC3BDD" w:rsidRPr="00186B86">
        <w:t>here is not a person out there who can</w:t>
      </w:r>
      <w:r w:rsidR="00692908">
        <w:t>not</w:t>
      </w:r>
      <w:r w:rsidR="00BC3BDD" w:rsidRPr="00186B86">
        <w:t xml:space="preserve"> help to make the world a better place</w:t>
      </w:r>
      <w:r w:rsidRPr="00186B86">
        <w:t>.</w:t>
      </w:r>
    </w:p>
    <w:p w:rsidR="00BF28A4" w:rsidRPr="00186B86" w:rsidRDefault="00BF28A4" w:rsidP="00BF28A4"/>
    <w:p w:rsidR="00BF28A4" w:rsidRPr="00186B86" w:rsidRDefault="00BF28A4" w:rsidP="00BF28A4"/>
    <w:p w:rsidR="00BF28A4" w:rsidRPr="00186B86" w:rsidRDefault="00BF28A4" w:rsidP="00BF28A4"/>
    <w:p w:rsidR="00BF28A4" w:rsidRPr="00186B86" w:rsidRDefault="00BF28A4" w:rsidP="00BF28A4"/>
    <w:p w:rsidR="00BF28A4" w:rsidRPr="00186B86" w:rsidRDefault="00BF28A4" w:rsidP="00BF28A4"/>
    <w:p w:rsidR="00BF28A4" w:rsidRPr="00186B86" w:rsidRDefault="00BF28A4" w:rsidP="00BF28A4"/>
    <w:sectPr w:rsidR="00BF28A4" w:rsidRPr="00186B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02E0"/>
    <w:multiLevelType w:val="hybridMultilevel"/>
    <w:tmpl w:val="C9402466"/>
    <w:lvl w:ilvl="0" w:tplc="61325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951CDE"/>
    <w:multiLevelType w:val="hybridMultilevel"/>
    <w:tmpl w:val="555E617C"/>
    <w:lvl w:ilvl="0" w:tplc="EDA8C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CA"/>
    <w:rsid w:val="00033454"/>
    <w:rsid w:val="00071412"/>
    <w:rsid w:val="000A7F06"/>
    <w:rsid w:val="000C02E9"/>
    <w:rsid w:val="001218CA"/>
    <w:rsid w:val="00186B86"/>
    <w:rsid w:val="001A4B02"/>
    <w:rsid w:val="001E6688"/>
    <w:rsid w:val="002215DE"/>
    <w:rsid w:val="0034113E"/>
    <w:rsid w:val="003537DA"/>
    <w:rsid w:val="00361D40"/>
    <w:rsid w:val="003855A2"/>
    <w:rsid w:val="003D0340"/>
    <w:rsid w:val="00440A89"/>
    <w:rsid w:val="0045537B"/>
    <w:rsid w:val="00482354"/>
    <w:rsid w:val="004A66E6"/>
    <w:rsid w:val="004E5342"/>
    <w:rsid w:val="00515BC1"/>
    <w:rsid w:val="00572241"/>
    <w:rsid w:val="006219AF"/>
    <w:rsid w:val="00641DFF"/>
    <w:rsid w:val="00692908"/>
    <w:rsid w:val="006C1A8C"/>
    <w:rsid w:val="00843A3D"/>
    <w:rsid w:val="00857D12"/>
    <w:rsid w:val="0086687B"/>
    <w:rsid w:val="008973E8"/>
    <w:rsid w:val="008B4B1F"/>
    <w:rsid w:val="008E0DC3"/>
    <w:rsid w:val="008F39A9"/>
    <w:rsid w:val="008F4698"/>
    <w:rsid w:val="00926054"/>
    <w:rsid w:val="00944FEE"/>
    <w:rsid w:val="009A5661"/>
    <w:rsid w:val="009E7474"/>
    <w:rsid w:val="00A87A7D"/>
    <w:rsid w:val="00AD550E"/>
    <w:rsid w:val="00B531A4"/>
    <w:rsid w:val="00B7028D"/>
    <w:rsid w:val="00BC3BDD"/>
    <w:rsid w:val="00BF28A4"/>
    <w:rsid w:val="00CD0C2E"/>
    <w:rsid w:val="00D24448"/>
    <w:rsid w:val="00D84B9D"/>
    <w:rsid w:val="00E5214E"/>
    <w:rsid w:val="00E65109"/>
    <w:rsid w:val="00EB4A84"/>
    <w:rsid w:val="00F662B3"/>
    <w:rsid w:val="00FC1713"/>
    <w:rsid w:val="00F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BA10D-11E3-4A98-93D2-34B13969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873D1E6B</Template>
  <TotalTime>0</TotalTime>
  <Pages>2</Pages>
  <Words>496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Krobath Laurin Philip</dc:creator>
  <cp:keywords/>
  <dc:description/>
  <cp:lastModifiedBy>Monika Reichart</cp:lastModifiedBy>
  <cp:revision>2</cp:revision>
  <dcterms:created xsi:type="dcterms:W3CDTF">2018-11-20T14:33:00Z</dcterms:created>
  <dcterms:modified xsi:type="dcterms:W3CDTF">2018-11-20T14:33:00Z</dcterms:modified>
</cp:coreProperties>
</file>