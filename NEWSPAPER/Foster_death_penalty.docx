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8997F" w14:textId="77777777" w:rsidR="00D85AF5" w:rsidRPr="005D0CD5" w:rsidRDefault="00F70196">
      <w:bookmarkStart w:id="0" w:name="_GoBack"/>
      <w:bookmarkEnd w:id="0"/>
      <w:r w:rsidRPr="005D0CD5">
        <w:t xml:space="preserve">To: </w:t>
      </w:r>
      <w:r w:rsidR="005D0CD5" w:rsidRPr="005D0CD5">
        <w:t>Prof. Reichart</w:t>
      </w:r>
    </w:p>
    <w:p w14:paraId="25A571CF" w14:textId="77777777" w:rsidR="005D0CD5" w:rsidRDefault="005D0CD5">
      <w:r w:rsidRPr="005D0CD5">
        <w:t xml:space="preserve">From: </w:t>
      </w:r>
      <w:r>
        <w:t>Ryan Foster</w:t>
      </w:r>
    </w:p>
    <w:p w14:paraId="570BCF6A" w14:textId="77777777" w:rsidR="005D0CD5" w:rsidRDefault="00E022B9">
      <w:r>
        <w:t>23</w:t>
      </w:r>
      <w:r w:rsidR="005D0CD5">
        <w:t xml:space="preserve">. </w:t>
      </w:r>
      <w:r w:rsidR="00B21E95">
        <w:t>Jan</w:t>
      </w:r>
      <w:r w:rsidR="005D0CD5">
        <w:t xml:space="preserve"> 201</w:t>
      </w:r>
      <w:r w:rsidR="00B21E95">
        <w:t>9</w:t>
      </w:r>
    </w:p>
    <w:p w14:paraId="7B20FEB4" w14:textId="77777777" w:rsidR="005D0CD5" w:rsidRDefault="005D0CD5" w:rsidP="005D0CD5">
      <w:pPr>
        <w:pStyle w:val="Titel"/>
        <w:jc w:val="center"/>
      </w:pPr>
      <w:r>
        <w:t>Capital punishment in Europe</w:t>
      </w:r>
    </w:p>
    <w:p w14:paraId="3BD8407E" w14:textId="101ED092" w:rsidR="00563EBB" w:rsidRDefault="00B91568" w:rsidP="00563EBB">
      <w:pPr>
        <w:pStyle w:val="berschrift1"/>
      </w:pPr>
      <w:r w:rsidRPr="00D87F65"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093439DF" wp14:editId="7FF62720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3315335" cy="232791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476"/>
                    <a:stretch/>
                  </pic:blipFill>
                  <pic:spPr bwMode="auto">
                    <a:xfrm>
                      <a:off x="0" y="0"/>
                      <a:ext cx="331533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EBB" w:rsidRPr="00563EBB">
        <w:t>Introduction</w:t>
      </w:r>
    </w:p>
    <w:p w14:paraId="634B61CE" w14:textId="57837AC5" w:rsidR="001C223D" w:rsidRDefault="001C223D" w:rsidP="001C223D">
      <w:r>
        <w:t>In</w:t>
      </w:r>
      <w:r w:rsidR="005D0CD5">
        <w:t xml:space="preserve"> </w:t>
      </w:r>
      <w:r w:rsidR="00176E10">
        <w:t xml:space="preserve">most of </w:t>
      </w:r>
      <w:r w:rsidR="005D0CD5">
        <w:t>Europe there is no death penalty</w:t>
      </w:r>
      <w:r w:rsidR="00D039DC">
        <w:t xml:space="preserve">, but a few countries, </w:t>
      </w:r>
      <w:r w:rsidR="00380A69">
        <w:t>like Belarus</w:t>
      </w:r>
      <w:r w:rsidR="00D039DC">
        <w:t>, still have this way of punishing people</w:t>
      </w:r>
      <w:r w:rsidR="005D0CD5">
        <w:t xml:space="preserve">. Only </w:t>
      </w:r>
      <w:r w:rsidR="00176E10">
        <w:t>relatively</w:t>
      </w:r>
      <w:r w:rsidR="005D0CD5">
        <w:t xml:space="preserve"> few countries have </w:t>
      </w:r>
      <w:r w:rsidR="00176E10">
        <w:t>capital punishment</w:t>
      </w:r>
      <w:r w:rsidR="005D0CD5">
        <w:t xml:space="preserve">, but even </w:t>
      </w:r>
      <w:r w:rsidR="00176E10">
        <w:t>in those that do,</w:t>
      </w:r>
      <w:r w:rsidR="005D0CD5">
        <w:t xml:space="preserve"> it is mostly uncommon and </w:t>
      </w:r>
      <w:r w:rsidR="00176E10">
        <w:t>not no</w:t>
      </w:r>
      <w:r w:rsidR="005D0CD5">
        <w:t xml:space="preserve">rmally </w:t>
      </w:r>
      <w:r w:rsidR="00176E10">
        <w:t>applied</w:t>
      </w:r>
      <w:r w:rsidR="009851A0">
        <w:t>.</w:t>
      </w:r>
      <w:r w:rsidR="002546DA" w:rsidRPr="002546DA">
        <w:t xml:space="preserve"> </w:t>
      </w:r>
      <w:r w:rsidR="00640F15">
        <w:t xml:space="preserve">This map shows, that </w:t>
      </w:r>
      <w:r w:rsidR="00176E10">
        <w:t>E</w:t>
      </w:r>
      <w:r w:rsidR="00640F15">
        <w:t xml:space="preserve">urope doesn’t </w:t>
      </w:r>
      <w:r w:rsidR="00176E10">
        <w:t>use</w:t>
      </w:r>
      <w:r w:rsidR="00640F15">
        <w:t xml:space="preserve"> the death pena</w:t>
      </w:r>
      <w:r w:rsidR="00176E10">
        <w:t>lt</w:t>
      </w:r>
      <w:r w:rsidR="00640F15">
        <w:t>y</w:t>
      </w:r>
      <w:r>
        <w:t xml:space="preserve">, </w:t>
      </w:r>
      <w:r w:rsidRPr="001C223D">
        <w:t>except</w:t>
      </w:r>
      <w:r>
        <w:t xml:space="preserve"> Belarus</w:t>
      </w:r>
      <w:r w:rsidR="00640F15">
        <w:t>.</w:t>
      </w:r>
    </w:p>
    <w:p w14:paraId="6A09B4A0" w14:textId="11634EE5" w:rsidR="001C223D" w:rsidRDefault="001C223D" w:rsidP="001C223D"/>
    <w:p w14:paraId="29D668D5" w14:textId="77777777" w:rsidR="001C223D" w:rsidRDefault="001C223D" w:rsidP="001C223D"/>
    <w:p w14:paraId="0F4989C8" w14:textId="137DFC79" w:rsidR="009851A0" w:rsidRDefault="00D80081" w:rsidP="00B36BF0">
      <w:pPr>
        <w:pStyle w:val="berschrift1"/>
      </w:pPr>
      <w:r>
        <w:t>Reasons why the death penalty exists</w:t>
      </w:r>
    </w:p>
    <w:p w14:paraId="1337660C" w14:textId="666BC14E" w:rsidR="00B36BF0" w:rsidRPr="00B36BF0" w:rsidRDefault="00D80081" w:rsidP="00B36BF0">
      <w:r>
        <w:t xml:space="preserve">The main reason why the death penalty exists, is that it </w:t>
      </w:r>
      <w:r w:rsidR="00176E10">
        <w:t>discourages</w:t>
      </w:r>
      <w:r>
        <w:t xml:space="preserve"> people from </w:t>
      </w:r>
      <w:r w:rsidR="00176E10">
        <w:t>committing</w:t>
      </w:r>
      <w:r w:rsidR="002473C0">
        <w:t xml:space="preserve"> crimes</w:t>
      </w:r>
      <w:r w:rsidR="00AD2E7C">
        <w:t xml:space="preserve">. </w:t>
      </w:r>
      <w:r w:rsidR="00176E10">
        <w:t>The intention is that p</w:t>
      </w:r>
      <w:r w:rsidR="00B86C96">
        <w:t xml:space="preserve">eople </w:t>
      </w:r>
      <w:r w:rsidR="00A221C8">
        <w:t>fear</w:t>
      </w:r>
      <w:r w:rsidR="00B86C96">
        <w:t xml:space="preserve"> death and that’s why they shouldn’t do anything illegal.</w:t>
      </w:r>
      <w:r w:rsidR="00A221C8">
        <w:t xml:space="preserve"> A</w:t>
      </w:r>
      <w:r w:rsidR="00176E10">
        <w:t>s a result of</w:t>
      </w:r>
      <w:r w:rsidR="00A221C8">
        <w:t xml:space="preserve"> the death penalty</w:t>
      </w:r>
      <w:r w:rsidR="00176E10">
        <w:t>,</w:t>
      </w:r>
      <w:r w:rsidR="00A221C8">
        <w:t xml:space="preserve"> the prisons in the</w:t>
      </w:r>
      <w:r w:rsidR="00176E10">
        <w:t>se</w:t>
      </w:r>
      <w:r w:rsidR="00A221C8">
        <w:t xml:space="preserve"> countries aren’t </w:t>
      </w:r>
      <w:r w:rsidR="00176E10">
        <w:t>as</w:t>
      </w:r>
      <w:r w:rsidR="00A221C8">
        <w:t xml:space="preserve"> over</w:t>
      </w:r>
      <w:r w:rsidR="00176E10">
        <w:t>crowded</w:t>
      </w:r>
      <w:r w:rsidR="00A221C8">
        <w:t xml:space="preserve"> with prisoners.</w:t>
      </w:r>
    </w:p>
    <w:p w14:paraId="4F528A2A" w14:textId="77777777" w:rsidR="009851A0" w:rsidRDefault="00AF02DF" w:rsidP="009851A0">
      <w:pPr>
        <w:pStyle w:val="berschrift1"/>
      </w:pPr>
      <w:r>
        <w:t>Reasons against capital punishment</w:t>
      </w:r>
    </w:p>
    <w:p w14:paraId="758CA340" w14:textId="163FC0CD" w:rsidR="00E028B3" w:rsidRDefault="009851A0" w:rsidP="009851A0">
      <w:r>
        <w:t xml:space="preserve">There has been </w:t>
      </w:r>
      <w:r>
        <w:tab/>
      </w:r>
      <w:r w:rsidR="00471ADD">
        <w:t>an interest in stopping capital punishment since the end of</w:t>
      </w:r>
      <w:r w:rsidR="00176E10">
        <w:t xml:space="preserve"> the</w:t>
      </w:r>
      <w:r w:rsidR="00471ADD">
        <w:t xml:space="preserve"> Second World War.</w:t>
      </w:r>
      <w:r w:rsidR="00176E10">
        <w:t xml:space="preserve"> A</w:t>
      </w:r>
      <w:r w:rsidR="00471ADD">
        <w:t xml:space="preserve"> lot of countries, </w:t>
      </w:r>
      <w:r w:rsidR="00176E10">
        <w:t xml:space="preserve">however, </w:t>
      </w:r>
      <w:r w:rsidR="00471ADD">
        <w:t xml:space="preserve">took a long time to </w:t>
      </w:r>
      <w:r w:rsidR="00176E10">
        <w:t>act on this</w:t>
      </w:r>
      <w:r w:rsidR="00471ADD">
        <w:t xml:space="preserve"> interest.</w:t>
      </w:r>
      <w:r w:rsidR="00627E13">
        <w:t xml:space="preserve"> </w:t>
      </w:r>
      <w:r w:rsidR="00AF02DF">
        <w:t xml:space="preserve">One of the main reasons why the death penalty is not allowed in most European states is because it </w:t>
      </w:r>
      <w:r w:rsidR="00AF02DF" w:rsidRPr="00AF02DF">
        <w:t>violates</w:t>
      </w:r>
      <w:r w:rsidR="00AF02DF">
        <w:t xml:space="preserve"> human rights. Since all countries</w:t>
      </w:r>
      <w:r w:rsidR="00117298">
        <w:t xml:space="preserve"> in the EU</w:t>
      </w:r>
      <w:r w:rsidR="00AF02DF">
        <w:t xml:space="preserve"> </w:t>
      </w:r>
      <w:r w:rsidR="00F72D07">
        <w:t>must</w:t>
      </w:r>
      <w:r w:rsidR="00AF02DF">
        <w:t xml:space="preserve"> respect</w:t>
      </w:r>
      <w:r w:rsidR="00176E10">
        <w:t xml:space="preserve"> </w:t>
      </w:r>
      <w:r w:rsidR="00AF02DF">
        <w:t>human rights</w:t>
      </w:r>
      <w:r w:rsidR="00176E10">
        <w:t>,</w:t>
      </w:r>
      <w:r w:rsidR="00AF02DF">
        <w:t xml:space="preserve"> the death penalty is forbidden in </w:t>
      </w:r>
      <w:r w:rsidR="00176E10">
        <w:t>all Member States</w:t>
      </w:r>
      <w:r w:rsidR="00AF02DF">
        <w:t>.</w:t>
      </w:r>
    </w:p>
    <w:p w14:paraId="2F5FD6D8" w14:textId="77777777" w:rsidR="00DF7D12" w:rsidRDefault="00B023A2" w:rsidP="00DF7D12">
      <w:pPr>
        <w:pStyle w:val="berschrift1"/>
      </w:pPr>
      <w:r>
        <w:t>Method and l</w:t>
      </w:r>
      <w:r w:rsidR="00DF7D12">
        <w:t xml:space="preserve">ast </w:t>
      </w:r>
      <w:r w:rsidR="00E63F60">
        <w:t>executions in Austria</w:t>
      </w:r>
    </w:p>
    <w:p w14:paraId="0AC1FB68" w14:textId="24889272" w:rsidR="00E63F60" w:rsidRDefault="008808C4" w:rsidP="00E63F60">
      <w:r>
        <w:t xml:space="preserve">The </w:t>
      </w:r>
      <w:r w:rsidR="00176E10">
        <w:t>m</w:t>
      </w:r>
      <w:r>
        <w:t xml:space="preserve">ethod used in Austria was mostly hanging. </w:t>
      </w:r>
      <w:r w:rsidR="00176E10">
        <w:t>Following</w:t>
      </w:r>
      <w:r>
        <w:t xml:space="preserve"> annexation by Nazi Germany</w:t>
      </w:r>
      <w:r w:rsidR="00176E10">
        <w:t>, this method was</w:t>
      </w:r>
      <w:r>
        <w:t xml:space="preserve"> replaced </w:t>
      </w:r>
      <w:r w:rsidR="00176E10">
        <w:t>with</w:t>
      </w:r>
      <w:r>
        <w:t xml:space="preserve"> the guillotine.</w:t>
      </w:r>
    </w:p>
    <w:p w14:paraId="4ED67D94" w14:textId="5202E302" w:rsidR="008808C4" w:rsidRDefault="008808C4" w:rsidP="00E63F60">
      <w:r>
        <w:t>In 1787</w:t>
      </w:r>
      <w:r w:rsidR="00176E10">
        <w:t>,</w:t>
      </w:r>
      <w:r>
        <w:t xml:space="preserve"> capital punishment was abolished by Austria, but only </w:t>
      </w:r>
      <w:r w:rsidR="00176E10">
        <w:t>eight</w:t>
      </w:r>
      <w:r>
        <w:t xml:space="preserve"> years later it </w:t>
      </w:r>
      <w:r w:rsidR="00176E10">
        <w:t>was</w:t>
      </w:r>
      <w:r>
        <w:t xml:space="preserve"> restored</w:t>
      </w:r>
      <w:r w:rsidR="00176E10">
        <w:t xml:space="preserve"> again</w:t>
      </w:r>
      <w:r>
        <w:t>. The minimum age for execution in Austria was 20.</w:t>
      </w:r>
    </w:p>
    <w:p w14:paraId="159C6478" w14:textId="32DB24AF" w:rsidR="00307319" w:rsidRDefault="00DB0A54" w:rsidP="009851A0">
      <w:r>
        <w:t xml:space="preserve">The last person </w:t>
      </w:r>
      <w:r w:rsidR="00176E10">
        <w:t>to be</w:t>
      </w:r>
      <w:r>
        <w:t xml:space="preserve"> executed in Austria was Johann Trnka. On </w:t>
      </w:r>
      <w:r w:rsidR="00176E10">
        <w:t xml:space="preserve">24 </w:t>
      </w:r>
      <w:r>
        <w:t>March 1950</w:t>
      </w:r>
      <w:r w:rsidR="00176E10">
        <w:t>,</w:t>
      </w:r>
      <w:r>
        <w:t xml:space="preserve"> </w:t>
      </w:r>
      <w:proofErr w:type="spellStart"/>
      <w:r w:rsidR="00BB66F6">
        <w:t>Trnka</w:t>
      </w:r>
      <w:proofErr w:type="spellEnd"/>
      <w:r>
        <w:t xml:space="preserve"> </w:t>
      </w:r>
      <w:r w:rsidR="00176E10">
        <w:t>was</w:t>
      </w:r>
      <w:r>
        <w:t xml:space="preserve"> hanged for the crime of murder.</w:t>
      </w:r>
      <w:r w:rsidR="00E61B1C">
        <w:t xml:space="preserve"> In the same year</w:t>
      </w:r>
      <w:r w:rsidR="00176E10">
        <w:t>,</w:t>
      </w:r>
      <w:r w:rsidR="00E61B1C">
        <w:t xml:space="preserve"> on </w:t>
      </w:r>
      <w:r w:rsidR="00176E10">
        <w:t xml:space="preserve">30 </w:t>
      </w:r>
      <w:r w:rsidR="00E61B1C">
        <w:t>June</w:t>
      </w:r>
      <w:r w:rsidR="00176E10">
        <w:t>,</w:t>
      </w:r>
      <w:r w:rsidR="00E61B1C">
        <w:t xml:space="preserve"> capital punishment was abolished </w:t>
      </w:r>
      <w:r w:rsidR="00176E10">
        <w:t xml:space="preserve">once </w:t>
      </w:r>
      <w:r w:rsidR="00E61B1C">
        <w:t>again.</w:t>
      </w:r>
    </w:p>
    <w:p w14:paraId="0EE1634A" w14:textId="77777777" w:rsidR="006D281A" w:rsidRDefault="006D281A" w:rsidP="006D281A">
      <w:pPr>
        <w:pStyle w:val="berschrift1"/>
      </w:pPr>
      <w:r>
        <w:t>Conclusion</w:t>
      </w:r>
    </w:p>
    <w:p w14:paraId="77AAC5C7" w14:textId="5162D0C2" w:rsidR="006D281A" w:rsidRDefault="007A1E6D" w:rsidP="009851A0">
      <w:r>
        <w:t>Based on</w:t>
      </w:r>
      <w:r w:rsidR="006D281A">
        <w:t xml:space="preserve"> the facts mentioned above, </w:t>
      </w:r>
      <w:r w:rsidR="00176E10">
        <w:t xml:space="preserve">the </w:t>
      </w:r>
      <w:r w:rsidR="006D281A">
        <w:t xml:space="preserve">death penalty isn’t something a country should </w:t>
      </w:r>
      <w:r w:rsidR="00176E10">
        <w:t>retain</w:t>
      </w:r>
      <w:r w:rsidR="006D281A">
        <w:t xml:space="preserve"> because it really doesn’t have </w:t>
      </w:r>
      <w:r w:rsidR="00176E10">
        <w:t>a significant</w:t>
      </w:r>
      <w:r w:rsidR="006D281A">
        <w:t xml:space="preserve"> effect on the crime rate.</w:t>
      </w:r>
    </w:p>
    <w:p w14:paraId="2B85D515" w14:textId="77777777" w:rsidR="00D52685" w:rsidRDefault="00D52685" w:rsidP="009851A0"/>
    <w:p w14:paraId="05003E4F" w14:textId="77777777" w:rsidR="002546DA" w:rsidRPr="00BC6E17" w:rsidRDefault="002546DA" w:rsidP="009851A0">
      <w:r>
        <w:lastRenderedPageBreak/>
        <w:t>Sources:</w:t>
      </w:r>
    </w:p>
    <w:p w14:paraId="75631B56" w14:textId="77777777" w:rsidR="00D90826" w:rsidRDefault="00B71ACB" w:rsidP="005D0CD5">
      <w:pPr>
        <w:rPr>
          <w:rStyle w:val="Hyperlink"/>
        </w:rPr>
      </w:pPr>
      <w:hyperlink r:id="rId5" w:anchor="History" w:history="1">
        <w:r w:rsidR="00D90826" w:rsidRPr="009D3FFE">
          <w:rPr>
            <w:rStyle w:val="Hyperlink"/>
          </w:rPr>
          <w:t>https://en.wikipedia.org/wiki/Capital_punishment_in_Europe#History</w:t>
        </w:r>
      </w:hyperlink>
    </w:p>
    <w:p w14:paraId="761CACBF" w14:textId="77777777" w:rsidR="00863185" w:rsidRDefault="00B71ACB" w:rsidP="005D0CD5">
      <w:pPr>
        <w:rPr>
          <w:rStyle w:val="Hyperlink"/>
        </w:rPr>
      </w:pPr>
      <w:hyperlink r:id="rId6" w:history="1">
        <w:r w:rsidR="00863185" w:rsidRPr="00E50E11">
          <w:rPr>
            <w:rStyle w:val="Hyperlink"/>
          </w:rPr>
          <w:t>https://en.wikipedia.org/wiki/Capital_punishment_in_Austria</w:t>
        </w:r>
      </w:hyperlink>
    </w:p>
    <w:p w14:paraId="451C1AFD" w14:textId="77777777" w:rsidR="002473C0" w:rsidRDefault="00B71ACB" w:rsidP="005D0CD5">
      <w:hyperlink r:id="rId7" w:history="1">
        <w:r w:rsidR="002473C0" w:rsidRPr="00A90DE3">
          <w:rPr>
            <w:rStyle w:val="Hyperlink"/>
          </w:rPr>
          <w:t>https://www.numbeo.com/crime/country_result.jsp?country=Belarus</w:t>
        </w:r>
      </w:hyperlink>
    </w:p>
    <w:p w14:paraId="624442A3" w14:textId="77777777" w:rsidR="002473C0" w:rsidRDefault="00B71ACB" w:rsidP="005D0CD5">
      <w:hyperlink r:id="rId8" w:history="1">
        <w:r w:rsidR="002473C0" w:rsidRPr="00A90DE3">
          <w:rPr>
            <w:rStyle w:val="Hyperlink"/>
          </w:rPr>
          <w:t>https://www.numbeo.com/crime/country_result.jsp?country=Austria</w:t>
        </w:r>
      </w:hyperlink>
    </w:p>
    <w:p w14:paraId="4AA0A5D1" w14:textId="60ED6B9D" w:rsidR="007B114F" w:rsidRPr="005D0CD5" w:rsidRDefault="00B71ACB" w:rsidP="005D0CD5">
      <w:hyperlink r:id="rId9" w:history="1">
        <w:r w:rsidR="005038C6" w:rsidRPr="002A3E6B">
          <w:rPr>
            <w:rStyle w:val="Hyperlink"/>
          </w:rPr>
          <w:t>https://www.theguardian.com/world/datablog/2014/mar/27/death-penalty-statistics-2013-by-country</w:t>
        </w:r>
      </w:hyperlink>
    </w:p>
    <w:sectPr w:rsidR="007B114F" w:rsidRPr="005D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96"/>
    <w:rsid w:val="0003578E"/>
    <w:rsid w:val="000422F1"/>
    <w:rsid w:val="0006607E"/>
    <w:rsid w:val="000869C1"/>
    <w:rsid w:val="000C4367"/>
    <w:rsid w:val="00114676"/>
    <w:rsid w:val="00117298"/>
    <w:rsid w:val="00126C5C"/>
    <w:rsid w:val="00167204"/>
    <w:rsid w:val="00176E10"/>
    <w:rsid w:val="001A43BA"/>
    <w:rsid w:val="001B2D69"/>
    <w:rsid w:val="001C223D"/>
    <w:rsid w:val="001C2772"/>
    <w:rsid w:val="0022568A"/>
    <w:rsid w:val="002473C0"/>
    <w:rsid w:val="002546DA"/>
    <w:rsid w:val="002A47AB"/>
    <w:rsid w:val="002F0AE1"/>
    <w:rsid w:val="00307319"/>
    <w:rsid w:val="00352C0D"/>
    <w:rsid w:val="00380A69"/>
    <w:rsid w:val="003D4B12"/>
    <w:rsid w:val="00436F86"/>
    <w:rsid w:val="00447AD2"/>
    <w:rsid w:val="00457989"/>
    <w:rsid w:val="00471ADD"/>
    <w:rsid w:val="004D25D1"/>
    <w:rsid w:val="005038C6"/>
    <w:rsid w:val="00563EBB"/>
    <w:rsid w:val="005D0CD5"/>
    <w:rsid w:val="00627E13"/>
    <w:rsid w:val="00640F15"/>
    <w:rsid w:val="006B6EE9"/>
    <w:rsid w:val="006D281A"/>
    <w:rsid w:val="00743291"/>
    <w:rsid w:val="00755BC7"/>
    <w:rsid w:val="007A1E6D"/>
    <w:rsid w:val="007B114F"/>
    <w:rsid w:val="00835553"/>
    <w:rsid w:val="00863185"/>
    <w:rsid w:val="008808C4"/>
    <w:rsid w:val="008A30A0"/>
    <w:rsid w:val="008B49B1"/>
    <w:rsid w:val="0091743C"/>
    <w:rsid w:val="00917E2B"/>
    <w:rsid w:val="0092566B"/>
    <w:rsid w:val="009415D6"/>
    <w:rsid w:val="009851A0"/>
    <w:rsid w:val="00985656"/>
    <w:rsid w:val="009E44CC"/>
    <w:rsid w:val="00A07DE6"/>
    <w:rsid w:val="00A221C8"/>
    <w:rsid w:val="00AD2E7C"/>
    <w:rsid w:val="00AF02DF"/>
    <w:rsid w:val="00B023A2"/>
    <w:rsid w:val="00B10CB8"/>
    <w:rsid w:val="00B21E95"/>
    <w:rsid w:val="00B36BF0"/>
    <w:rsid w:val="00B71ACB"/>
    <w:rsid w:val="00B77EF5"/>
    <w:rsid w:val="00B86C96"/>
    <w:rsid w:val="00B91568"/>
    <w:rsid w:val="00B9494F"/>
    <w:rsid w:val="00B964C3"/>
    <w:rsid w:val="00BB1648"/>
    <w:rsid w:val="00BB66F6"/>
    <w:rsid w:val="00BC6E17"/>
    <w:rsid w:val="00C32E24"/>
    <w:rsid w:val="00CA79BE"/>
    <w:rsid w:val="00D039DC"/>
    <w:rsid w:val="00D3588B"/>
    <w:rsid w:val="00D44DC3"/>
    <w:rsid w:val="00D50684"/>
    <w:rsid w:val="00D52685"/>
    <w:rsid w:val="00D52C88"/>
    <w:rsid w:val="00D638A6"/>
    <w:rsid w:val="00D80081"/>
    <w:rsid w:val="00D90826"/>
    <w:rsid w:val="00DA4228"/>
    <w:rsid w:val="00DB0A54"/>
    <w:rsid w:val="00DF7D12"/>
    <w:rsid w:val="00E022B9"/>
    <w:rsid w:val="00E028B3"/>
    <w:rsid w:val="00E61B1C"/>
    <w:rsid w:val="00E63F60"/>
    <w:rsid w:val="00E96627"/>
    <w:rsid w:val="00F04DCB"/>
    <w:rsid w:val="00F05511"/>
    <w:rsid w:val="00F2235D"/>
    <w:rsid w:val="00F36D18"/>
    <w:rsid w:val="00F55088"/>
    <w:rsid w:val="00F70196"/>
    <w:rsid w:val="00F72D07"/>
    <w:rsid w:val="00F75E10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60E1"/>
  <w15:chartTrackingRefBased/>
  <w15:docId w15:val="{BB00DBEC-DF7B-4F88-93A4-35AFBBCB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5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0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90826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D90826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563EBB"/>
    <w:pPr>
      <w:spacing w:after="0" w:line="240" w:lineRule="auto"/>
    </w:pPr>
  </w:style>
  <w:style w:type="character" w:styleId="BesuchterHyperlink">
    <w:name w:val="FollowedHyperlink"/>
    <w:basedOn w:val="Absatz-Standardschriftart"/>
    <w:uiPriority w:val="99"/>
    <w:semiHidden/>
    <w:unhideWhenUsed/>
    <w:rsid w:val="00B9156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1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1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beo.com/crime/country_result.jsp?country=Austr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umbeo.com/crime/country_result.jsp?country=Belar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pital_punishment_in_Austr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apital_punishment_in_Europ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theguardian.com/world/datablog/2014/mar/27/death-penalty-statistics-2013-by-countr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25611CE2</Template>
  <TotalTime>0</TotalTime>
  <Pages>2</Pages>
  <Words>366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Foster</dc:creator>
  <cp:keywords/>
  <dc:description/>
  <cp:lastModifiedBy>Monika Reichart</cp:lastModifiedBy>
  <cp:revision>2</cp:revision>
  <dcterms:created xsi:type="dcterms:W3CDTF">2019-01-25T10:06:00Z</dcterms:created>
  <dcterms:modified xsi:type="dcterms:W3CDTF">2019-01-25T10:06:00Z</dcterms:modified>
</cp:coreProperties>
</file>