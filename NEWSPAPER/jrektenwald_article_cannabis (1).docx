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2C" w:rsidRPr="00AA092C" w:rsidRDefault="00E826B3" w:rsidP="00AA092C">
      <w:pPr>
        <w:rPr>
          <w:color w:val="92D050"/>
          <w:lang w:val="en-US"/>
        </w:rPr>
      </w:pPr>
      <w:r>
        <w:rPr>
          <w:color w:val="92D050"/>
          <w:lang w:val="en-US"/>
        </w:rPr>
        <w:t>Will</w:t>
      </w:r>
      <w:r w:rsidR="00AA092C" w:rsidRPr="00AA092C">
        <w:rPr>
          <w:color w:val="92D050"/>
          <w:lang w:val="en-US"/>
        </w:rPr>
        <w:t xml:space="preserve"> </w:t>
      </w:r>
      <w:r>
        <w:rPr>
          <w:color w:val="92D050"/>
          <w:lang w:val="en-US"/>
        </w:rPr>
        <w:t>c</w:t>
      </w:r>
      <w:r w:rsidR="00AA092C" w:rsidRPr="00AA092C">
        <w:rPr>
          <w:color w:val="92D050"/>
          <w:lang w:val="en-US"/>
        </w:rPr>
        <w:t>annabis soon</w:t>
      </w:r>
      <w:r>
        <w:rPr>
          <w:color w:val="92D050"/>
          <w:lang w:val="en-US"/>
        </w:rPr>
        <w:t xml:space="preserve"> be</w:t>
      </w:r>
      <w:bookmarkStart w:id="0" w:name="_GoBack"/>
      <w:bookmarkEnd w:id="0"/>
      <w:r w:rsidR="00AA092C" w:rsidRPr="00AA092C">
        <w:rPr>
          <w:color w:val="92D050"/>
          <w:lang w:val="en-US"/>
        </w:rPr>
        <w:t xml:space="preserve"> legal in Austria? </w:t>
      </w:r>
    </w:p>
    <w:p w:rsidR="00AA092C" w:rsidRDefault="00AA092C" w:rsidP="00AA092C">
      <w:pPr>
        <w:rPr>
          <w:lang w:val="en-US"/>
        </w:rPr>
      </w:pPr>
    </w:p>
    <w:p w:rsidR="00AA092C" w:rsidRPr="008C22FF" w:rsidRDefault="008910B3" w:rsidP="00AA092C">
      <w:pPr>
        <w:rPr>
          <w:b/>
          <w:lang w:val="en-US"/>
        </w:rPr>
      </w:pPr>
      <w:r w:rsidRPr="008C22FF">
        <w:rPr>
          <w:b/>
          <w:lang w:val="en-US"/>
        </w:rPr>
        <w:t xml:space="preserve">More than 50 per cent of the under 16 </w:t>
      </w:r>
      <w:r w:rsidR="009C535B" w:rsidRPr="008C22FF">
        <w:rPr>
          <w:b/>
          <w:lang w:val="en-US"/>
        </w:rPr>
        <w:t xml:space="preserve">years old have tried </w:t>
      </w:r>
      <w:r w:rsidR="00E6736F" w:rsidRPr="008C22FF">
        <w:rPr>
          <w:b/>
          <w:lang w:val="en-US"/>
        </w:rPr>
        <w:t>c</w:t>
      </w:r>
      <w:r w:rsidR="009C535B" w:rsidRPr="008C22FF">
        <w:rPr>
          <w:b/>
          <w:lang w:val="en-US"/>
        </w:rPr>
        <w:t>annabis.</w:t>
      </w:r>
      <w:r w:rsidR="00E6736F" w:rsidRPr="008C22FF">
        <w:rPr>
          <w:b/>
          <w:lang w:val="en-US"/>
        </w:rPr>
        <w:t xml:space="preserve"> It is the most commonly used illicit drug</w:t>
      </w:r>
      <w:r w:rsidR="00523CDF" w:rsidRPr="008C22FF">
        <w:rPr>
          <w:b/>
          <w:lang w:val="en-US"/>
        </w:rPr>
        <w:t xml:space="preserve"> in Austria.</w:t>
      </w:r>
      <w:r w:rsidR="006D22D6" w:rsidRPr="008C22FF">
        <w:rPr>
          <w:b/>
          <w:lang w:val="en-US"/>
        </w:rPr>
        <w:t xml:space="preserve"> </w:t>
      </w:r>
    </w:p>
    <w:p w:rsidR="00210877" w:rsidRDefault="00210877" w:rsidP="00AA092C">
      <w:pPr>
        <w:rPr>
          <w:lang w:val="en-US"/>
        </w:rPr>
      </w:pPr>
    </w:p>
    <w:p w:rsidR="00AA092C" w:rsidRPr="006A0D52" w:rsidRDefault="00AA092C" w:rsidP="00AA092C">
      <w:pPr>
        <w:rPr>
          <w:color w:val="92D050"/>
          <w:lang w:val="en-US"/>
        </w:rPr>
      </w:pPr>
      <w:r w:rsidRPr="006A0D52">
        <w:rPr>
          <w:color w:val="92D050"/>
          <w:lang w:val="en-US"/>
        </w:rPr>
        <w:t>General Information</w:t>
      </w:r>
    </w:p>
    <w:p w:rsidR="00E6736F" w:rsidRDefault="00E6736F" w:rsidP="00AA092C">
      <w:pPr>
        <w:rPr>
          <w:lang w:val="en-US"/>
        </w:rPr>
      </w:pPr>
    </w:p>
    <w:p w:rsidR="00210877" w:rsidRPr="00E826B3" w:rsidRDefault="00E6736F" w:rsidP="00210877">
      <w:pPr>
        <w:rPr>
          <w:rFonts w:ascii="Times New Roman" w:eastAsia="Times New Roman" w:hAnsi="Times New Roman" w:cs="Times New Roman"/>
          <w:lang w:val="en-GB" w:eastAsia="de-DE"/>
        </w:rPr>
      </w:pPr>
      <w:r>
        <w:rPr>
          <w:lang w:val="en-US"/>
        </w:rPr>
        <w:t>Cannabis is</w:t>
      </w:r>
      <w:r w:rsidR="00E56A12">
        <w:rPr>
          <w:lang w:val="en-US"/>
        </w:rPr>
        <w:t xml:space="preserve"> classified as a drug. </w:t>
      </w:r>
      <w:r w:rsidR="00D32BAA">
        <w:rPr>
          <w:lang w:val="en-US"/>
        </w:rPr>
        <w:t>Marijuana contains cannabin</w:t>
      </w:r>
      <w:r w:rsidR="00FF1AEA">
        <w:rPr>
          <w:lang w:val="en-US"/>
        </w:rPr>
        <w:t>oids</w:t>
      </w:r>
      <w:r w:rsidR="00E56A12">
        <w:rPr>
          <w:lang w:val="en-US"/>
        </w:rPr>
        <w:t xml:space="preserve">, </w:t>
      </w:r>
      <w:r w:rsidR="00FF1AEA">
        <w:rPr>
          <w:lang w:val="en-US"/>
        </w:rPr>
        <w:t xml:space="preserve">we don’t know how many until yet, </w:t>
      </w:r>
      <w:r w:rsidR="00E56A12">
        <w:rPr>
          <w:lang w:val="en-US"/>
        </w:rPr>
        <w:t xml:space="preserve">but </w:t>
      </w:r>
      <w:r w:rsidR="00FF1AEA">
        <w:rPr>
          <w:lang w:val="en-US"/>
        </w:rPr>
        <w:t xml:space="preserve">we know that </w:t>
      </w:r>
      <w:r w:rsidR="00E56A12">
        <w:rPr>
          <w:lang w:val="en-US"/>
        </w:rPr>
        <w:t>it contains THC (</w:t>
      </w:r>
      <w:r w:rsidR="00E56A12" w:rsidRPr="00E56A12">
        <w:rPr>
          <w:lang w:val="en-US"/>
        </w:rPr>
        <w:t>delta9 tetrahydrocannabinol</w:t>
      </w:r>
      <w:r w:rsidR="00E56A12">
        <w:rPr>
          <w:lang w:val="en-US"/>
        </w:rPr>
        <w:t xml:space="preserve">). </w:t>
      </w:r>
      <w:r w:rsidR="00C550BC">
        <w:rPr>
          <w:lang w:val="en-US"/>
        </w:rPr>
        <w:t>It is illegal in Austria</w:t>
      </w:r>
      <w:r w:rsidR="00503FC1">
        <w:rPr>
          <w:lang w:val="en-US"/>
        </w:rPr>
        <w:t xml:space="preserve"> since 1963.</w:t>
      </w:r>
      <w:r w:rsidR="009B5369">
        <w:rPr>
          <w:lang w:val="en-US"/>
        </w:rPr>
        <w:t xml:space="preserve"> </w:t>
      </w:r>
      <w:r w:rsidR="00FF1AEA">
        <w:rPr>
          <w:lang w:val="en-US"/>
        </w:rPr>
        <w:t>B</w:t>
      </w:r>
      <w:r w:rsidR="009B5369">
        <w:rPr>
          <w:lang w:val="en-US"/>
        </w:rPr>
        <w:t xml:space="preserve">etween 9 and 30 percent of those, </w:t>
      </w:r>
      <w:r w:rsidR="00FF1AEA">
        <w:rPr>
          <w:lang w:val="en-US"/>
        </w:rPr>
        <w:t xml:space="preserve">who smoke cannabis have a use disorder. </w:t>
      </w:r>
      <w:r w:rsidR="00922DE5">
        <w:rPr>
          <w:lang w:val="en-US"/>
        </w:rPr>
        <w:t>The most popular risks</w:t>
      </w:r>
      <w:r w:rsidR="00F119E5">
        <w:rPr>
          <w:lang w:val="en-US"/>
        </w:rPr>
        <w:t xml:space="preserve"> of taking marijuana</w:t>
      </w:r>
      <w:r w:rsidR="00922DE5">
        <w:rPr>
          <w:lang w:val="en-US"/>
        </w:rPr>
        <w:t xml:space="preserve"> are concentrating problems and depressions. </w:t>
      </w:r>
      <w:r w:rsidR="00210877">
        <w:rPr>
          <w:lang w:val="en-US"/>
        </w:rPr>
        <w:t>People use marijuana, because it elevates their mood and relaxes them.</w:t>
      </w:r>
    </w:p>
    <w:p w:rsidR="00E56A12" w:rsidRDefault="00E56A12" w:rsidP="00AA092C">
      <w:pPr>
        <w:rPr>
          <w:lang w:val="en-US"/>
        </w:rPr>
      </w:pPr>
    </w:p>
    <w:p w:rsidR="003D42FF" w:rsidRPr="006A0D52" w:rsidRDefault="00D607C3" w:rsidP="00AA092C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How does cannabis </w:t>
      </w:r>
      <w:r w:rsidR="00C150D1">
        <w:rPr>
          <w:color w:val="92D050"/>
          <w:lang w:val="en-US"/>
        </w:rPr>
        <w:t>affect</w:t>
      </w:r>
      <w:r>
        <w:rPr>
          <w:color w:val="92D050"/>
          <w:lang w:val="en-US"/>
        </w:rPr>
        <w:t xml:space="preserve"> the mind?</w:t>
      </w:r>
    </w:p>
    <w:p w:rsidR="00061AFF" w:rsidRDefault="00061AFF" w:rsidP="00AA092C">
      <w:pPr>
        <w:rPr>
          <w:lang w:val="en-US"/>
        </w:rPr>
      </w:pPr>
    </w:p>
    <w:p w:rsidR="00541C5A" w:rsidRDefault="00FF1AEA" w:rsidP="00AA092C">
      <w:pPr>
        <w:rPr>
          <w:lang w:val="en-US"/>
        </w:rPr>
      </w:pPr>
      <w:r>
        <w:rPr>
          <w:lang w:val="en-US"/>
        </w:rPr>
        <w:t xml:space="preserve">Your nerve cells have membranes that contain receptors. </w:t>
      </w:r>
      <w:r w:rsidR="00061AFF">
        <w:rPr>
          <w:lang w:val="en-US"/>
        </w:rPr>
        <w:t>These receptors</w:t>
      </w:r>
      <w:r>
        <w:rPr>
          <w:lang w:val="en-US"/>
        </w:rPr>
        <w:t xml:space="preserve"> bind to THC. </w:t>
      </w:r>
      <w:r w:rsidR="00C150D1">
        <w:rPr>
          <w:lang w:val="en-US"/>
        </w:rPr>
        <w:t>Cannabis can</w:t>
      </w:r>
      <w:r w:rsidR="00432DD0">
        <w:rPr>
          <w:lang w:val="en-US"/>
        </w:rPr>
        <w:t xml:space="preserve"> </w:t>
      </w:r>
      <w:r w:rsidR="00C150D1">
        <w:rPr>
          <w:lang w:val="en-US"/>
        </w:rPr>
        <w:t xml:space="preserve">produce a </w:t>
      </w:r>
      <w:r w:rsidR="00B20E95">
        <w:rPr>
          <w:lang w:val="en-US"/>
        </w:rPr>
        <w:t xml:space="preserve">feeling of euphoria, because it stimulates </w:t>
      </w:r>
      <w:r w:rsidR="00A736A7">
        <w:rPr>
          <w:lang w:val="en-US"/>
        </w:rPr>
        <w:t xml:space="preserve">the same brain cells </w:t>
      </w:r>
      <w:r w:rsidR="00EA51B8">
        <w:rPr>
          <w:lang w:val="en-US"/>
        </w:rPr>
        <w:t>as</w:t>
      </w:r>
      <w:r w:rsidR="00A736A7">
        <w:rPr>
          <w:lang w:val="en-US"/>
        </w:rPr>
        <w:t xml:space="preserve"> food and sex</w:t>
      </w:r>
      <w:r w:rsidR="00B20E95">
        <w:rPr>
          <w:lang w:val="en-US"/>
        </w:rPr>
        <w:t>.</w:t>
      </w:r>
      <w:r w:rsidR="004A2E73">
        <w:rPr>
          <w:lang w:val="en-US"/>
        </w:rPr>
        <w:t xml:space="preserve"> The </w:t>
      </w:r>
      <w:r w:rsidR="007C4DCB">
        <w:rPr>
          <w:lang w:val="en-US"/>
        </w:rPr>
        <w:t xml:space="preserve">risks </w:t>
      </w:r>
      <w:r w:rsidR="004A2E73">
        <w:rPr>
          <w:lang w:val="en-US"/>
        </w:rPr>
        <w:t>of smoking cannabis for a long time are</w:t>
      </w:r>
      <w:r w:rsidR="007C4DCB">
        <w:rPr>
          <w:lang w:val="en-US"/>
        </w:rPr>
        <w:t xml:space="preserve"> anxiety</w:t>
      </w:r>
      <w:r w:rsidR="004A2E73">
        <w:rPr>
          <w:lang w:val="en-US"/>
        </w:rPr>
        <w:t>,</w:t>
      </w:r>
      <w:r w:rsidR="007C4DCB">
        <w:rPr>
          <w:lang w:val="en-US"/>
        </w:rPr>
        <w:t xml:space="preserve"> paranoia</w:t>
      </w:r>
      <w:r w:rsidR="004A2E73">
        <w:rPr>
          <w:lang w:val="en-US"/>
        </w:rPr>
        <w:t xml:space="preserve"> and attention problems</w:t>
      </w:r>
      <w:r w:rsidR="007C4DCB">
        <w:rPr>
          <w:lang w:val="en-US"/>
        </w:rPr>
        <w:t>.</w:t>
      </w:r>
      <w:r w:rsidR="00541C5A">
        <w:rPr>
          <w:lang w:val="en-US"/>
        </w:rPr>
        <w:t xml:space="preserve"> The impact can vary by person, strength</w:t>
      </w:r>
      <w:r w:rsidR="00BC17C3">
        <w:rPr>
          <w:lang w:val="en-US"/>
        </w:rPr>
        <w:t xml:space="preserve"> and how often the person smokes it. </w:t>
      </w:r>
      <w:r w:rsidR="00F41E6E">
        <w:rPr>
          <w:lang w:val="en-US"/>
        </w:rPr>
        <w:t xml:space="preserve">Marijuana is used for medical problems </w:t>
      </w:r>
      <w:r w:rsidR="00432DD0">
        <w:rPr>
          <w:lang w:val="en-US"/>
        </w:rPr>
        <w:t>for</w:t>
      </w:r>
      <w:r w:rsidR="00F41E6E">
        <w:rPr>
          <w:lang w:val="en-US"/>
        </w:rPr>
        <w:t xml:space="preserve"> 500 years. </w:t>
      </w:r>
      <w:r w:rsidR="00FF0D64">
        <w:rPr>
          <w:lang w:val="en-US"/>
        </w:rPr>
        <w:t xml:space="preserve">The two cannabinoids, which are used for the medicine are Marinol and Cesamet. </w:t>
      </w:r>
      <w:r w:rsidR="00E72DE8">
        <w:rPr>
          <w:lang w:val="en-US"/>
        </w:rPr>
        <w:t xml:space="preserve">They are used for cancer patients and to stimulate appetite for AIDS patients. </w:t>
      </w:r>
    </w:p>
    <w:p w:rsidR="00594AE9" w:rsidRPr="007C4DCB" w:rsidRDefault="00594AE9" w:rsidP="00AA092C">
      <w:pPr>
        <w:rPr>
          <w:color w:val="92D050"/>
          <w:lang w:val="en-US"/>
        </w:rPr>
      </w:pPr>
    </w:p>
    <w:p w:rsidR="00835C51" w:rsidRDefault="00835C51" w:rsidP="00AA092C">
      <w:pPr>
        <w:rPr>
          <w:color w:val="92D050"/>
          <w:lang w:val="en-US"/>
        </w:rPr>
      </w:pPr>
      <w:r w:rsidRPr="00835C51">
        <w:rPr>
          <w:color w:val="92D050"/>
          <w:lang w:val="en-US"/>
        </w:rPr>
        <w:t>Motivation</w:t>
      </w:r>
      <w:r>
        <w:rPr>
          <w:color w:val="92D050"/>
          <w:lang w:val="en-US"/>
        </w:rPr>
        <w:t xml:space="preserve"> for </w:t>
      </w:r>
      <w:r w:rsidR="00D607C3" w:rsidRPr="00D607C3">
        <w:rPr>
          <w:color w:val="92D050"/>
          <w:lang w:val="en-US"/>
        </w:rPr>
        <w:t>teenagers</w:t>
      </w:r>
      <w:r w:rsidR="00B20E95">
        <w:rPr>
          <w:color w:val="92D050"/>
          <w:lang w:val="en-US"/>
        </w:rPr>
        <w:t xml:space="preserve"> (14-18 years)</w:t>
      </w:r>
    </w:p>
    <w:p w:rsidR="00835C51" w:rsidRDefault="00835C51" w:rsidP="00AA092C">
      <w:pPr>
        <w:rPr>
          <w:color w:val="92D050"/>
          <w:lang w:val="en-US"/>
        </w:rPr>
      </w:pPr>
    </w:p>
    <w:p w:rsidR="00560D40" w:rsidRDefault="00E70D0D" w:rsidP="00AA092C">
      <w:pPr>
        <w:rPr>
          <w:lang w:val="en-US"/>
        </w:rPr>
      </w:pPr>
      <w:r>
        <w:rPr>
          <w:lang w:val="en-US"/>
        </w:rPr>
        <w:t xml:space="preserve">Teenagers think, that cannabis is safer than alcohol or tobacco. </w:t>
      </w:r>
      <w:r w:rsidR="00835C51" w:rsidRPr="00835C51">
        <w:rPr>
          <w:lang w:val="en-US"/>
        </w:rPr>
        <w:t xml:space="preserve">Most </w:t>
      </w:r>
      <w:r w:rsidR="00835C51">
        <w:rPr>
          <w:lang w:val="en-US"/>
        </w:rPr>
        <w:t xml:space="preserve">of the </w:t>
      </w:r>
      <w:r w:rsidR="004C75D7">
        <w:rPr>
          <w:lang w:val="en-US"/>
        </w:rPr>
        <w:t>teenagers</w:t>
      </w:r>
      <w:r w:rsidR="00835C51">
        <w:rPr>
          <w:lang w:val="en-US"/>
        </w:rPr>
        <w:t xml:space="preserve"> try </w:t>
      </w:r>
      <w:r w:rsidR="00822FB9">
        <w:rPr>
          <w:lang w:val="en-US"/>
        </w:rPr>
        <w:t>c</w:t>
      </w:r>
      <w:r w:rsidR="00835C51">
        <w:rPr>
          <w:lang w:val="en-US"/>
        </w:rPr>
        <w:t xml:space="preserve">annabis </w:t>
      </w:r>
      <w:r w:rsidR="004C75D7">
        <w:rPr>
          <w:lang w:val="en-US"/>
        </w:rPr>
        <w:t>be</w:t>
      </w:r>
      <w:r w:rsidR="00835C51">
        <w:rPr>
          <w:lang w:val="en-US"/>
        </w:rPr>
        <w:t xml:space="preserve">cause of the peer-pressure. </w:t>
      </w:r>
      <w:r w:rsidR="004C75D7">
        <w:rPr>
          <w:lang w:val="en-US"/>
        </w:rPr>
        <w:t xml:space="preserve">They don’t have their own opinion and they heed the advices of the group leader. </w:t>
      </w:r>
      <w:r w:rsidR="00B20E95">
        <w:rPr>
          <w:lang w:val="en-US"/>
        </w:rPr>
        <w:t>It is very dangerous in this age</w:t>
      </w:r>
      <w:r w:rsidR="001C3928">
        <w:rPr>
          <w:lang w:val="en-US"/>
        </w:rPr>
        <w:t xml:space="preserve">, because the today’s cannabis contains up to two or three times more THC than in the past. </w:t>
      </w:r>
      <w:r w:rsidR="00822FB9">
        <w:rPr>
          <w:lang w:val="en-US"/>
        </w:rPr>
        <w:t>c</w:t>
      </w:r>
      <w:r w:rsidR="00541C5A">
        <w:rPr>
          <w:lang w:val="en-US"/>
        </w:rPr>
        <w:t xml:space="preserve">annabis has a significant impact on the brain development, which controls the learning and memory functions. </w:t>
      </w:r>
    </w:p>
    <w:p w:rsidR="004C75D7" w:rsidRDefault="004C75D7" w:rsidP="00AA092C">
      <w:pPr>
        <w:rPr>
          <w:lang w:val="en-US"/>
        </w:rPr>
      </w:pPr>
    </w:p>
    <w:p w:rsidR="00560D40" w:rsidRDefault="00560D40" w:rsidP="00AA092C">
      <w:pPr>
        <w:rPr>
          <w:color w:val="92D050"/>
          <w:lang w:val="en-US"/>
        </w:rPr>
      </w:pPr>
      <w:r w:rsidRPr="00560D40">
        <w:rPr>
          <w:color w:val="92D050"/>
          <w:lang w:val="en-US"/>
        </w:rPr>
        <w:t xml:space="preserve">What can we do against Cannabis in young ages? </w:t>
      </w:r>
    </w:p>
    <w:p w:rsidR="00560D40" w:rsidRDefault="00560D40" w:rsidP="00AA092C">
      <w:pPr>
        <w:rPr>
          <w:color w:val="92D050"/>
          <w:lang w:val="en-US"/>
        </w:rPr>
      </w:pPr>
    </w:p>
    <w:p w:rsidR="00560D40" w:rsidRPr="00560D40" w:rsidRDefault="00560D40" w:rsidP="00AA092C">
      <w:pPr>
        <w:rPr>
          <w:lang w:val="en-US"/>
        </w:rPr>
      </w:pPr>
      <w:r w:rsidRPr="00560D40">
        <w:rPr>
          <w:lang w:val="en-US"/>
        </w:rPr>
        <w:t xml:space="preserve">Parents </w:t>
      </w:r>
      <w:r>
        <w:rPr>
          <w:lang w:val="en-US"/>
        </w:rPr>
        <w:t>have a very important role</w:t>
      </w:r>
      <w:r w:rsidR="004D399E">
        <w:rPr>
          <w:lang w:val="en-US"/>
        </w:rPr>
        <w:t xml:space="preserve">. </w:t>
      </w:r>
      <w:r>
        <w:rPr>
          <w:lang w:val="en-US"/>
        </w:rPr>
        <w:t xml:space="preserve">They have to enlighten their children and to apologize to </w:t>
      </w:r>
      <w:r w:rsidR="004D399E">
        <w:rPr>
          <w:lang w:val="en-US"/>
        </w:rPr>
        <w:t>their children to not try cannabis</w:t>
      </w:r>
      <w:r>
        <w:rPr>
          <w:lang w:val="en-US"/>
        </w:rPr>
        <w:t xml:space="preserve">. </w:t>
      </w:r>
      <w:r w:rsidR="00427D1B">
        <w:rPr>
          <w:lang w:val="en-US"/>
        </w:rPr>
        <w:t xml:space="preserve">More than 60 per cent of the children are not enlightened and don’t know which </w:t>
      </w:r>
      <w:r w:rsidR="006847B4">
        <w:rPr>
          <w:lang w:val="en-US"/>
        </w:rPr>
        <w:t xml:space="preserve">ensue </w:t>
      </w:r>
      <w:r w:rsidR="001A422A">
        <w:rPr>
          <w:lang w:val="en-US"/>
        </w:rPr>
        <w:t>c</w:t>
      </w:r>
      <w:r w:rsidR="006847B4">
        <w:rPr>
          <w:lang w:val="en-US"/>
        </w:rPr>
        <w:t>annabis can have.</w:t>
      </w:r>
    </w:p>
    <w:p w:rsidR="00835C51" w:rsidRDefault="00835C51" w:rsidP="00AA092C">
      <w:pPr>
        <w:rPr>
          <w:lang w:val="en-US"/>
        </w:rPr>
      </w:pPr>
    </w:p>
    <w:p w:rsidR="00835C51" w:rsidRPr="002C1058" w:rsidRDefault="002C1058" w:rsidP="00AA092C">
      <w:pPr>
        <w:rPr>
          <w:i/>
          <w:lang w:val="en-US"/>
        </w:rPr>
      </w:pPr>
      <w:r w:rsidRPr="002C1058">
        <w:rPr>
          <w:i/>
          <w:lang w:val="en-US"/>
        </w:rPr>
        <w:t>First try of Cannabis in different ages</w:t>
      </w:r>
    </w:p>
    <w:p w:rsidR="006A0D52" w:rsidRDefault="006A0D52" w:rsidP="00AA092C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C557CBD" wp14:editId="669F28C3">
            <wp:extent cx="5756910" cy="1381125"/>
            <wp:effectExtent l="0" t="0" r="0" b="3175"/>
            <wp:docPr id="1" name="Grafik 1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O-WS-Cannabis-Report-Cannabis-jpg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27"/>
                    <a:stretch/>
                  </pic:blipFill>
                  <pic:spPr bwMode="auto">
                    <a:xfrm>
                      <a:off x="0" y="0"/>
                      <a:ext cx="57569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27" w:rsidRPr="006A0D52" w:rsidRDefault="00D20C27" w:rsidP="00AA092C">
      <w:pPr>
        <w:rPr>
          <w:color w:val="92D050"/>
          <w:lang w:val="en-US"/>
        </w:rPr>
      </w:pPr>
      <w:r w:rsidRPr="006A0D52">
        <w:rPr>
          <w:color w:val="92D050"/>
          <w:lang w:val="en-US"/>
        </w:rPr>
        <w:t xml:space="preserve">Should it get legalized? </w:t>
      </w:r>
    </w:p>
    <w:p w:rsidR="00D20C27" w:rsidRDefault="00D20C27" w:rsidP="00AA092C">
      <w:pPr>
        <w:rPr>
          <w:lang w:val="en-US"/>
        </w:rPr>
      </w:pPr>
    </w:p>
    <w:p w:rsidR="00D20C27" w:rsidRDefault="00D20C27" w:rsidP="00AA092C">
      <w:pPr>
        <w:rPr>
          <w:lang w:val="en-US"/>
        </w:rPr>
      </w:pPr>
      <w:r>
        <w:rPr>
          <w:lang w:val="en-US"/>
        </w:rPr>
        <w:lastRenderedPageBreak/>
        <w:t xml:space="preserve">Cannabis contains dangerous substances and you </w:t>
      </w:r>
      <w:r w:rsidR="001A10AB">
        <w:rPr>
          <w:lang w:val="en-US"/>
        </w:rPr>
        <w:t>can develop an addiction</w:t>
      </w:r>
      <w:r>
        <w:rPr>
          <w:lang w:val="en-US"/>
        </w:rPr>
        <w:t xml:space="preserve"> to Cannabis. The government says that </w:t>
      </w:r>
      <w:r w:rsidR="003047D7">
        <w:rPr>
          <w:lang w:val="en-US"/>
        </w:rPr>
        <w:t>marijuana</w:t>
      </w:r>
      <w:r>
        <w:rPr>
          <w:lang w:val="en-US"/>
        </w:rPr>
        <w:t xml:space="preserve"> is often used to get in the “drug world” and to take more dangerous drugs after. If </w:t>
      </w:r>
      <w:r w:rsidR="001A422A">
        <w:rPr>
          <w:lang w:val="en-US"/>
        </w:rPr>
        <w:t>c</w:t>
      </w:r>
      <w:r>
        <w:rPr>
          <w:lang w:val="en-US"/>
        </w:rPr>
        <w:t xml:space="preserve">annabis </w:t>
      </w:r>
      <w:r w:rsidR="00927BB1">
        <w:rPr>
          <w:lang w:val="en-US"/>
        </w:rPr>
        <w:t>got</w:t>
      </w:r>
      <w:r>
        <w:rPr>
          <w:lang w:val="en-US"/>
        </w:rPr>
        <w:t xml:space="preserve"> legal, there won’t be fewer criminal gangs, because they won’t earn more money with </w:t>
      </w:r>
      <w:r w:rsidR="001A422A">
        <w:rPr>
          <w:lang w:val="en-US"/>
        </w:rPr>
        <w:t>c</w:t>
      </w:r>
      <w:r>
        <w:rPr>
          <w:lang w:val="en-US"/>
        </w:rPr>
        <w:t xml:space="preserve">annabis. </w:t>
      </w:r>
      <w:r w:rsidR="003E651B">
        <w:rPr>
          <w:lang w:val="en-US"/>
        </w:rPr>
        <w:t>One</w:t>
      </w:r>
      <w:r>
        <w:rPr>
          <w:lang w:val="en-US"/>
        </w:rPr>
        <w:t xml:space="preserve"> argument for the legalization is that the government would earn more taxes, if they tax </w:t>
      </w:r>
      <w:r w:rsidR="001A422A">
        <w:rPr>
          <w:lang w:val="en-US"/>
        </w:rPr>
        <w:t>c</w:t>
      </w:r>
      <w:r>
        <w:rPr>
          <w:lang w:val="en-US"/>
        </w:rPr>
        <w:t xml:space="preserve">annabis. For the nature-aware people, grass produces fume, if you smoke it. If </w:t>
      </w:r>
      <w:r w:rsidR="001A422A">
        <w:rPr>
          <w:lang w:val="en-US"/>
        </w:rPr>
        <w:t>c</w:t>
      </w:r>
      <w:r>
        <w:rPr>
          <w:lang w:val="en-US"/>
        </w:rPr>
        <w:t xml:space="preserve">annabis would be legal, the nature got more </w:t>
      </w:r>
      <w:r w:rsidR="00AA0002">
        <w:rPr>
          <w:lang w:val="en-US"/>
        </w:rPr>
        <w:t>debited</w:t>
      </w:r>
      <w:r>
        <w:rPr>
          <w:lang w:val="en-US"/>
        </w:rPr>
        <w:t xml:space="preserve">. </w:t>
      </w:r>
      <w:r w:rsidR="0042711C">
        <w:rPr>
          <w:lang w:val="en-US"/>
        </w:rPr>
        <w:t xml:space="preserve">If the government decides to </w:t>
      </w:r>
      <w:r w:rsidR="00D76EAE">
        <w:rPr>
          <w:lang w:val="en-US"/>
        </w:rPr>
        <w:t xml:space="preserve">legalize cannabis, they have to look for the quality. </w:t>
      </w:r>
      <w:r>
        <w:rPr>
          <w:lang w:val="en-US"/>
        </w:rPr>
        <w:t xml:space="preserve">You can buy </w:t>
      </w:r>
      <w:r w:rsidR="001A422A">
        <w:rPr>
          <w:lang w:val="en-US"/>
        </w:rPr>
        <w:t>c</w:t>
      </w:r>
      <w:r>
        <w:rPr>
          <w:lang w:val="en-US"/>
        </w:rPr>
        <w:t xml:space="preserve">annabis in every corner, and you don’t know if it is worth it’s price. You also don’t know, whether </w:t>
      </w:r>
      <w:r w:rsidR="00FA0CB0">
        <w:rPr>
          <w:lang w:val="en-US"/>
        </w:rPr>
        <w:t xml:space="preserve">the cannabis </w:t>
      </w:r>
      <w:r>
        <w:rPr>
          <w:lang w:val="en-US"/>
        </w:rPr>
        <w:t xml:space="preserve">is stretched or not. </w:t>
      </w:r>
    </w:p>
    <w:p w:rsidR="00EB274B" w:rsidRDefault="00EB274B">
      <w:pPr>
        <w:rPr>
          <w:rStyle w:val="Hyperlink"/>
          <w:color w:val="auto"/>
          <w:u w:val="none"/>
          <w:lang w:val="en-US"/>
        </w:rPr>
      </w:pPr>
    </w:p>
    <w:p w:rsidR="00EB274B" w:rsidRPr="0053581B" w:rsidRDefault="00EB274B">
      <w:pPr>
        <w:rPr>
          <w:rStyle w:val="Hyperlink"/>
          <w:color w:val="92D050"/>
          <w:u w:val="none"/>
          <w:lang w:val="en-US"/>
        </w:rPr>
      </w:pPr>
      <w:r w:rsidRPr="0053581B">
        <w:rPr>
          <w:rStyle w:val="Hyperlink"/>
          <w:color w:val="92D050"/>
          <w:u w:val="none"/>
          <w:lang w:val="en-US"/>
        </w:rPr>
        <w:t>Sources</w:t>
      </w:r>
    </w:p>
    <w:p w:rsidR="00D56A53" w:rsidRPr="00AA092C" w:rsidRDefault="00D56A53">
      <w:pPr>
        <w:rPr>
          <w:rStyle w:val="Hyperlink"/>
          <w:lang w:val="en-US"/>
        </w:rPr>
      </w:pPr>
    </w:p>
    <w:p w:rsidR="00B6045A" w:rsidRPr="00E826B3" w:rsidRDefault="00E826B3">
      <w:pPr>
        <w:rPr>
          <w:lang w:val="en-US"/>
        </w:rPr>
      </w:pPr>
      <w:hyperlink r:id="rId7" w:history="1">
        <w:r w:rsidR="00D607C3" w:rsidRPr="00E826B3">
          <w:rPr>
            <w:rStyle w:val="Hyperlink"/>
            <w:lang w:val="en-US"/>
          </w:rPr>
          <w:t>https://www.livescience.com/24558-marijuana-effects.html</w:t>
        </w:r>
      </w:hyperlink>
    </w:p>
    <w:p w:rsidR="00D607C3" w:rsidRPr="00E826B3" w:rsidRDefault="00E826B3">
      <w:pPr>
        <w:rPr>
          <w:lang w:val="en-US"/>
        </w:rPr>
      </w:pPr>
      <w:hyperlink r:id="rId8" w:history="1">
        <w:r w:rsidR="004C75D7" w:rsidRPr="00E826B3">
          <w:rPr>
            <w:rStyle w:val="Hyperlink"/>
            <w:lang w:val="en-US"/>
          </w:rPr>
          <w:t>https://www.aacap.org/aacap/families_and_youth/facts_for_families/fff-guide/Marijuana-and-Teens-106.aspx</w:t>
        </w:r>
      </w:hyperlink>
    </w:p>
    <w:p w:rsidR="00E13FD4" w:rsidRPr="00E826B3" w:rsidRDefault="00E826B3">
      <w:pPr>
        <w:rPr>
          <w:lang w:val="en-US"/>
        </w:rPr>
      </w:pPr>
      <w:hyperlink r:id="rId9" w:history="1">
        <w:r w:rsidR="00E13FD4" w:rsidRPr="00E826B3">
          <w:rPr>
            <w:rStyle w:val="Hyperlink"/>
            <w:lang w:val="en-US"/>
          </w:rPr>
          <w:t>https://www.drugabuse.gov/publications/drugfacts/marijuana</w:t>
        </w:r>
      </w:hyperlink>
    </w:p>
    <w:p w:rsidR="00E13FD4" w:rsidRPr="00E826B3" w:rsidRDefault="00E13FD4">
      <w:pPr>
        <w:rPr>
          <w:lang w:val="en-US"/>
        </w:rPr>
      </w:pPr>
    </w:p>
    <w:p w:rsidR="004C75D7" w:rsidRPr="00E826B3" w:rsidRDefault="004C75D7">
      <w:pPr>
        <w:rPr>
          <w:lang w:val="en-US"/>
        </w:rPr>
      </w:pPr>
    </w:p>
    <w:sectPr w:rsidR="004C75D7" w:rsidRPr="00E826B3" w:rsidSect="0053148F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B42" w:rsidRDefault="007E4B42" w:rsidP="00D03132">
      <w:r>
        <w:separator/>
      </w:r>
    </w:p>
  </w:endnote>
  <w:endnote w:type="continuationSeparator" w:id="0">
    <w:p w:rsidR="007E4B42" w:rsidRDefault="007E4B42" w:rsidP="00D0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Seitenzahl"/>
      </w:rPr>
      <w:id w:val="85862149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03132" w:rsidRDefault="00D03132" w:rsidP="00FB217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03132" w:rsidRDefault="00D03132" w:rsidP="00D0313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Seitenzahl"/>
      </w:rPr>
      <w:id w:val="-39505955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03132" w:rsidRDefault="00D03132" w:rsidP="00FB217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E826B3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:rsidR="00D03132" w:rsidRDefault="00D03132" w:rsidP="00D03132">
    <w:pPr>
      <w:pStyle w:val="Fuzeile"/>
      <w:ind w:right="360"/>
    </w:pPr>
    <w:r>
      <w:fldChar w:fldCharType="begin"/>
    </w:r>
    <w:r>
      <w:instrText xml:space="preserve"> TIME \@ "d. MMMM yyyy" </w:instrText>
    </w:r>
    <w:r>
      <w:fldChar w:fldCharType="separate"/>
    </w:r>
    <w:r w:rsidR="00E826B3">
      <w:rPr>
        <w:noProof/>
      </w:rPr>
      <w:t>24. Jänner 2019</w:t>
    </w:r>
    <w:r>
      <w:fldChar w:fldCharType="end"/>
    </w:r>
    <w:r>
      <w:ptab w:relativeTo="margin" w:alignment="center" w:leader="none"/>
    </w:r>
    <w:r>
      <w:t>Julian Rektenwald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B42" w:rsidRDefault="007E4B42" w:rsidP="00D03132">
      <w:r>
        <w:separator/>
      </w:r>
    </w:p>
  </w:footnote>
  <w:footnote w:type="continuationSeparator" w:id="0">
    <w:p w:rsidR="007E4B42" w:rsidRDefault="007E4B42" w:rsidP="00D0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8"/>
    <w:rsid w:val="000035F7"/>
    <w:rsid w:val="00061AFF"/>
    <w:rsid w:val="000978AA"/>
    <w:rsid w:val="000A5272"/>
    <w:rsid w:val="001A10AB"/>
    <w:rsid w:val="001A422A"/>
    <w:rsid w:val="001C3928"/>
    <w:rsid w:val="00205007"/>
    <w:rsid w:val="00210877"/>
    <w:rsid w:val="00232F6A"/>
    <w:rsid w:val="00266A1A"/>
    <w:rsid w:val="002C1058"/>
    <w:rsid w:val="003047D7"/>
    <w:rsid w:val="00331550"/>
    <w:rsid w:val="00337149"/>
    <w:rsid w:val="003D42FF"/>
    <w:rsid w:val="003E651B"/>
    <w:rsid w:val="0042711C"/>
    <w:rsid w:val="00427D1B"/>
    <w:rsid w:val="00432DD0"/>
    <w:rsid w:val="004A2E73"/>
    <w:rsid w:val="004C75D7"/>
    <w:rsid w:val="004D399E"/>
    <w:rsid w:val="004E3018"/>
    <w:rsid w:val="00502416"/>
    <w:rsid w:val="00503FC1"/>
    <w:rsid w:val="00505FCB"/>
    <w:rsid w:val="00523CDF"/>
    <w:rsid w:val="0053148F"/>
    <w:rsid w:val="0053581B"/>
    <w:rsid w:val="00541C5A"/>
    <w:rsid w:val="00560D40"/>
    <w:rsid w:val="00594AE9"/>
    <w:rsid w:val="005F1296"/>
    <w:rsid w:val="006847B4"/>
    <w:rsid w:val="006A0D52"/>
    <w:rsid w:val="006D22D6"/>
    <w:rsid w:val="006E1E90"/>
    <w:rsid w:val="007240B6"/>
    <w:rsid w:val="007C4DCB"/>
    <w:rsid w:val="007C79DA"/>
    <w:rsid w:val="007E4B42"/>
    <w:rsid w:val="00812CA9"/>
    <w:rsid w:val="00822FB9"/>
    <w:rsid w:val="00835C51"/>
    <w:rsid w:val="00860594"/>
    <w:rsid w:val="008910B3"/>
    <w:rsid w:val="008C22FF"/>
    <w:rsid w:val="00900958"/>
    <w:rsid w:val="00922DE5"/>
    <w:rsid w:val="00927BB1"/>
    <w:rsid w:val="009B1E96"/>
    <w:rsid w:val="009B5369"/>
    <w:rsid w:val="009C535B"/>
    <w:rsid w:val="009F35F1"/>
    <w:rsid w:val="00A736A7"/>
    <w:rsid w:val="00AA0002"/>
    <w:rsid w:val="00AA092C"/>
    <w:rsid w:val="00B20E95"/>
    <w:rsid w:val="00B463C6"/>
    <w:rsid w:val="00B53788"/>
    <w:rsid w:val="00B54E72"/>
    <w:rsid w:val="00B6045A"/>
    <w:rsid w:val="00BC17C3"/>
    <w:rsid w:val="00C00AA1"/>
    <w:rsid w:val="00C150D1"/>
    <w:rsid w:val="00C3693E"/>
    <w:rsid w:val="00C36C73"/>
    <w:rsid w:val="00C550BC"/>
    <w:rsid w:val="00CA5C88"/>
    <w:rsid w:val="00CF1984"/>
    <w:rsid w:val="00D03132"/>
    <w:rsid w:val="00D05763"/>
    <w:rsid w:val="00D20C27"/>
    <w:rsid w:val="00D32BAA"/>
    <w:rsid w:val="00D56A53"/>
    <w:rsid w:val="00D607C3"/>
    <w:rsid w:val="00D76EAE"/>
    <w:rsid w:val="00DB5B36"/>
    <w:rsid w:val="00DD1E9B"/>
    <w:rsid w:val="00DF1CC7"/>
    <w:rsid w:val="00E13FD4"/>
    <w:rsid w:val="00E56A12"/>
    <w:rsid w:val="00E6736F"/>
    <w:rsid w:val="00E70D0D"/>
    <w:rsid w:val="00E72DE8"/>
    <w:rsid w:val="00E826B3"/>
    <w:rsid w:val="00EA51B8"/>
    <w:rsid w:val="00EB274B"/>
    <w:rsid w:val="00F119E5"/>
    <w:rsid w:val="00F41E6E"/>
    <w:rsid w:val="00FA0CB0"/>
    <w:rsid w:val="00FF0D64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ABB9F-CA12-534C-9138-342AB23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3788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53788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A0D5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031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03132"/>
  </w:style>
  <w:style w:type="paragraph" w:styleId="Fuzeile">
    <w:name w:val="footer"/>
    <w:basedOn w:val="Standard"/>
    <w:link w:val="FuzeileZchn"/>
    <w:uiPriority w:val="99"/>
    <w:unhideWhenUsed/>
    <w:rsid w:val="00D031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03132"/>
  </w:style>
  <w:style w:type="character" w:styleId="Seitenzahl">
    <w:name w:val="page number"/>
    <w:basedOn w:val="Absatz-Standardschriftart"/>
    <w:uiPriority w:val="99"/>
    <w:semiHidden/>
    <w:unhideWhenUsed/>
    <w:rsid w:val="00D0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cap.org/aacap/families_and_youth/facts_for_families/fff-guide/Marijuana-and-Teens-106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vescience.com/24558-marijuana-effect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drugabuse.gov/publications/drugfacts/marijuan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BA2B6246</Template>
  <TotalTime>0</TotalTime>
  <Pages>2</Pages>
  <Words>457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Weidl-Rektenwald</dc:creator>
  <cp:keywords/>
  <dc:description/>
  <cp:lastModifiedBy>Monika Reichart</cp:lastModifiedBy>
  <cp:revision>2</cp:revision>
  <dcterms:created xsi:type="dcterms:W3CDTF">2019-01-24T08:41:00Z</dcterms:created>
  <dcterms:modified xsi:type="dcterms:W3CDTF">2019-01-24T08:41:00Z</dcterms:modified>
</cp:coreProperties>
</file>