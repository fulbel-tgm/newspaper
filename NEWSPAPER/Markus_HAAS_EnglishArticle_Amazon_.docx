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67EC3" w14:textId="26769329" w:rsidR="006C235C" w:rsidRPr="00F61DF3" w:rsidRDefault="00D6127D" w:rsidP="00726494">
      <w:pPr>
        <w:jc w:val="center"/>
        <w:rPr>
          <w:rFonts w:asciiTheme="majorHAnsi" w:hAnsiTheme="majorHAnsi" w:cstheme="majorHAnsi"/>
          <w:sz w:val="44"/>
          <w:lang w:val="en-US"/>
        </w:rPr>
      </w:pPr>
      <w:bookmarkStart w:id="0" w:name="_GoBack"/>
      <w:bookmarkEnd w:id="0"/>
      <w:r>
        <w:rPr>
          <w:rFonts w:asciiTheme="majorHAnsi" w:hAnsiTheme="majorHAnsi" w:cstheme="majorHAnsi"/>
          <w:sz w:val="44"/>
          <w:lang w:val="en-US"/>
        </w:rPr>
        <w:t xml:space="preserve"> </w:t>
      </w:r>
      <w:r w:rsidR="00726494" w:rsidRPr="00F61DF3">
        <w:rPr>
          <w:rFonts w:asciiTheme="majorHAnsi" w:hAnsiTheme="majorHAnsi" w:cstheme="majorHAnsi"/>
          <w:sz w:val="44"/>
          <w:lang w:val="en-US"/>
        </w:rPr>
        <w:t>The Amazon Empire</w:t>
      </w:r>
    </w:p>
    <w:p w14:paraId="53B85038" w14:textId="37AEB16E" w:rsidR="004E0380" w:rsidRPr="00F61DF3" w:rsidRDefault="00F3699D" w:rsidP="004E0380">
      <w:pPr>
        <w:pStyle w:val="berschrift1"/>
        <w:rPr>
          <w:lang w:val="en-US"/>
        </w:rPr>
      </w:pPr>
      <w:r>
        <w:rPr>
          <w:lang w:val="en-US"/>
        </w:rPr>
        <w:t>Introduction</w:t>
      </w:r>
    </w:p>
    <w:p w14:paraId="5E02563B" w14:textId="681E6C90" w:rsidR="003D6FBB" w:rsidRDefault="00403E13" w:rsidP="00726494">
      <w:pPr>
        <w:rPr>
          <w:rFonts w:cstheme="minorHAnsi"/>
          <w:sz w:val="28"/>
          <w:lang w:val="en-US"/>
        </w:rPr>
      </w:pPr>
      <w:r>
        <w:rPr>
          <w:rFonts w:cstheme="minorHAnsi"/>
          <w:sz w:val="28"/>
          <w:lang w:val="en-US"/>
        </w:rPr>
        <w:t xml:space="preserve">On the fifth of </w:t>
      </w:r>
      <w:r w:rsidR="009A36C7">
        <w:rPr>
          <w:rFonts w:cstheme="minorHAnsi"/>
          <w:sz w:val="28"/>
          <w:lang w:val="en-US"/>
        </w:rPr>
        <w:t>July</w:t>
      </w:r>
      <w:r>
        <w:rPr>
          <w:rFonts w:cstheme="minorHAnsi"/>
          <w:sz w:val="28"/>
          <w:lang w:val="en-US"/>
        </w:rPr>
        <w:t xml:space="preserve"> 1994 Jeff Bezos started a </w:t>
      </w:r>
      <w:r w:rsidR="0014773A">
        <w:rPr>
          <w:rFonts w:cstheme="minorHAnsi"/>
          <w:sz w:val="28"/>
          <w:lang w:val="en-US"/>
        </w:rPr>
        <w:t>b</w:t>
      </w:r>
      <w:r w:rsidR="003F59FC">
        <w:rPr>
          <w:rFonts w:cstheme="minorHAnsi"/>
          <w:sz w:val="28"/>
          <w:lang w:val="en-US"/>
        </w:rPr>
        <w:t xml:space="preserve">ook selling </w:t>
      </w:r>
      <w:r w:rsidR="0014773A">
        <w:rPr>
          <w:rFonts w:cstheme="minorHAnsi"/>
          <w:sz w:val="28"/>
          <w:lang w:val="en-US"/>
        </w:rPr>
        <w:t>w</w:t>
      </w:r>
      <w:r w:rsidR="003F59FC">
        <w:rPr>
          <w:rFonts w:cstheme="minorHAnsi"/>
          <w:sz w:val="28"/>
          <w:lang w:val="en-US"/>
        </w:rPr>
        <w:t>ebsite</w:t>
      </w:r>
      <w:r w:rsidR="00C2425E">
        <w:rPr>
          <w:rFonts w:cstheme="minorHAnsi"/>
          <w:sz w:val="28"/>
          <w:lang w:val="en-US"/>
        </w:rPr>
        <w:t xml:space="preserve"> called </w:t>
      </w:r>
      <w:r w:rsidR="00BD784F">
        <w:rPr>
          <w:rFonts w:cstheme="minorHAnsi"/>
          <w:sz w:val="28"/>
          <w:lang w:val="en-US"/>
        </w:rPr>
        <w:t xml:space="preserve">Amazon. Fast </w:t>
      </w:r>
      <w:r w:rsidR="0014773A">
        <w:rPr>
          <w:rFonts w:cstheme="minorHAnsi"/>
          <w:sz w:val="28"/>
          <w:lang w:val="en-US"/>
        </w:rPr>
        <w:t>f</w:t>
      </w:r>
      <w:r w:rsidR="00BD784F">
        <w:rPr>
          <w:rFonts w:cstheme="minorHAnsi"/>
          <w:sz w:val="28"/>
          <w:lang w:val="en-US"/>
        </w:rPr>
        <w:t xml:space="preserve">orward </w:t>
      </w:r>
      <w:r w:rsidR="00CD7988">
        <w:rPr>
          <w:rFonts w:cstheme="minorHAnsi"/>
          <w:sz w:val="28"/>
          <w:lang w:val="en-US"/>
        </w:rPr>
        <w:t>24 Years, and Amazon</w:t>
      </w:r>
      <w:r w:rsidR="00BF3663">
        <w:rPr>
          <w:rFonts w:cstheme="minorHAnsi"/>
          <w:sz w:val="28"/>
          <w:lang w:val="en-US"/>
        </w:rPr>
        <w:t xml:space="preserve"> is the largest online retailer</w:t>
      </w:r>
      <w:r w:rsidR="00D319FA">
        <w:rPr>
          <w:rFonts w:cstheme="minorHAnsi"/>
          <w:sz w:val="28"/>
          <w:lang w:val="en-US"/>
        </w:rPr>
        <w:t>, with a huge selection</w:t>
      </w:r>
      <w:r w:rsidR="00BF3663">
        <w:rPr>
          <w:rFonts w:cstheme="minorHAnsi"/>
          <w:sz w:val="28"/>
          <w:lang w:val="en-US"/>
        </w:rPr>
        <w:t xml:space="preserve"> </w:t>
      </w:r>
      <w:r w:rsidR="00D319FA">
        <w:rPr>
          <w:rFonts w:cstheme="minorHAnsi"/>
          <w:sz w:val="28"/>
          <w:lang w:val="en-US"/>
        </w:rPr>
        <w:t xml:space="preserve">and </w:t>
      </w:r>
      <w:r w:rsidR="00BF3663">
        <w:rPr>
          <w:rFonts w:cstheme="minorHAnsi"/>
          <w:sz w:val="28"/>
          <w:lang w:val="en-US"/>
        </w:rPr>
        <w:t>97000 Employees and an Annual Revenue</w:t>
      </w:r>
      <w:r w:rsidR="004F6E4F">
        <w:rPr>
          <w:rFonts w:cstheme="minorHAnsi"/>
          <w:sz w:val="28"/>
          <w:lang w:val="en-US"/>
        </w:rPr>
        <w:t xml:space="preserve"> of 61.09 Billion US-Dollars.</w:t>
      </w:r>
      <w:r w:rsidR="0074115E">
        <w:rPr>
          <w:rFonts w:cstheme="minorHAnsi"/>
          <w:sz w:val="28"/>
          <w:lang w:val="en-US"/>
        </w:rPr>
        <w:t xml:space="preserve"> </w:t>
      </w:r>
      <w:r w:rsidR="00D319FA">
        <w:rPr>
          <w:rFonts w:cstheme="minorHAnsi"/>
          <w:sz w:val="28"/>
          <w:lang w:val="en-US"/>
        </w:rPr>
        <w:t xml:space="preserve">Amazon has over 200 million </w:t>
      </w:r>
      <w:r w:rsidR="004632C1">
        <w:rPr>
          <w:rFonts w:cstheme="minorHAnsi"/>
          <w:sz w:val="28"/>
          <w:lang w:val="en-US"/>
        </w:rPr>
        <w:t>p</w:t>
      </w:r>
      <w:r w:rsidR="00D319FA">
        <w:rPr>
          <w:rFonts w:cstheme="minorHAnsi"/>
          <w:sz w:val="28"/>
          <w:lang w:val="en-US"/>
        </w:rPr>
        <w:t>roducts</w:t>
      </w:r>
      <w:r w:rsidR="004A7324">
        <w:rPr>
          <w:rFonts w:cstheme="minorHAnsi"/>
          <w:sz w:val="28"/>
          <w:lang w:val="en-US"/>
        </w:rPr>
        <w:t xml:space="preserve"> on their website listed</w:t>
      </w:r>
      <w:r w:rsidR="00D319FA">
        <w:rPr>
          <w:rFonts w:cstheme="minorHAnsi"/>
          <w:sz w:val="28"/>
          <w:lang w:val="en-US"/>
        </w:rPr>
        <w:t xml:space="preserve">. </w:t>
      </w:r>
      <w:r w:rsidR="00421B0A">
        <w:rPr>
          <w:rFonts w:cstheme="minorHAnsi"/>
          <w:sz w:val="28"/>
          <w:lang w:val="en-US"/>
        </w:rPr>
        <w:t xml:space="preserve">Jeff Bezos is now in 2018 the richest man alive with approximately </w:t>
      </w:r>
      <w:r w:rsidR="008E24F5">
        <w:rPr>
          <w:rFonts w:cstheme="minorHAnsi"/>
          <w:sz w:val="28"/>
          <w:lang w:val="en-US"/>
        </w:rPr>
        <w:t>150 Billion US-Dollars in Amazon Stock-shares.</w:t>
      </w:r>
      <w:r w:rsidR="003D6FBB">
        <w:rPr>
          <w:rFonts w:cstheme="minorHAnsi"/>
          <w:sz w:val="28"/>
          <w:lang w:val="en-US"/>
        </w:rPr>
        <w:t xml:space="preserve"> </w:t>
      </w:r>
    </w:p>
    <w:p w14:paraId="7865CF50" w14:textId="77B36BE7" w:rsidR="00742DA8" w:rsidRDefault="00A30B17" w:rsidP="00742DA8">
      <w:pPr>
        <w:pStyle w:val="berschrift1"/>
        <w:rPr>
          <w:lang w:val="en-US"/>
        </w:rPr>
      </w:pPr>
      <w:r>
        <w:rPr>
          <w:lang w:val="en-US"/>
        </w:rPr>
        <w:t>The Beginning</w:t>
      </w:r>
    </w:p>
    <w:p w14:paraId="40D8B649" w14:textId="607144C3" w:rsidR="003D6FBB" w:rsidRDefault="003D6FBB" w:rsidP="00726494">
      <w:pPr>
        <w:rPr>
          <w:rFonts w:cstheme="minorHAnsi"/>
          <w:sz w:val="28"/>
          <w:lang w:val="en-US"/>
        </w:rPr>
      </w:pPr>
      <w:r>
        <w:rPr>
          <w:rFonts w:cstheme="minorHAnsi"/>
          <w:sz w:val="28"/>
          <w:lang w:val="en-US"/>
        </w:rPr>
        <w:t>Jeff Bezos was 30 years</w:t>
      </w:r>
      <w:r w:rsidR="00593B55">
        <w:rPr>
          <w:rFonts w:cstheme="minorHAnsi"/>
          <w:sz w:val="28"/>
          <w:lang w:val="en-US"/>
        </w:rPr>
        <w:t xml:space="preserve"> old and working on Wall Street as he saw the </w:t>
      </w:r>
      <w:r w:rsidR="00EE6430">
        <w:rPr>
          <w:rFonts w:cstheme="minorHAnsi"/>
          <w:sz w:val="28"/>
          <w:lang w:val="en-US"/>
        </w:rPr>
        <w:t>I</w:t>
      </w:r>
      <w:r w:rsidR="00593B55">
        <w:rPr>
          <w:rFonts w:cstheme="minorHAnsi"/>
          <w:sz w:val="28"/>
          <w:lang w:val="en-US"/>
        </w:rPr>
        <w:t xml:space="preserve">nternet </w:t>
      </w:r>
      <w:r w:rsidR="00EE6430">
        <w:rPr>
          <w:rFonts w:cstheme="minorHAnsi"/>
          <w:sz w:val="28"/>
          <w:lang w:val="en-US"/>
        </w:rPr>
        <w:t>r</w:t>
      </w:r>
      <w:r w:rsidR="00593B55">
        <w:rPr>
          <w:rFonts w:cstheme="minorHAnsi"/>
          <w:sz w:val="28"/>
          <w:lang w:val="en-US"/>
        </w:rPr>
        <w:t xml:space="preserve">evolution take place. </w:t>
      </w:r>
      <w:r w:rsidR="004B18AB">
        <w:rPr>
          <w:rFonts w:cstheme="minorHAnsi"/>
          <w:sz w:val="28"/>
          <w:lang w:val="en-US"/>
        </w:rPr>
        <w:t>He quickly made the decision to quit his Job and create a</w:t>
      </w:r>
      <w:r w:rsidR="00E0162D">
        <w:rPr>
          <w:rFonts w:cstheme="minorHAnsi"/>
          <w:sz w:val="28"/>
          <w:lang w:val="en-US"/>
        </w:rPr>
        <w:t xml:space="preserve">n Internet </w:t>
      </w:r>
      <w:r w:rsidR="00356D3A">
        <w:rPr>
          <w:rFonts w:cstheme="minorHAnsi"/>
          <w:sz w:val="28"/>
          <w:lang w:val="en-US"/>
        </w:rPr>
        <w:t>c</w:t>
      </w:r>
      <w:r w:rsidR="00E0162D">
        <w:rPr>
          <w:rFonts w:cstheme="minorHAnsi"/>
          <w:sz w:val="28"/>
          <w:lang w:val="en-US"/>
        </w:rPr>
        <w:t>ompany</w:t>
      </w:r>
      <w:r w:rsidR="00711F6E">
        <w:rPr>
          <w:rFonts w:cstheme="minorHAnsi"/>
          <w:sz w:val="28"/>
          <w:lang w:val="en-US"/>
        </w:rPr>
        <w:t xml:space="preserve"> which sells stuff, but he didn’t know what to sell. </w:t>
      </w:r>
      <w:r w:rsidR="00EE728D">
        <w:rPr>
          <w:rFonts w:cstheme="minorHAnsi"/>
          <w:sz w:val="28"/>
          <w:lang w:val="en-US"/>
        </w:rPr>
        <w:t xml:space="preserve">He created a “top 20” list of things that he could sell online. </w:t>
      </w:r>
      <w:r w:rsidR="00EE003F">
        <w:rPr>
          <w:rFonts w:cstheme="minorHAnsi"/>
          <w:sz w:val="28"/>
          <w:lang w:val="en-US"/>
        </w:rPr>
        <w:t xml:space="preserve">He eventually set on selling books, because </w:t>
      </w:r>
      <w:r w:rsidR="00656544">
        <w:rPr>
          <w:rFonts w:cstheme="minorHAnsi"/>
          <w:sz w:val="28"/>
          <w:lang w:val="en-US"/>
        </w:rPr>
        <w:t xml:space="preserve">they´re </w:t>
      </w:r>
      <w:r w:rsidR="00EE003F">
        <w:rPr>
          <w:rFonts w:cstheme="minorHAnsi"/>
          <w:sz w:val="28"/>
          <w:lang w:val="en-US"/>
        </w:rPr>
        <w:t xml:space="preserve">cheap and in worldwide demand. </w:t>
      </w:r>
    </w:p>
    <w:p w14:paraId="7467DA15" w14:textId="15E8062D" w:rsidR="00A4231E" w:rsidRDefault="00A4231E" w:rsidP="00726494">
      <w:pPr>
        <w:rPr>
          <w:rFonts w:cstheme="minorHAnsi"/>
          <w:sz w:val="28"/>
          <w:lang w:val="en-US"/>
        </w:rPr>
      </w:pPr>
      <w:r>
        <w:rPr>
          <w:rFonts w:cstheme="minorHAnsi"/>
          <w:noProof/>
          <w:sz w:val="28"/>
          <w:lang w:eastAsia="de-AT"/>
        </w:rPr>
        <w:drawing>
          <wp:inline distT="0" distB="0" distL="0" distR="0" wp14:anchorId="09BDD337" wp14:editId="7FD12792">
            <wp:extent cx="5760720" cy="3246120"/>
            <wp:effectExtent l="0" t="0" r="0" b="0"/>
            <wp:docPr id="3" name="Grafik 3" descr="C:\Users\marku\OneDrive\Pictures\gty_amazon_jeff_bezos_nt_111006_w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OneDrive\Pictures\gty_amazon_jeff_bezos_nt_111006_wma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14:paraId="55424DE7" w14:textId="62AC6FD7" w:rsidR="00A30B17" w:rsidRDefault="00B36953" w:rsidP="002205A7">
      <w:pPr>
        <w:pStyle w:val="berschrift1"/>
        <w:rPr>
          <w:lang w:val="en-US"/>
        </w:rPr>
      </w:pPr>
      <w:r>
        <w:rPr>
          <w:lang w:val="en-US"/>
        </w:rPr>
        <w:t>Jeff Bezos´ Funding</w:t>
      </w:r>
    </w:p>
    <w:p w14:paraId="15AC11E8" w14:textId="77777777" w:rsidR="00745952" w:rsidRDefault="004E08FB" w:rsidP="00B36953">
      <w:pPr>
        <w:rPr>
          <w:sz w:val="28"/>
          <w:lang w:val="en-US"/>
        </w:rPr>
      </w:pPr>
      <w:r>
        <w:rPr>
          <w:sz w:val="28"/>
          <w:lang w:val="en-US"/>
        </w:rPr>
        <w:t xml:space="preserve">The first investment was </w:t>
      </w:r>
      <w:r w:rsidR="009A36C7">
        <w:rPr>
          <w:sz w:val="28"/>
          <w:lang w:val="en-US"/>
        </w:rPr>
        <w:t>not</w:t>
      </w:r>
      <w:r>
        <w:rPr>
          <w:sz w:val="28"/>
          <w:lang w:val="en-US"/>
        </w:rPr>
        <w:t xml:space="preserve"> from a big company, but from his </w:t>
      </w:r>
      <w:r w:rsidR="009A36C7">
        <w:rPr>
          <w:sz w:val="28"/>
          <w:lang w:val="en-US"/>
        </w:rPr>
        <w:t>p</w:t>
      </w:r>
      <w:r>
        <w:rPr>
          <w:sz w:val="28"/>
          <w:lang w:val="en-US"/>
        </w:rPr>
        <w:t xml:space="preserve">arents. </w:t>
      </w:r>
      <w:r w:rsidR="00FC70AA">
        <w:rPr>
          <w:sz w:val="28"/>
          <w:lang w:val="en-US"/>
        </w:rPr>
        <w:t>They invested more than 300000 US-Dollar</w:t>
      </w:r>
      <w:r w:rsidR="009A36C7">
        <w:rPr>
          <w:sz w:val="28"/>
          <w:lang w:val="en-US"/>
        </w:rPr>
        <w:t xml:space="preserve">s. </w:t>
      </w:r>
      <w:r w:rsidR="00CC0A73">
        <w:rPr>
          <w:sz w:val="28"/>
          <w:lang w:val="en-US"/>
        </w:rPr>
        <w:t>But they weren’t interested in t</w:t>
      </w:r>
    </w:p>
    <w:p w14:paraId="431A33C0" w14:textId="77777777" w:rsidR="00745952" w:rsidRDefault="00745952" w:rsidP="00B36953">
      <w:pPr>
        <w:rPr>
          <w:sz w:val="28"/>
          <w:lang w:val="en-US"/>
        </w:rPr>
      </w:pPr>
    </w:p>
    <w:p w14:paraId="3D03AA49" w14:textId="77777777" w:rsidR="00745952" w:rsidRDefault="00745952" w:rsidP="00B36953">
      <w:pPr>
        <w:rPr>
          <w:sz w:val="28"/>
          <w:lang w:val="en-US"/>
        </w:rPr>
      </w:pPr>
    </w:p>
    <w:p w14:paraId="6A4ED76C" w14:textId="77777777" w:rsidR="00745952" w:rsidRDefault="00745952" w:rsidP="00B36953">
      <w:pPr>
        <w:rPr>
          <w:sz w:val="28"/>
          <w:lang w:val="en-US"/>
        </w:rPr>
      </w:pPr>
    </w:p>
    <w:p w14:paraId="0C4B6E3D" w14:textId="50A879A0" w:rsidR="00B36953" w:rsidRDefault="00CC0A73" w:rsidP="00B36953">
      <w:pPr>
        <w:rPr>
          <w:sz w:val="28"/>
          <w:lang w:val="en-US"/>
        </w:rPr>
      </w:pPr>
      <w:r>
        <w:rPr>
          <w:sz w:val="28"/>
          <w:lang w:val="en-US"/>
        </w:rPr>
        <w:lastRenderedPageBreak/>
        <w:t>he Company. The first question Jeff Bezos</w:t>
      </w:r>
      <w:r w:rsidR="00FB4E4B">
        <w:rPr>
          <w:sz w:val="28"/>
          <w:lang w:val="en-US"/>
        </w:rPr>
        <w:t>´ Dad asked him was, “What is the Internet?”.</w:t>
      </w:r>
      <w:r w:rsidR="0066070E">
        <w:rPr>
          <w:sz w:val="28"/>
          <w:lang w:val="en-US"/>
        </w:rPr>
        <w:t xml:space="preserve"> “They believed in me, not the Company.”, said Jeff Bezos.</w:t>
      </w:r>
      <w:r w:rsidR="00637DC7">
        <w:rPr>
          <w:sz w:val="28"/>
          <w:lang w:val="en-US"/>
        </w:rPr>
        <w:t xml:space="preserve"> After </w:t>
      </w:r>
      <w:r w:rsidR="001F3E8D">
        <w:rPr>
          <w:sz w:val="28"/>
          <w:lang w:val="en-US"/>
        </w:rPr>
        <w:t xml:space="preserve">3 </w:t>
      </w:r>
      <w:r w:rsidR="00637DC7">
        <w:rPr>
          <w:sz w:val="28"/>
          <w:lang w:val="en-US"/>
        </w:rPr>
        <w:t xml:space="preserve">years in </w:t>
      </w:r>
      <w:r w:rsidR="001F3E8D">
        <w:rPr>
          <w:sz w:val="28"/>
          <w:lang w:val="en-US"/>
        </w:rPr>
        <w:t>199</w:t>
      </w:r>
      <w:r w:rsidR="004155EA">
        <w:rPr>
          <w:sz w:val="28"/>
          <w:lang w:val="en-US"/>
        </w:rPr>
        <w:t xml:space="preserve">7, Amazon goes public with an </w:t>
      </w:r>
      <w:r w:rsidR="00DF6980">
        <w:rPr>
          <w:sz w:val="28"/>
          <w:lang w:val="en-US"/>
        </w:rPr>
        <w:t>IPO (</w:t>
      </w:r>
      <w:r w:rsidR="004155EA">
        <w:rPr>
          <w:sz w:val="28"/>
          <w:lang w:val="en-US"/>
        </w:rPr>
        <w:t>initial public offering) of 18 US-Dollar per share.</w:t>
      </w:r>
    </w:p>
    <w:p w14:paraId="74CEA633" w14:textId="17A31F74" w:rsidR="00EF7833" w:rsidRDefault="00EF7833" w:rsidP="00EF7833">
      <w:pPr>
        <w:pStyle w:val="berschrift1"/>
        <w:rPr>
          <w:lang w:val="en-US"/>
        </w:rPr>
      </w:pPr>
      <w:r>
        <w:rPr>
          <w:lang w:val="en-US"/>
        </w:rPr>
        <w:t>Jeff Bezos´ Advice for starting a Business</w:t>
      </w:r>
    </w:p>
    <w:p w14:paraId="67FA7085" w14:textId="019D1989" w:rsidR="00040223" w:rsidRDefault="004767D0" w:rsidP="00040223">
      <w:pPr>
        <w:rPr>
          <w:sz w:val="28"/>
          <w:szCs w:val="28"/>
          <w:lang w:val="en-US"/>
        </w:rPr>
      </w:pPr>
      <w:r w:rsidRPr="009F5847">
        <w:rPr>
          <w:sz w:val="28"/>
          <w:szCs w:val="28"/>
          <w:lang w:val="en-US"/>
        </w:rPr>
        <w:t xml:space="preserve">Jeff Bezos always said to never give up, because it took Amazon three times to get </w:t>
      </w:r>
      <w:r w:rsidR="009208D2" w:rsidRPr="009F5847">
        <w:rPr>
          <w:sz w:val="28"/>
          <w:szCs w:val="28"/>
          <w:lang w:val="en-US"/>
        </w:rPr>
        <w:t>third party sel</w:t>
      </w:r>
      <w:r w:rsidR="00DF488C" w:rsidRPr="009F5847">
        <w:rPr>
          <w:sz w:val="28"/>
          <w:szCs w:val="28"/>
          <w:lang w:val="en-US"/>
        </w:rPr>
        <w:t>l</w:t>
      </w:r>
      <w:r w:rsidR="009208D2" w:rsidRPr="009F5847">
        <w:rPr>
          <w:sz w:val="28"/>
          <w:szCs w:val="28"/>
          <w:lang w:val="en-US"/>
        </w:rPr>
        <w:t>er business to work.</w:t>
      </w:r>
      <w:r w:rsidR="00DF2FC7" w:rsidRPr="009F5847">
        <w:rPr>
          <w:sz w:val="28"/>
          <w:szCs w:val="28"/>
          <w:lang w:val="en-US"/>
        </w:rPr>
        <w:t xml:space="preserve"> </w:t>
      </w:r>
      <w:r w:rsidR="00DF6980" w:rsidRPr="009F5847">
        <w:rPr>
          <w:sz w:val="28"/>
          <w:szCs w:val="28"/>
          <w:lang w:val="en-US"/>
        </w:rPr>
        <w:t>Also,</w:t>
      </w:r>
      <w:r w:rsidR="00DF2FC7" w:rsidRPr="009F5847">
        <w:rPr>
          <w:sz w:val="28"/>
          <w:szCs w:val="28"/>
          <w:lang w:val="en-US"/>
        </w:rPr>
        <w:t xml:space="preserve"> your company should have a lo</w:t>
      </w:r>
      <w:r w:rsidR="00DF488C" w:rsidRPr="009F5847">
        <w:rPr>
          <w:sz w:val="28"/>
          <w:szCs w:val="28"/>
          <w:lang w:val="en-US"/>
        </w:rPr>
        <w:t>ng-term view</w:t>
      </w:r>
      <w:r w:rsidR="00DF6980" w:rsidRPr="009F5847">
        <w:rPr>
          <w:sz w:val="28"/>
          <w:szCs w:val="28"/>
          <w:lang w:val="en-US"/>
        </w:rPr>
        <w:t>, so that it won´t get irrelevant after a few years.</w:t>
      </w:r>
    </w:p>
    <w:p w14:paraId="5F1151B3" w14:textId="33FFF818" w:rsidR="00A43FD1" w:rsidRDefault="00F61DF3" w:rsidP="00A43FD1">
      <w:pPr>
        <w:pStyle w:val="berschrift1"/>
        <w:rPr>
          <w:lang w:val="en-US"/>
        </w:rPr>
      </w:pPr>
      <w:r>
        <w:rPr>
          <w:lang w:val="en-US"/>
        </w:rPr>
        <w:t>Amazon Controversie</w:t>
      </w:r>
      <w:r w:rsidR="00A43FD1">
        <w:rPr>
          <w:lang w:val="en-US"/>
        </w:rPr>
        <w:t>s</w:t>
      </w:r>
    </w:p>
    <w:p w14:paraId="669BF6BB" w14:textId="4B26AFF8" w:rsidR="007E2F33" w:rsidRDefault="0017629B" w:rsidP="0017629B">
      <w:pPr>
        <w:rPr>
          <w:sz w:val="28"/>
          <w:lang w:val="en-US"/>
        </w:rPr>
      </w:pPr>
      <w:r>
        <w:rPr>
          <w:sz w:val="28"/>
          <w:lang w:val="en-US"/>
        </w:rPr>
        <w:t xml:space="preserve">Like all online retailers, customers cannot try the goods before purchase. If you buy a product you can only rely on the experience of other customers. </w:t>
      </w:r>
      <w:r w:rsidR="00B560DB">
        <w:rPr>
          <w:sz w:val="28"/>
          <w:lang w:val="en-US"/>
        </w:rPr>
        <w:t xml:space="preserve">There is </w:t>
      </w:r>
      <w:r w:rsidR="00293DA8">
        <w:rPr>
          <w:sz w:val="28"/>
          <w:lang w:val="en-US"/>
        </w:rPr>
        <w:t>no guarantee of delivery on every product worldwide.</w:t>
      </w:r>
      <w:r w:rsidR="0082653F">
        <w:rPr>
          <w:sz w:val="28"/>
          <w:lang w:val="en-US"/>
        </w:rPr>
        <w:t xml:space="preserve"> Like in all online shops, shipping costs apply, which can be even more expensive than the product costs.</w:t>
      </w:r>
      <w:r w:rsidR="007E2F33">
        <w:rPr>
          <w:sz w:val="28"/>
          <w:lang w:val="en-US"/>
        </w:rPr>
        <w:t xml:space="preserve"> </w:t>
      </w:r>
    </w:p>
    <w:p w14:paraId="26399E34" w14:textId="3AE4278A" w:rsidR="007E2F33" w:rsidRDefault="007E2F33" w:rsidP="0017629B">
      <w:pPr>
        <w:rPr>
          <w:sz w:val="28"/>
          <w:lang w:val="en-US"/>
        </w:rPr>
      </w:pPr>
      <w:r>
        <w:rPr>
          <w:sz w:val="28"/>
          <w:lang w:val="en-US"/>
        </w:rPr>
        <w:t xml:space="preserve">Amazons </w:t>
      </w:r>
      <w:r w:rsidR="00E50747">
        <w:rPr>
          <w:sz w:val="28"/>
          <w:lang w:val="en-US"/>
        </w:rPr>
        <w:t>e</w:t>
      </w:r>
      <w:r>
        <w:rPr>
          <w:sz w:val="28"/>
          <w:lang w:val="en-US"/>
        </w:rPr>
        <w:t xml:space="preserve">xpansion is also very controversial. </w:t>
      </w:r>
      <w:r w:rsidR="0066799D">
        <w:rPr>
          <w:sz w:val="28"/>
          <w:lang w:val="en-US"/>
        </w:rPr>
        <w:t>Amazon states to create more jobs by investing in warehouses all around the globe</w:t>
      </w:r>
      <w:r w:rsidR="002D0296">
        <w:rPr>
          <w:sz w:val="28"/>
          <w:lang w:val="en-US"/>
        </w:rPr>
        <w:t>, but how are the working conditions?</w:t>
      </w:r>
      <w:r w:rsidR="009F2C92">
        <w:rPr>
          <w:sz w:val="28"/>
          <w:lang w:val="en-US"/>
        </w:rPr>
        <w:t xml:space="preserve"> Looking back at the 2018 Axel Springer Awards ceremony, angry Amazons employees were protesting outside of the building.</w:t>
      </w:r>
      <w:r w:rsidR="00DD6CD1">
        <w:rPr>
          <w:sz w:val="28"/>
          <w:lang w:val="en-US"/>
        </w:rPr>
        <w:t xml:space="preserve"> And that’s not the first time, that workers for amazon</w:t>
      </w:r>
      <w:r w:rsidR="00183842">
        <w:rPr>
          <w:sz w:val="28"/>
          <w:lang w:val="en-US"/>
        </w:rPr>
        <w:t xml:space="preserve">, </w:t>
      </w:r>
      <w:r w:rsidR="00526E63">
        <w:rPr>
          <w:sz w:val="28"/>
          <w:lang w:val="en-US"/>
        </w:rPr>
        <w:t xml:space="preserve">strike. For example, in Germany (where strikes are possible), a multi-day strike for </w:t>
      </w:r>
      <w:r w:rsidR="0018473E">
        <w:rPr>
          <w:sz w:val="28"/>
          <w:lang w:val="en-US"/>
        </w:rPr>
        <w:t>an</w:t>
      </w:r>
      <w:r w:rsidR="00526E63">
        <w:rPr>
          <w:sz w:val="28"/>
          <w:lang w:val="en-US"/>
        </w:rPr>
        <w:t xml:space="preserve"> </w:t>
      </w:r>
      <w:r w:rsidR="00AB2A0F">
        <w:rPr>
          <w:sz w:val="28"/>
          <w:lang w:val="en-US"/>
        </w:rPr>
        <w:t>increase of wage</w:t>
      </w:r>
      <w:r w:rsidR="00451464">
        <w:rPr>
          <w:sz w:val="28"/>
          <w:lang w:val="en-US"/>
        </w:rPr>
        <w:t xml:space="preserve">, resulted in delivery delays. </w:t>
      </w:r>
      <w:r w:rsidR="00526E63">
        <w:rPr>
          <w:sz w:val="28"/>
          <w:lang w:val="en-US"/>
        </w:rPr>
        <w:t xml:space="preserve"> </w:t>
      </w:r>
    </w:p>
    <w:p w14:paraId="631B4E83" w14:textId="3CDE8135" w:rsidR="00B86CF9" w:rsidRPr="00C35B25" w:rsidRDefault="00B86CF9" w:rsidP="00B86CF9">
      <w:pPr>
        <w:pStyle w:val="StandardWeb"/>
        <w:spacing w:before="0" w:beforeAutospacing="0" w:after="0" w:afterAutospacing="0"/>
        <w:rPr>
          <w:rFonts w:asciiTheme="minorHAnsi" w:hAnsiTheme="minorHAnsi" w:cstheme="minorHAnsi"/>
          <w:color w:val="000000"/>
          <w:sz w:val="28"/>
          <w:lang w:val="en-US"/>
        </w:rPr>
      </w:pPr>
      <w:r w:rsidRPr="00C35B25">
        <w:rPr>
          <w:rFonts w:asciiTheme="minorHAnsi" w:hAnsiTheme="minorHAnsi" w:cstheme="minorHAnsi"/>
          <w:color w:val="000000"/>
          <w:sz w:val="28"/>
          <w:lang w:val="en-US"/>
        </w:rPr>
        <w:t>“Amazon destroys more jobs, than it creates.”, states Forbes, a reputable online magazine.</w:t>
      </w:r>
    </w:p>
    <w:p w14:paraId="3F0F97E9" w14:textId="1E54FEFD" w:rsidR="00A802BD" w:rsidRPr="00C35B25" w:rsidRDefault="00A802BD" w:rsidP="00B86CF9">
      <w:pPr>
        <w:pStyle w:val="StandardWeb"/>
        <w:spacing w:before="0" w:beforeAutospacing="0" w:after="0" w:afterAutospacing="0"/>
        <w:rPr>
          <w:rFonts w:asciiTheme="minorHAnsi" w:hAnsiTheme="minorHAnsi" w:cstheme="minorHAnsi"/>
          <w:color w:val="000000"/>
          <w:sz w:val="28"/>
          <w:lang w:val="en-US"/>
        </w:rPr>
      </w:pPr>
      <w:r w:rsidRPr="00C35B25">
        <w:rPr>
          <w:rFonts w:asciiTheme="minorHAnsi" w:hAnsiTheme="minorHAnsi" w:cstheme="minorHAnsi"/>
          <w:color w:val="000000"/>
          <w:sz w:val="28"/>
          <w:lang w:val="en-US"/>
        </w:rPr>
        <w:t>Most jobs in Amazon Warehouses consist of packaging</w:t>
      </w:r>
      <w:r w:rsidR="00186C0F" w:rsidRPr="00C35B25">
        <w:rPr>
          <w:rFonts w:asciiTheme="minorHAnsi" w:hAnsiTheme="minorHAnsi" w:cstheme="minorHAnsi"/>
          <w:color w:val="000000"/>
          <w:sz w:val="28"/>
          <w:lang w:val="en-US"/>
        </w:rPr>
        <w:t xml:space="preserve">, </w:t>
      </w:r>
      <w:r w:rsidRPr="00C35B25">
        <w:rPr>
          <w:rFonts w:asciiTheme="minorHAnsi" w:hAnsiTheme="minorHAnsi" w:cstheme="minorHAnsi"/>
          <w:color w:val="000000"/>
          <w:sz w:val="28"/>
          <w:lang w:val="en-US"/>
        </w:rPr>
        <w:t>delivery</w:t>
      </w:r>
      <w:r w:rsidR="00186C0F" w:rsidRPr="00C35B25">
        <w:rPr>
          <w:rFonts w:asciiTheme="minorHAnsi" w:hAnsiTheme="minorHAnsi" w:cstheme="minorHAnsi"/>
          <w:color w:val="000000"/>
          <w:sz w:val="28"/>
          <w:lang w:val="en-US"/>
        </w:rPr>
        <w:t xml:space="preserve"> and sortation</w:t>
      </w:r>
      <w:r w:rsidR="00B16DC8" w:rsidRPr="00C35B25">
        <w:rPr>
          <w:rFonts w:asciiTheme="minorHAnsi" w:hAnsiTheme="minorHAnsi" w:cstheme="minorHAnsi"/>
          <w:color w:val="000000"/>
          <w:sz w:val="28"/>
          <w:lang w:val="en-US"/>
        </w:rPr>
        <w:t xml:space="preserve"> in part time and part benefit</w:t>
      </w:r>
      <w:r w:rsidRPr="00C35B25">
        <w:rPr>
          <w:rFonts w:asciiTheme="minorHAnsi" w:hAnsiTheme="minorHAnsi" w:cstheme="minorHAnsi"/>
          <w:color w:val="000000"/>
          <w:sz w:val="28"/>
          <w:lang w:val="en-US"/>
        </w:rPr>
        <w:t>, says Amazons Insider.</w:t>
      </w:r>
    </w:p>
    <w:p w14:paraId="511E594E" w14:textId="46C8049D" w:rsidR="00B16DC8" w:rsidRDefault="00880665" w:rsidP="00B86CF9">
      <w:pPr>
        <w:pStyle w:val="StandardWeb"/>
        <w:spacing w:before="0" w:beforeAutospacing="0" w:after="0" w:afterAutospacing="0"/>
        <w:rPr>
          <w:rFonts w:asciiTheme="minorHAnsi" w:hAnsiTheme="minorHAnsi" w:cstheme="minorHAnsi"/>
          <w:color w:val="000000"/>
          <w:sz w:val="28"/>
          <w:lang w:val="en-US"/>
        </w:rPr>
      </w:pPr>
      <w:r w:rsidRPr="00C35B25">
        <w:rPr>
          <w:rFonts w:asciiTheme="minorHAnsi" w:hAnsiTheme="minorHAnsi" w:cstheme="minorHAnsi"/>
          <w:color w:val="000000"/>
          <w:sz w:val="28"/>
          <w:lang w:val="en-US"/>
        </w:rPr>
        <w:t xml:space="preserve">Price pressure keeps getting bigger, as people like to spend less money on things. That’s why it’s </w:t>
      </w:r>
      <w:r w:rsidR="0027190E" w:rsidRPr="00C35B25">
        <w:rPr>
          <w:rFonts w:asciiTheme="minorHAnsi" w:hAnsiTheme="minorHAnsi" w:cstheme="minorHAnsi"/>
          <w:color w:val="000000"/>
          <w:sz w:val="28"/>
          <w:lang w:val="en-US"/>
        </w:rPr>
        <w:t xml:space="preserve">like </w:t>
      </w:r>
      <w:r w:rsidRPr="00C35B25">
        <w:rPr>
          <w:rFonts w:asciiTheme="minorHAnsi" w:hAnsiTheme="minorHAnsi" w:cstheme="minorHAnsi"/>
          <w:color w:val="000000"/>
          <w:sz w:val="28"/>
          <w:lang w:val="en-US"/>
        </w:rPr>
        <w:t xml:space="preserve">a cat and mouse game between sellers to </w:t>
      </w:r>
      <w:r w:rsidR="00A144C0" w:rsidRPr="00C35B25">
        <w:rPr>
          <w:rFonts w:asciiTheme="minorHAnsi" w:hAnsiTheme="minorHAnsi" w:cstheme="minorHAnsi"/>
          <w:color w:val="000000"/>
          <w:sz w:val="28"/>
          <w:lang w:val="en-US"/>
        </w:rPr>
        <w:t>sell things even cheaper. And when things cheaper, Amazon is under pressure to make higher profits, so they decrease the wages, or they fire more people.</w:t>
      </w:r>
      <w:r w:rsidR="00771FD2" w:rsidRPr="00C35B25">
        <w:rPr>
          <w:rFonts w:asciiTheme="minorHAnsi" w:hAnsiTheme="minorHAnsi" w:cstheme="minorHAnsi"/>
          <w:color w:val="000000"/>
          <w:sz w:val="28"/>
          <w:lang w:val="en-US"/>
        </w:rPr>
        <w:t xml:space="preserve"> In the end, it’s an endless dilemma.</w:t>
      </w:r>
      <w:r w:rsidR="00A144C0" w:rsidRPr="00C35B25">
        <w:rPr>
          <w:rFonts w:asciiTheme="minorHAnsi" w:hAnsiTheme="minorHAnsi" w:cstheme="minorHAnsi"/>
          <w:color w:val="000000"/>
          <w:sz w:val="28"/>
          <w:lang w:val="en-US"/>
        </w:rPr>
        <w:t xml:space="preserve"> </w:t>
      </w:r>
      <w:r w:rsidR="004E674E" w:rsidRPr="00C35B25">
        <w:rPr>
          <w:rFonts w:asciiTheme="minorHAnsi" w:hAnsiTheme="minorHAnsi" w:cstheme="minorHAnsi"/>
          <w:color w:val="000000"/>
          <w:sz w:val="28"/>
          <w:lang w:val="en-US"/>
        </w:rPr>
        <w:t>Big sellers provide more service per unit of human labor</w:t>
      </w:r>
      <w:r w:rsidR="000D4F80" w:rsidRPr="00C35B25">
        <w:rPr>
          <w:rFonts w:asciiTheme="minorHAnsi" w:hAnsiTheme="minorHAnsi" w:cstheme="minorHAnsi"/>
          <w:color w:val="000000"/>
          <w:sz w:val="28"/>
          <w:lang w:val="en-US"/>
        </w:rPr>
        <w:t xml:space="preserve">, which results </w:t>
      </w:r>
      <w:r w:rsidR="00BA74DB" w:rsidRPr="00C35B25">
        <w:rPr>
          <w:rFonts w:asciiTheme="minorHAnsi" w:hAnsiTheme="minorHAnsi" w:cstheme="minorHAnsi"/>
          <w:color w:val="000000"/>
          <w:sz w:val="28"/>
          <w:lang w:val="en-US"/>
        </w:rPr>
        <w:t>in unfair working conditions (slave labor and social injustice).</w:t>
      </w:r>
    </w:p>
    <w:p w14:paraId="0265D986" w14:textId="77777777" w:rsidR="000A3516" w:rsidRDefault="000A3516" w:rsidP="00B86CF9">
      <w:pPr>
        <w:pStyle w:val="StandardWeb"/>
        <w:spacing w:before="0" w:beforeAutospacing="0" w:after="0" w:afterAutospacing="0"/>
        <w:rPr>
          <w:rFonts w:asciiTheme="minorHAnsi" w:hAnsiTheme="minorHAnsi" w:cstheme="minorHAnsi"/>
          <w:color w:val="000000"/>
          <w:sz w:val="28"/>
          <w:lang w:val="en-US"/>
        </w:rPr>
      </w:pPr>
    </w:p>
    <w:p w14:paraId="1A427462" w14:textId="1C28ECF8" w:rsidR="00D40F59" w:rsidRDefault="00230CC1" w:rsidP="00B86CF9">
      <w:pPr>
        <w:pStyle w:val="StandardWeb"/>
        <w:spacing w:before="0" w:beforeAutospacing="0" w:after="0" w:afterAutospacing="0"/>
        <w:rPr>
          <w:rFonts w:asciiTheme="minorHAnsi" w:hAnsiTheme="minorHAnsi" w:cstheme="minorHAnsi"/>
          <w:color w:val="000000"/>
          <w:sz w:val="28"/>
          <w:lang w:val="en-US"/>
        </w:rPr>
      </w:pPr>
      <w:r>
        <w:rPr>
          <w:rFonts w:asciiTheme="minorHAnsi" w:hAnsiTheme="minorHAnsi" w:cstheme="minorHAnsi"/>
          <w:noProof/>
          <w:color w:val="000000"/>
          <w:sz w:val="28"/>
        </w:rPr>
        <w:lastRenderedPageBreak/>
        <w:drawing>
          <wp:inline distT="0" distB="0" distL="0" distR="0" wp14:anchorId="67A177C6" wp14:editId="3403F70A">
            <wp:extent cx="5760720" cy="2960370"/>
            <wp:effectExtent l="0" t="0" r="0" b="0"/>
            <wp:docPr id="1" name="Grafik 1" descr="C:\Users\marku\OneDrive\Pictures\brighton-small-sho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OneDrive\Pictures\brighton-small-shop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60370"/>
                    </a:xfrm>
                    <a:prstGeom prst="rect">
                      <a:avLst/>
                    </a:prstGeom>
                    <a:noFill/>
                    <a:ln>
                      <a:noFill/>
                    </a:ln>
                  </pic:spPr>
                </pic:pic>
              </a:graphicData>
            </a:graphic>
          </wp:inline>
        </w:drawing>
      </w:r>
    </w:p>
    <w:p w14:paraId="6917B4EB" w14:textId="7EF0EFBF" w:rsidR="00230CC1" w:rsidRDefault="0069268F" w:rsidP="00B86CF9">
      <w:pPr>
        <w:pStyle w:val="StandardWeb"/>
        <w:spacing w:before="0" w:beforeAutospacing="0" w:after="0" w:afterAutospacing="0"/>
        <w:rPr>
          <w:rFonts w:asciiTheme="minorHAnsi" w:hAnsiTheme="minorHAnsi" w:cstheme="minorHAnsi"/>
          <w:color w:val="000000"/>
          <w:sz w:val="28"/>
          <w:lang w:val="en-US"/>
        </w:rPr>
      </w:pPr>
      <w:r>
        <w:rPr>
          <w:rFonts w:asciiTheme="minorHAnsi" w:hAnsiTheme="minorHAnsi" w:cstheme="minorHAnsi"/>
          <w:color w:val="000000"/>
          <w:sz w:val="28"/>
          <w:lang w:val="en-US"/>
        </w:rPr>
        <w:t>Small Shops in Brighton</w:t>
      </w:r>
    </w:p>
    <w:p w14:paraId="7C2A73C9" w14:textId="77777777" w:rsidR="0069268F" w:rsidRPr="00C35B25" w:rsidRDefault="0069268F" w:rsidP="00B86CF9">
      <w:pPr>
        <w:pStyle w:val="StandardWeb"/>
        <w:spacing w:before="0" w:beforeAutospacing="0" w:after="0" w:afterAutospacing="0"/>
        <w:rPr>
          <w:rFonts w:asciiTheme="minorHAnsi" w:hAnsiTheme="minorHAnsi" w:cstheme="minorHAnsi"/>
          <w:color w:val="000000"/>
          <w:sz w:val="28"/>
          <w:lang w:val="en-US"/>
        </w:rPr>
      </w:pPr>
    </w:p>
    <w:p w14:paraId="107ECC8D" w14:textId="43D27992" w:rsidR="00532299" w:rsidRDefault="00C55943" w:rsidP="00B86CF9">
      <w:pPr>
        <w:pStyle w:val="StandardWeb"/>
        <w:spacing w:before="0" w:beforeAutospacing="0" w:after="0" w:afterAutospacing="0"/>
        <w:rPr>
          <w:rFonts w:asciiTheme="minorHAnsi" w:hAnsiTheme="minorHAnsi" w:cstheme="minorHAnsi"/>
          <w:color w:val="000000"/>
          <w:sz w:val="28"/>
          <w:lang w:val="en-US"/>
        </w:rPr>
      </w:pPr>
      <w:r w:rsidRPr="00C35B25">
        <w:rPr>
          <w:rFonts w:asciiTheme="minorHAnsi" w:hAnsiTheme="minorHAnsi" w:cstheme="minorHAnsi"/>
          <w:color w:val="000000"/>
          <w:sz w:val="28"/>
          <w:lang w:val="en-US"/>
        </w:rPr>
        <w:t>For towns and cities, the “death” of small businesses occurs.</w:t>
      </w:r>
      <w:r w:rsidR="00EA5730" w:rsidRPr="00C35B25">
        <w:rPr>
          <w:rFonts w:asciiTheme="minorHAnsi" w:hAnsiTheme="minorHAnsi" w:cstheme="minorHAnsi"/>
          <w:color w:val="000000"/>
          <w:sz w:val="28"/>
          <w:lang w:val="en-US"/>
        </w:rPr>
        <w:t xml:space="preserve"> </w:t>
      </w:r>
      <w:r w:rsidR="00387D3E" w:rsidRPr="00C35B25">
        <w:rPr>
          <w:rFonts w:asciiTheme="minorHAnsi" w:hAnsiTheme="minorHAnsi" w:cstheme="minorHAnsi"/>
          <w:color w:val="000000"/>
          <w:sz w:val="28"/>
          <w:lang w:val="en-US"/>
        </w:rPr>
        <w:t>R</w:t>
      </w:r>
      <w:r w:rsidR="00EA5730" w:rsidRPr="00C35B25">
        <w:rPr>
          <w:rFonts w:asciiTheme="minorHAnsi" w:hAnsiTheme="minorHAnsi" w:cstheme="minorHAnsi"/>
          <w:color w:val="000000"/>
          <w:sz w:val="28"/>
          <w:lang w:val="en-US"/>
        </w:rPr>
        <w:t xml:space="preserve">etailers </w:t>
      </w:r>
      <w:r w:rsidR="00EC0124" w:rsidRPr="00C35B25">
        <w:rPr>
          <w:rFonts w:asciiTheme="minorHAnsi" w:hAnsiTheme="minorHAnsi" w:cstheme="minorHAnsi"/>
          <w:color w:val="000000"/>
          <w:sz w:val="28"/>
          <w:lang w:val="en-US"/>
        </w:rPr>
        <w:t>must</w:t>
      </w:r>
      <w:r w:rsidR="00EA5730" w:rsidRPr="00C35B25">
        <w:rPr>
          <w:rFonts w:asciiTheme="minorHAnsi" w:hAnsiTheme="minorHAnsi" w:cstheme="minorHAnsi"/>
          <w:color w:val="000000"/>
          <w:sz w:val="28"/>
          <w:lang w:val="en-US"/>
        </w:rPr>
        <w:t xml:space="preserve"> </w:t>
      </w:r>
      <w:r w:rsidR="00EC0124" w:rsidRPr="00C35B25">
        <w:rPr>
          <w:rFonts w:asciiTheme="minorHAnsi" w:hAnsiTheme="minorHAnsi" w:cstheme="minorHAnsi"/>
          <w:color w:val="000000"/>
          <w:sz w:val="28"/>
          <w:lang w:val="en-US"/>
        </w:rPr>
        <w:t>close</w:t>
      </w:r>
      <w:r w:rsidR="00EA5730" w:rsidRPr="00C35B25">
        <w:rPr>
          <w:rFonts w:asciiTheme="minorHAnsi" w:hAnsiTheme="minorHAnsi" w:cstheme="minorHAnsi"/>
          <w:color w:val="000000"/>
          <w:sz w:val="28"/>
          <w:lang w:val="en-US"/>
        </w:rPr>
        <w:t>, because more people buy their things on Amazon, because its cheaper</w:t>
      </w:r>
      <w:r w:rsidR="00387D3E" w:rsidRPr="00C35B25">
        <w:rPr>
          <w:rFonts w:asciiTheme="minorHAnsi" w:hAnsiTheme="minorHAnsi" w:cstheme="minorHAnsi"/>
          <w:color w:val="000000"/>
          <w:sz w:val="28"/>
          <w:lang w:val="en-US"/>
        </w:rPr>
        <w:t>. Streets without storefront windows will be</w:t>
      </w:r>
      <w:r w:rsidR="00943883">
        <w:rPr>
          <w:rFonts w:asciiTheme="minorHAnsi" w:hAnsiTheme="minorHAnsi" w:cstheme="minorHAnsi"/>
          <w:color w:val="000000"/>
          <w:sz w:val="28"/>
          <w:lang w:val="en-US"/>
        </w:rPr>
        <w:t xml:space="preserve"> everywhere</w:t>
      </w:r>
      <w:r w:rsidR="00114702" w:rsidRPr="00C35B25">
        <w:rPr>
          <w:rFonts w:asciiTheme="minorHAnsi" w:hAnsiTheme="minorHAnsi" w:cstheme="minorHAnsi"/>
          <w:color w:val="000000"/>
          <w:sz w:val="28"/>
          <w:lang w:val="en-US"/>
        </w:rPr>
        <w:t>.</w:t>
      </w:r>
    </w:p>
    <w:p w14:paraId="7C8EA2FD" w14:textId="7ABDFEA4" w:rsidR="00532299" w:rsidRDefault="00851DC7" w:rsidP="00B86CF9">
      <w:pPr>
        <w:pStyle w:val="StandardWeb"/>
        <w:spacing w:before="0" w:beforeAutospacing="0" w:after="0" w:afterAutospacing="0"/>
        <w:rPr>
          <w:rFonts w:asciiTheme="minorHAnsi" w:hAnsiTheme="minorHAnsi" w:cstheme="minorHAnsi"/>
          <w:color w:val="000000"/>
          <w:sz w:val="28"/>
          <w:lang w:val="en-US"/>
        </w:rPr>
      </w:pPr>
      <w:r>
        <w:rPr>
          <w:rFonts w:asciiTheme="minorHAnsi" w:hAnsiTheme="minorHAnsi" w:cstheme="minorHAnsi"/>
          <w:noProof/>
          <w:color w:val="000000"/>
          <w:sz w:val="28"/>
        </w:rPr>
        <w:drawing>
          <wp:inline distT="0" distB="0" distL="0" distR="0" wp14:anchorId="6E16BF60" wp14:editId="719ED015">
            <wp:extent cx="5760720" cy="4057650"/>
            <wp:effectExtent l="0" t="0" r="0" b="0"/>
            <wp:docPr id="2" name="Grafik 2" descr="C:\Users\marku\OneDrive\Pictures\article-0-01D896B4000004B0-799_634x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u\OneDrive\Pictures\article-0-01D896B4000004B0-799_634x44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057650"/>
                    </a:xfrm>
                    <a:prstGeom prst="rect">
                      <a:avLst/>
                    </a:prstGeom>
                    <a:noFill/>
                    <a:ln>
                      <a:noFill/>
                    </a:ln>
                  </pic:spPr>
                </pic:pic>
              </a:graphicData>
            </a:graphic>
          </wp:inline>
        </w:drawing>
      </w:r>
    </w:p>
    <w:p w14:paraId="65DECA7E" w14:textId="490FF8DE" w:rsidR="00851DC7" w:rsidRDefault="00851DC7" w:rsidP="00B86CF9">
      <w:pPr>
        <w:pStyle w:val="StandardWeb"/>
        <w:spacing w:before="0" w:beforeAutospacing="0" w:after="0" w:afterAutospacing="0"/>
        <w:rPr>
          <w:rFonts w:asciiTheme="minorHAnsi" w:hAnsiTheme="minorHAnsi" w:cstheme="minorHAnsi"/>
          <w:color w:val="000000"/>
          <w:sz w:val="28"/>
          <w:lang w:val="en-US"/>
        </w:rPr>
      </w:pPr>
      <w:r>
        <w:rPr>
          <w:rFonts w:asciiTheme="minorHAnsi" w:hAnsiTheme="minorHAnsi" w:cstheme="minorHAnsi"/>
          <w:color w:val="000000"/>
          <w:sz w:val="28"/>
          <w:lang w:val="en-US"/>
        </w:rPr>
        <w:t>Closed Stores in NYC due to Amazon</w:t>
      </w:r>
    </w:p>
    <w:p w14:paraId="04CB3AFD" w14:textId="77777777" w:rsidR="00851DC7" w:rsidRDefault="00851DC7" w:rsidP="00B86CF9">
      <w:pPr>
        <w:pStyle w:val="StandardWeb"/>
        <w:spacing w:before="0" w:beforeAutospacing="0" w:after="0" w:afterAutospacing="0"/>
        <w:rPr>
          <w:rFonts w:asciiTheme="minorHAnsi" w:hAnsiTheme="minorHAnsi" w:cstheme="minorHAnsi"/>
          <w:color w:val="000000"/>
          <w:sz w:val="28"/>
          <w:lang w:val="en-US"/>
        </w:rPr>
      </w:pPr>
    </w:p>
    <w:p w14:paraId="6AC7F932" w14:textId="6B7A09AF" w:rsidR="00B86CF9" w:rsidRPr="00C35B25" w:rsidRDefault="00114702" w:rsidP="00B86CF9">
      <w:pPr>
        <w:pStyle w:val="StandardWeb"/>
        <w:spacing w:before="0" w:beforeAutospacing="0" w:after="0" w:afterAutospacing="0"/>
        <w:rPr>
          <w:rFonts w:asciiTheme="minorHAnsi" w:hAnsiTheme="minorHAnsi" w:cstheme="minorHAnsi"/>
          <w:color w:val="000000"/>
          <w:sz w:val="28"/>
          <w:lang w:val="en-US"/>
        </w:rPr>
      </w:pPr>
      <w:r w:rsidRPr="00C35B25">
        <w:rPr>
          <w:rFonts w:asciiTheme="minorHAnsi" w:hAnsiTheme="minorHAnsi" w:cstheme="minorHAnsi"/>
          <w:color w:val="000000"/>
          <w:sz w:val="28"/>
          <w:lang w:val="en-US"/>
        </w:rPr>
        <w:t>And that will result in massive unemployment</w:t>
      </w:r>
      <w:r w:rsidR="00427CE3" w:rsidRPr="00C35B25">
        <w:rPr>
          <w:rFonts w:asciiTheme="minorHAnsi" w:hAnsiTheme="minorHAnsi" w:cstheme="minorHAnsi"/>
          <w:color w:val="000000"/>
          <w:sz w:val="28"/>
          <w:lang w:val="en-US"/>
        </w:rPr>
        <w:t>, lack of individual advice and knowledge</w:t>
      </w:r>
      <w:r w:rsidR="00E9794C" w:rsidRPr="00C35B25">
        <w:rPr>
          <w:rFonts w:asciiTheme="minorHAnsi" w:hAnsiTheme="minorHAnsi" w:cstheme="minorHAnsi"/>
          <w:color w:val="000000"/>
          <w:sz w:val="28"/>
          <w:lang w:val="en-US"/>
        </w:rPr>
        <w:t xml:space="preserve">, loss of creativity and formation of a </w:t>
      </w:r>
      <w:r w:rsidR="0018473E" w:rsidRPr="00C35B25">
        <w:rPr>
          <w:rFonts w:asciiTheme="minorHAnsi" w:hAnsiTheme="minorHAnsi" w:cstheme="minorHAnsi"/>
          <w:color w:val="000000"/>
          <w:sz w:val="28"/>
          <w:lang w:val="en-US"/>
        </w:rPr>
        <w:t>monopoly</w:t>
      </w:r>
      <w:r w:rsidR="00E9794C" w:rsidRPr="00C35B25">
        <w:rPr>
          <w:rFonts w:asciiTheme="minorHAnsi" w:hAnsiTheme="minorHAnsi" w:cstheme="minorHAnsi"/>
          <w:color w:val="000000"/>
          <w:sz w:val="28"/>
          <w:lang w:val="en-US"/>
        </w:rPr>
        <w:t>.</w:t>
      </w:r>
    </w:p>
    <w:p w14:paraId="7E619F5E" w14:textId="39E31280" w:rsidR="00FA342E" w:rsidRPr="00C35B25" w:rsidRDefault="00EC0124" w:rsidP="00B86CF9">
      <w:pPr>
        <w:pStyle w:val="StandardWeb"/>
        <w:spacing w:before="0" w:beforeAutospacing="0" w:after="0" w:afterAutospacing="0"/>
        <w:rPr>
          <w:rFonts w:asciiTheme="minorHAnsi" w:hAnsiTheme="minorHAnsi" w:cstheme="minorHAnsi"/>
          <w:color w:val="000000"/>
          <w:sz w:val="28"/>
          <w:lang w:val="en-US"/>
        </w:rPr>
      </w:pPr>
      <w:r w:rsidRPr="00C35B25">
        <w:rPr>
          <w:rFonts w:asciiTheme="minorHAnsi" w:hAnsiTheme="minorHAnsi" w:cstheme="minorHAnsi"/>
          <w:color w:val="000000"/>
          <w:sz w:val="28"/>
          <w:lang w:val="en-US"/>
        </w:rPr>
        <w:lastRenderedPageBreak/>
        <w:t>Unfortunately,</w:t>
      </w:r>
      <w:r w:rsidR="00FA342E" w:rsidRPr="00C35B25">
        <w:rPr>
          <w:rFonts w:asciiTheme="minorHAnsi" w:hAnsiTheme="minorHAnsi" w:cstheme="minorHAnsi"/>
          <w:color w:val="000000"/>
          <w:sz w:val="28"/>
          <w:lang w:val="en-US"/>
        </w:rPr>
        <w:t xml:space="preserve"> it is an unfair situation that professions in health care service or education, dealing with the future of people,</w:t>
      </w:r>
      <w:r w:rsidR="00390121" w:rsidRPr="00C35B25">
        <w:rPr>
          <w:rFonts w:asciiTheme="minorHAnsi" w:hAnsiTheme="minorHAnsi" w:cstheme="minorHAnsi"/>
          <w:color w:val="000000"/>
          <w:sz w:val="28"/>
          <w:lang w:val="en-US"/>
        </w:rPr>
        <w:t xml:space="preserve"> are not getting paid equivalent.</w:t>
      </w:r>
      <w:r w:rsidR="00FA342E" w:rsidRPr="00C35B25">
        <w:rPr>
          <w:rFonts w:asciiTheme="minorHAnsi" w:hAnsiTheme="minorHAnsi" w:cstheme="minorHAnsi"/>
          <w:color w:val="000000"/>
          <w:sz w:val="28"/>
          <w:lang w:val="en-US"/>
        </w:rPr>
        <w:t xml:space="preserve"> </w:t>
      </w:r>
    </w:p>
    <w:p w14:paraId="3FDBFC72" w14:textId="1C70905E" w:rsidR="00B86CF9" w:rsidRPr="00C35B25" w:rsidRDefault="00AE5E2E" w:rsidP="0017629B">
      <w:pPr>
        <w:rPr>
          <w:rFonts w:cstheme="minorHAnsi"/>
          <w:sz w:val="28"/>
          <w:lang w:val="en-US"/>
        </w:rPr>
      </w:pPr>
      <w:r w:rsidRPr="00C35B25">
        <w:rPr>
          <w:rFonts w:cstheme="minorHAnsi"/>
          <w:sz w:val="28"/>
          <w:lang w:val="en-US"/>
        </w:rPr>
        <w:t>Amazon is part of the Globalization, which is an economic wave that is sweeping over the world</w:t>
      </w:r>
      <w:r w:rsidR="0068431C" w:rsidRPr="00C35B25">
        <w:rPr>
          <w:rFonts w:cstheme="minorHAnsi"/>
          <w:sz w:val="28"/>
          <w:lang w:val="en-US"/>
        </w:rPr>
        <w:t>, with influence in political decisions</w:t>
      </w:r>
      <w:r w:rsidR="00DC3D2F" w:rsidRPr="00C35B25">
        <w:rPr>
          <w:rFonts w:cstheme="minorHAnsi"/>
          <w:sz w:val="28"/>
          <w:lang w:val="en-US"/>
        </w:rPr>
        <w:t>, for example regarding tax payments.</w:t>
      </w:r>
    </w:p>
    <w:p w14:paraId="219C7039" w14:textId="77777777" w:rsidR="00226225" w:rsidRDefault="00226225" w:rsidP="00226225">
      <w:pPr>
        <w:pStyle w:val="berschrift1"/>
        <w:rPr>
          <w:lang w:val="en-US"/>
        </w:rPr>
      </w:pPr>
      <w:r>
        <w:rPr>
          <w:lang w:val="en-US"/>
        </w:rPr>
        <w:t>Summary</w:t>
      </w:r>
    </w:p>
    <w:p w14:paraId="0989F874" w14:textId="248BB4F6" w:rsidR="00226225" w:rsidRDefault="00226225" w:rsidP="00226225">
      <w:pPr>
        <w:rPr>
          <w:sz w:val="28"/>
          <w:lang w:val="en-US"/>
        </w:rPr>
      </w:pPr>
      <w:r>
        <w:rPr>
          <w:sz w:val="28"/>
          <w:lang w:val="en-US"/>
        </w:rPr>
        <w:t>In summary, Amazon is the largest growing Company in 2018 as the Stock price doubled in one year since 2017. And now with the title of the Richest man in the World, he invests his income in his own Space Agency and Cancer Research</w:t>
      </w:r>
      <w:r w:rsidR="00A42F9A">
        <w:rPr>
          <w:sz w:val="28"/>
          <w:lang w:val="en-US"/>
        </w:rPr>
        <w:t xml:space="preserve">, </w:t>
      </w:r>
      <w:r w:rsidR="005D1A80">
        <w:rPr>
          <w:sz w:val="28"/>
          <w:lang w:val="en-US"/>
        </w:rPr>
        <w:t>his actions are still very controversial.</w:t>
      </w:r>
    </w:p>
    <w:p w14:paraId="046D25D3" w14:textId="6F24CE3E" w:rsidR="008A2523" w:rsidRPr="003D1B7C" w:rsidRDefault="008A2523" w:rsidP="003D1B7C">
      <w:pPr>
        <w:spacing w:after="0" w:line="240" w:lineRule="auto"/>
        <w:rPr>
          <w:sz w:val="28"/>
          <w:lang w:val="en-US"/>
        </w:rPr>
      </w:pPr>
      <w:r>
        <w:rPr>
          <w:lang w:val="en-US"/>
        </w:rPr>
        <w:t>Resources:</w:t>
      </w:r>
    </w:p>
    <w:p w14:paraId="378E7B3C" w14:textId="76B9D313" w:rsidR="008A2523" w:rsidRDefault="0004367E" w:rsidP="003D1B7C">
      <w:pPr>
        <w:tabs>
          <w:tab w:val="left" w:pos="2542"/>
        </w:tabs>
        <w:spacing w:after="0" w:line="240" w:lineRule="auto"/>
        <w:rPr>
          <w:lang w:val="en-US"/>
        </w:rPr>
      </w:pPr>
      <w:hyperlink r:id="rId9" w:history="1">
        <w:r w:rsidR="003D1B7C" w:rsidRPr="001940A9">
          <w:rPr>
            <w:rStyle w:val="Hyperlink"/>
            <w:lang w:val="en-US"/>
          </w:rPr>
          <w:t>https://www.marketwatch.com/story/its-not-just-amazon-and-whole-foods-heres-jeff-bezos-enormous-empire-in-one-chart-2017-06-21</w:t>
        </w:r>
      </w:hyperlink>
    </w:p>
    <w:p w14:paraId="2959841B" w14:textId="792DC461" w:rsidR="003D1B7C" w:rsidRDefault="0004367E" w:rsidP="00907C57">
      <w:pPr>
        <w:tabs>
          <w:tab w:val="left" w:pos="2542"/>
        </w:tabs>
        <w:spacing w:after="0" w:line="240" w:lineRule="auto"/>
        <w:rPr>
          <w:lang w:val="en-US"/>
        </w:rPr>
      </w:pPr>
      <w:hyperlink r:id="rId10" w:history="1">
        <w:r w:rsidR="003D1B7C" w:rsidRPr="001940A9">
          <w:rPr>
            <w:rStyle w:val="Hyperlink"/>
            <w:lang w:val="en-US"/>
          </w:rPr>
          <w:t>https://www.referralcandy.com/blog/jeff-bezos-quotes/</w:t>
        </w:r>
      </w:hyperlink>
    </w:p>
    <w:p w14:paraId="37605187" w14:textId="7E16F638" w:rsidR="003D1B7C" w:rsidRDefault="0004367E" w:rsidP="003D1B7C">
      <w:pPr>
        <w:tabs>
          <w:tab w:val="left" w:pos="2542"/>
        </w:tabs>
        <w:spacing w:after="0" w:line="240" w:lineRule="auto"/>
        <w:rPr>
          <w:lang w:val="en-US"/>
        </w:rPr>
      </w:pPr>
      <w:hyperlink r:id="rId11" w:history="1">
        <w:r w:rsidR="006F7B4C" w:rsidRPr="00121E24">
          <w:rPr>
            <w:rStyle w:val="Hyperlink"/>
            <w:lang w:val="en-US"/>
          </w:rPr>
          <w:t>https://www.fundable.com/learn/startup-stories/amazon</w:t>
        </w:r>
      </w:hyperlink>
    </w:p>
    <w:p w14:paraId="36286E0F" w14:textId="53A0BEAB" w:rsidR="00F61DF3" w:rsidRPr="008A2523" w:rsidRDefault="0004367E" w:rsidP="003D1B7C">
      <w:pPr>
        <w:tabs>
          <w:tab w:val="left" w:pos="2542"/>
        </w:tabs>
        <w:spacing w:after="0" w:line="240" w:lineRule="auto"/>
        <w:rPr>
          <w:lang w:val="en-US"/>
        </w:rPr>
      </w:pPr>
      <w:hyperlink r:id="rId12" w:tgtFrame="_blank" w:history="1">
        <w:r w:rsidR="006F7B4C" w:rsidRPr="006F7B4C">
          <w:rPr>
            <w:rStyle w:val="Hyperlink"/>
            <w:rFonts w:ascii="Segoe UI" w:hAnsi="Segoe UI" w:cs="Segoe UI"/>
            <w:sz w:val="20"/>
            <w:szCs w:val="20"/>
            <w:shd w:val="clear" w:color="auto" w:fill="FFFFFF"/>
            <w:lang w:val="en-US"/>
          </w:rPr>
          <w:t>https://www.forbes.com/sites/timworstall/2017/01/12/of-course-amazon-destroys-more-jobs-than-it-creates-thats-the-whole-darn-point/</w:t>
        </w:r>
      </w:hyperlink>
    </w:p>
    <w:sectPr w:rsidR="00F61DF3" w:rsidRPr="008A2523">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E8C7E" w14:textId="77777777" w:rsidR="004C0AF0" w:rsidRDefault="004C0AF0" w:rsidP="00BE7F9A">
      <w:pPr>
        <w:spacing w:after="0" w:line="240" w:lineRule="auto"/>
      </w:pPr>
      <w:r>
        <w:separator/>
      </w:r>
    </w:p>
  </w:endnote>
  <w:endnote w:type="continuationSeparator" w:id="0">
    <w:p w14:paraId="10B0EF42" w14:textId="77777777" w:rsidR="004C0AF0" w:rsidRDefault="004C0AF0" w:rsidP="00BE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B4B96" w14:textId="77777777" w:rsidR="00EA47EC" w:rsidRDefault="00EA47E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7220B" w14:textId="77777777" w:rsidR="00EA47EC" w:rsidRDefault="00EA47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5DEE2" w14:textId="77777777" w:rsidR="00EA47EC" w:rsidRDefault="00EA47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99EA5" w14:textId="77777777" w:rsidR="004C0AF0" w:rsidRDefault="004C0AF0" w:rsidP="00BE7F9A">
      <w:pPr>
        <w:spacing w:after="0" w:line="240" w:lineRule="auto"/>
      </w:pPr>
      <w:r>
        <w:separator/>
      </w:r>
    </w:p>
  </w:footnote>
  <w:footnote w:type="continuationSeparator" w:id="0">
    <w:p w14:paraId="7D198B05" w14:textId="77777777" w:rsidR="004C0AF0" w:rsidRDefault="004C0AF0" w:rsidP="00BE7F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560CF" w14:textId="77777777" w:rsidR="00EA47EC" w:rsidRDefault="00EA47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518E0" w14:textId="2BF59137" w:rsidR="00BE7F9A" w:rsidRDefault="008337EE">
    <w:pPr>
      <w:pStyle w:val="Kopfzeile"/>
    </w:pPr>
    <w:r w:rsidRPr="00D24336">
      <w:rPr>
        <w:lang w:val="en-US"/>
      </w:rPr>
      <w:t>English Article</w:t>
    </w:r>
    <w:r>
      <w:t xml:space="preserve">                                                  </w:t>
    </w:r>
    <w:r w:rsidR="00EA47EC">
      <w:t>04</w:t>
    </w:r>
    <w:r w:rsidR="00BE7F9A">
      <w:t>.1</w:t>
    </w:r>
    <w:r w:rsidR="00EA47EC">
      <w:t>2</w:t>
    </w:r>
    <w:r w:rsidR="00BE7F9A">
      <w:t>.18</w:t>
    </w:r>
    <w:r w:rsidR="00BE7F9A">
      <w:tab/>
    </w:r>
    <w:r w:rsidR="00BE7F9A">
      <w:tab/>
      <w:t>Markus Haas 3BHIT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8BE82" w14:textId="77777777" w:rsidR="00EA47EC" w:rsidRDefault="00EA47E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494"/>
    <w:rsid w:val="00040223"/>
    <w:rsid w:val="0004367E"/>
    <w:rsid w:val="000508D8"/>
    <w:rsid w:val="000662E6"/>
    <w:rsid w:val="000901C4"/>
    <w:rsid w:val="000A3516"/>
    <w:rsid w:val="000A3861"/>
    <w:rsid w:val="000D4422"/>
    <w:rsid w:val="000D4F80"/>
    <w:rsid w:val="000E270E"/>
    <w:rsid w:val="00114702"/>
    <w:rsid w:val="00114BA2"/>
    <w:rsid w:val="0014773A"/>
    <w:rsid w:val="0017629B"/>
    <w:rsid w:val="00183842"/>
    <w:rsid w:val="0018473E"/>
    <w:rsid w:val="00186C0F"/>
    <w:rsid w:val="001F3E8D"/>
    <w:rsid w:val="00211E78"/>
    <w:rsid w:val="002205A7"/>
    <w:rsid w:val="00226225"/>
    <w:rsid w:val="00230CC1"/>
    <w:rsid w:val="00236C4D"/>
    <w:rsid w:val="0027190E"/>
    <w:rsid w:val="00293DA8"/>
    <w:rsid w:val="002A0F78"/>
    <w:rsid w:val="002D0296"/>
    <w:rsid w:val="00312AFB"/>
    <w:rsid w:val="00356D3A"/>
    <w:rsid w:val="003626E2"/>
    <w:rsid w:val="00387D3E"/>
    <w:rsid w:val="00390121"/>
    <w:rsid w:val="00395C79"/>
    <w:rsid w:val="003D1B7C"/>
    <w:rsid w:val="003D6FBB"/>
    <w:rsid w:val="003F59FC"/>
    <w:rsid w:val="00403E13"/>
    <w:rsid w:val="004155EA"/>
    <w:rsid w:val="00421B0A"/>
    <w:rsid w:val="00427CE3"/>
    <w:rsid w:val="00436F91"/>
    <w:rsid w:val="00451464"/>
    <w:rsid w:val="004632C1"/>
    <w:rsid w:val="004767D0"/>
    <w:rsid w:val="004955E6"/>
    <w:rsid w:val="004A7324"/>
    <w:rsid w:val="004B18AB"/>
    <w:rsid w:val="004C0AF0"/>
    <w:rsid w:val="004C41B2"/>
    <w:rsid w:val="004E0380"/>
    <w:rsid w:val="004E08FB"/>
    <w:rsid w:val="004E674E"/>
    <w:rsid w:val="004F6E4F"/>
    <w:rsid w:val="00526E63"/>
    <w:rsid w:val="00532299"/>
    <w:rsid w:val="00593B55"/>
    <w:rsid w:val="005D1A80"/>
    <w:rsid w:val="005F428C"/>
    <w:rsid w:val="00637DC7"/>
    <w:rsid w:val="006555D6"/>
    <w:rsid w:val="00656544"/>
    <w:rsid w:val="00657A08"/>
    <w:rsid w:val="0066070E"/>
    <w:rsid w:val="0066799D"/>
    <w:rsid w:val="0068431C"/>
    <w:rsid w:val="006868A7"/>
    <w:rsid w:val="0069268F"/>
    <w:rsid w:val="006C235C"/>
    <w:rsid w:val="006E377F"/>
    <w:rsid w:val="006F7B4C"/>
    <w:rsid w:val="00711F6E"/>
    <w:rsid w:val="00726494"/>
    <w:rsid w:val="0073490F"/>
    <w:rsid w:val="0074115E"/>
    <w:rsid w:val="00742DA8"/>
    <w:rsid w:val="00745952"/>
    <w:rsid w:val="00771FD2"/>
    <w:rsid w:val="007759E8"/>
    <w:rsid w:val="007C66CC"/>
    <w:rsid w:val="007E2F33"/>
    <w:rsid w:val="0082653F"/>
    <w:rsid w:val="008337EE"/>
    <w:rsid w:val="00843E91"/>
    <w:rsid w:val="00851DC7"/>
    <w:rsid w:val="00880665"/>
    <w:rsid w:val="008A2523"/>
    <w:rsid w:val="008B021E"/>
    <w:rsid w:val="008E24F5"/>
    <w:rsid w:val="008E2761"/>
    <w:rsid w:val="008F578D"/>
    <w:rsid w:val="00907C57"/>
    <w:rsid w:val="009208D2"/>
    <w:rsid w:val="00943883"/>
    <w:rsid w:val="009A36C7"/>
    <w:rsid w:val="009E2016"/>
    <w:rsid w:val="009F2C92"/>
    <w:rsid w:val="009F5847"/>
    <w:rsid w:val="00A020FA"/>
    <w:rsid w:val="00A144C0"/>
    <w:rsid w:val="00A30B17"/>
    <w:rsid w:val="00A4231E"/>
    <w:rsid w:val="00A42F9A"/>
    <w:rsid w:val="00A43FD1"/>
    <w:rsid w:val="00A44630"/>
    <w:rsid w:val="00A802BD"/>
    <w:rsid w:val="00AB2A0F"/>
    <w:rsid w:val="00AD11AE"/>
    <w:rsid w:val="00AE4120"/>
    <w:rsid w:val="00AE5E2E"/>
    <w:rsid w:val="00B026C3"/>
    <w:rsid w:val="00B16DC8"/>
    <w:rsid w:val="00B36953"/>
    <w:rsid w:val="00B560DB"/>
    <w:rsid w:val="00B7025B"/>
    <w:rsid w:val="00B756D8"/>
    <w:rsid w:val="00B86CF9"/>
    <w:rsid w:val="00BA74DB"/>
    <w:rsid w:val="00BC2E39"/>
    <w:rsid w:val="00BD784F"/>
    <w:rsid w:val="00BE7F9A"/>
    <w:rsid w:val="00BF3663"/>
    <w:rsid w:val="00C16F59"/>
    <w:rsid w:val="00C2425E"/>
    <w:rsid w:val="00C35B25"/>
    <w:rsid w:val="00C55943"/>
    <w:rsid w:val="00C92032"/>
    <w:rsid w:val="00CC0A73"/>
    <w:rsid w:val="00CD7988"/>
    <w:rsid w:val="00D24336"/>
    <w:rsid w:val="00D319FA"/>
    <w:rsid w:val="00D34311"/>
    <w:rsid w:val="00D3736B"/>
    <w:rsid w:val="00D40F59"/>
    <w:rsid w:val="00D42C1A"/>
    <w:rsid w:val="00D6127D"/>
    <w:rsid w:val="00D94831"/>
    <w:rsid w:val="00DC3D2F"/>
    <w:rsid w:val="00DD6CD1"/>
    <w:rsid w:val="00DF2FC7"/>
    <w:rsid w:val="00DF488C"/>
    <w:rsid w:val="00DF6619"/>
    <w:rsid w:val="00DF6980"/>
    <w:rsid w:val="00E0162D"/>
    <w:rsid w:val="00E458B5"/>
    <w:rsid w:val="00E50747"/>
    <w:rsid w:val="00E9794C"/>
    <w:rsid w:val="00EA47EC"/>
    <w:rsid w:val="00EA5730"/>
    <w:rsid w:val="00EB534C"/>
    <w:rsid w:val="00EC0124"/>
    <w:rsid w:val="00EC3B66"/>
    <w:rsid w:val="00EE003F"/>
    <w:rsid w:val="00EE24F5"/>
    <w:rsid w:val="00EE6430"/>
    <w:rsid w:val="00EE728D"/>
    <w:rsid w:val="00EF7833"/>
    <w:rsid w:val="00EF7CA6"/>
    <w:rsid w:val="00F3699D"/>
    <w:rsid w:val="00F61DF3"/>
    <w:rsid w:val="00F90999"/>
    <w:rsid w:val="00FA342E"/>
    <w:rsid w:val="00FB0D31"/>
    <w:rsid w:val="00FB4E4B"/>
    <w:rsid w:val="00FC70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D215"/>
  <w15:chartTrackingRefBased/>
  <w15:docId w15:val="{6A71321F-AD35-414E-A749-02E02E33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E0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0380"/>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BE7F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7F9A"/>
  </w:style>
  <w:style w:type="paragraph" w:styleId="Fuzeile">
    <w:name w:val="footer"/>
    <w:basedOn w:val="Standard"/>
    <w:link w:val="FuzeileZchn"/>
    <w:uiPriority w:val="99"/>
    <w:unhideWhenUsed/>
    <w:rsid w:val="00BE7F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7F9A"/>
  </w:style>
  <w:style w:type="character" w:styleId="Hyperlink">
    <w:name w:val="Hyperlink"/>
    <w:basedOn w:val="Absatz-Standardschriftart"/>
    <w:uiPriority w:val="99"/>
    <w:unhideWhenUsed/>
    <w:rsid w:val="008A2523"/>
    <w:rPr>
      <w:color w:val="0563C1" w:themeColor="hyperlink"/>
      <w:u w:val="single"/>
    </w:rPr>
  </w:style>
  <w:style w:type="character" w:customStyle="1" w:styleId="UnresolvedMention">
    <w:name w:val="Unresolved Mention"/>
    <w:basedOn w:val="Absatz-Standardschriftart"/>
    <w:uiPriority w:val="99"/>
    <w:semiHidden/>
    <w:unhideWhenUsed/>
    <w:rsid w:val="008A2523"/>
    <w:rPr>
      <w:color w:val="605E5C"/>
      <w:shd w:val="clear" w:color="auto" w:fill="E1DFDD"/>
    </w:rPr>
  </w:style>
  <w:style w:type="paragraph" w:styleId="StandardWeb">
    <w:name w:val="Normal (Web)"/>
    <w:basedOn w:val="Standard"/>
    <w:uiPriority w:val="99"/>
    <w:semiHidden/>
    <w:unhideWhenUsed/>
    <w:rsid w:val="00B86CF9"/>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46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forbes.com/sites/timworstall/2017/01/12/of-course-amazon-destroys-more-jobs-than-it-creates-thats-the-whole-darn-point/"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fundable.com/learn/startup-stories/amazon"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referralcandy.com/blog/jeff-bezos-quote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arketwatch.com/story/its-not-just-amazon-and-whole-foods-heres-jeff-bezos-enormous-empire-in-one-chart-2017-06-21" TargetMode="Externa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78D328E5</Template>
  <TotalTime>0</TotalTime>
  <Pages>4</Pages>
  <Words>669</Words>
  <Characters>4219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Markus</dc:creator>
  <cp:keywords/>
  <dc:description/>
  <cp:lastModifiedBy>Monika Reichart</cp:lastModifiedBy>
  <cp:revision>2</cp:revision>
  <dcterms:created xsi:type="dcterms:W3CDTF">2019-01-16T08:30:00Z</dcterms:created>
  <dcterms:modified xsi:type="dcterms:W3CDTF">2019-01-16T08:30:00Z</dcterms:modified>
</cp:coreProperties>
</file>