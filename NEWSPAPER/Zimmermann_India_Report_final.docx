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2D206" w14:textId="77777777" w:rsidR="00787489" w:rsidRDefault="00FC13D3" w:rsidP="006437F2">
      <w:pPr>
        <w:pStyle w:val="berschrift1"/>
        <w:jc w:val="both"/>
        <w:rPr>
          <w:color w:val="000000" w:themeColor="text1"/>
          <w:lang w:val="en-GB"/>
        </w:rPr>
      </w:pPr>
      <w:bookmarkStart w:id="0" w:name="_GoBack"/>
      <w:bookmarkEnd w:id="0"/>
      <w:r w:rsidRPr="00FC13D3">
        <w:rPr>
          <w:color w:val="000000" w:themeColor="text1"/>
          <w:lang w:val="en-GB"/>
        </w:rPr>
        <w:t>India’s population crisis – and why it affects the world.</w:t>
      </w:r>
    </w:p>
    <w:p w14:paraId="1630261F" w14:textId="77777777" w:rsidR="004E6547" w:rsidRPr="004E6547" w:rsidRDefault="004E6547" w:rsidP="006437F2">
      <w:pPr>
        <w:jc w:val="both"/>
        <w:rPr>
          <w:lang w:val="en-GB"/>
        </w:rPr>
      </w:pPr>
      <w:r w:rsidRPr="004E6547">
        <w:rPr>
          <w:lang w:val="en-GB"/>
        </w:rPr>
        <w:t>Daniel Zimmermann</w:t>
      </w:r>
      <w:r>
        <w:rPr>
          <w:lang w:val="en-GB"/>
        </w:rPr>
        <w:t xml:space="preserve"> 5.1.2019</w:t>
      </w:r>
    </w:p>
    <w:p w14:paraId="50332324" w14:textId="77777777" w:rsidR="00FC13D3" w:rsidRDefault="00FC13D3" w:rsidP="006437F2">
      <w:pPr>
        <w:jc w:val="both"/>
        <w:rPr>
          <w:lang w:val="en-GB"/>
        </w:rPr>
      </w:pPr>
    </w:p>
    <w:p w14:paraId="54D7F88A" w14:textId="77777777" w:rsidR="00FC13D3" w:rsidRDefault="00FC13D3" w:rsidP="006437F2">
      <w:pPr>
        <w:jc w:val="both"/>
        <w:rPr>
          <w:b/>
          <w:lang w:val="en-GB"/>
        </w:rPr>
      </w:pPr>
      <w:r w:rsidRPr="00FC13D3">
        <w:rPr>
          <w:b/>
          <w:lang w:val="en-GB"/>
        </w:rPr>
        <w:t>Introduction:</w:t>
      </w:r>
    </w:p>
    <w:p w14:paraId="7C66A583" w14:textId="4359823F" w:rsidR="00A60402" w:rsidRDefault="00FA48BD" w:rsidP="006437F2">
      <w:pPr>
        <w:jc w:val="both"/>
        <w:rPr>
          <w:lang w:val="en-GB"/>
        </w:rPr>
      </w:pPr>
      <w:r>
        <w:rPr>
          <w:lang w:val="en-GB"/>
        </w:rPr>
        <w:t>Many see India as a poor and underdeveloped country</w:t>
      </w:r>
      <w:r w:rsidR="00B21A85">
        <w:rPr>
          <w:lang w:val="en-GB"/>
        </w:rPr>
        <w:t xml:space="preserve"> because of h</w:t>
      </w:r>
      <w:r>
        <w:rPr>
          <w:lang w:val="en-GB"/>
        </w:rPr>
        <w:t xml:space="preserve">igh poverty, high crime rates, low average income, low life expectancy and </w:t>
      </w:r>
      <w:r w:rsidR="00317E00">
        <w:rPr>
          <w:lang w:val="en-GB"/>
        </w:rPr>
        <w:t>limited access to</w:t>
      </w:r>
      <w:r>
        <w:rPr>
          <w:lang w:val="en-GB"/>
        </w:rPr>
        <w:t xml:space="preserve"> education</w:t>
      </w:r>
      <w:r w:rsidR="00317E00">
        <w:rPr>
          <w:lang w:val="en-GB"/>
        </w:rPr>
        <w:t xml:space="preserve"> among large demographics</w:t>
      </w:r>
      <w:r>
        <w:rPr>
          <w:lang w:val="en-GB"/>
        </w:rPr>
        <w:t xml:space="preserve">. </w:t>
      </w:r>
      <w:r w:rsidR="00317E00">
        <w:rPr>
          <w:lang w:val="en-GB"/>
        </w:rPr>
        <w:t>However,</w:t>
      </w:r>
      <w:r>
        <w:rPr>
          <w:lang w:val="en-GB"/>
        </w:rPr>
        <w:t xml:space="preserve"> in the last few decades the country has experienced a shift towards the better. The economy is </w:t>
      </w:r>
      <w:r w:rsidR="004D77F4">
        <w:rPr>
          <w:lang w:val="en-GB"/>
        </w:rPr>
        <w:t>thriving; a wealthy middle class is now able to travel and experie</w:t>
      </w:r>
      <w:r w:rsidR="00317E00">
        <w:rPr>
          <w:lang w:val="en-GB"/>
        </w:rPr>
        <w:t>nce a ‘western’ lifestyle. A</w:t>
      </w:r>
      <w:r w:rsidR="004D77F4">
        <w:rPr>
          <w:lang w:val="en-GB"/>
        </w:rPr>
        <w:t xml:space="preserve">s nice as this sounds, </w:t>
      </w:r>
      <w:r w:rsidR="00317E00">
        <w:rPr>
          <w:lang w:val="en-GB"/>
        </w:rPr>
        <w:t>it</w:t>
      </w:r>
      <w:r w:rsidR="004D77F4">
        <w:rPr>
          <w:lang w:val="en-GB"/>
        </w:rPr>
        <w:t xml:space="preserve"> causes numerous problems. The aim of this report is to examine</w:t>
      </w:r>
      <w:r w:rsidR="00BD34DB">
        <w:rPr>
          <w:lang w:val="en-GB"/>
        </w:rPr>
        <w:t xml:space="preserve"> these problems and state why and how the world is affected by them.</w:t>
      </w:r>
    </w:p>
    <w:p w14:paraId="08E89B90" w14:textId="77777777" w:rsidR="00BD34DB" w:rsidRDefault="00BD34DB" w:rsidP="006437F2">
      <w:pPr>
        <w:jc w:val="both"/>
        <w:rPr>
          <w:lang w:val="en-GB"/>
        </w:rPr>
      </w:pPr>
    </w:p>
    <w:p w14:paraId="5EA49849" w14:textId="77777777" w:rsidR="00BD34DB" w:rsidRDefault="00BD34DB" w:rsidP="006437F2">
      <w:pPr>
        <w:jc w:val="both"/>
        <w:rPr>
          <w:b/>
          <w:lang w:val="en-GB"/>
        </w:rPr>
      </w:pPr>
      <w:r w:rsidRPr="00997B16">
        <w:rPr>
          <w:b/>
          <w:lang w:val="en-GB"/>
        </w:rPr>
        <w:t>Limited resources</w:t>
      </w:r>
    </w:p>
    <w:p w14:paraId="6B731277" w14:textId="644C8777" w:rsidR="00997B16" w:rsidRDefault="00B1597A" w:rsidP="006437F2">
      <w:pPr>
        <w:jc w:val="both"/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2F5301A6" wp14:editId="1E730C0F">
            <wp:simplePos x="0" y="0"/>
            <wp:positionH relativeFrom="column">
              <wp:posOffset>-59055</wp:posOffset>
            </wp:positionH>
            <wp:positionV relativeFrom="paragraph">
              <wp:posOffset>413385</wp:posOffset>
            </wp:positionV>
            <wp:extent cx="3917950" cy="2742565"/>
            <wp:effectExtent l="0" t="0" r="0" b="635"/>
            <wp:wrapTight wrapText="bothSides">
              <wp:wrapPolygon edited="0">
                <wp:start x="0" y="0"/>
                <wp:lineTo x="0" y="21405"/>
                <wp:lineTo x="21425" y="21405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g209_500_3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966">
        <w:rPr>
          <w:lang w:val="en-GB"/>
        </w:rPr>
        <w:t>India is now already the second most populated country in the wor</w:t>
      </w:r>
      <w:r w:rsidR="00CA5BEC">
        <w:rPr>
          <w:lang w:val="en-GB"/>
        </w:rPr>
        <w:t>ld. Forecast</w:t>
      </w:r>
      <w:r w:rsidR="00317E00">
        <w:rPr>
          <w:lang w:val="en-GB"/>
        </w:rPr>
        <w:t>s</w:t>
      </w:r>
      <w:r w:rsidR="00CA5BEC">
        <w:rPr>
          <w:lang w:val="en-GB"/>
        </w:rPr>
        <w:t xml:space="preserve"> show tha</w:t>
      </w:r>
      <w:r w:rsidR="00317E00">
        <w:rPr>
          <w:lang w:val="en-GB"/>
        </w:rPr>
        <w:t>t in the year of 2030 over 1.4 b</w:t>
      </w:r>
      <w:r w:rsidR="00CA5BEC">
        <w:rPr>
          <w:lang w:val="en-GB"/>
        </w:rPr>
        <w:t>illion people are going to be of Indian origin. Providing food for such a huge population presents a very difficult problem, that no one has so</w:t>
      </w:r>
      <w:r w:rsidR="00DD423F">
        <w:rPr>
          <w:lang w:val="en-GB"/>
        </w:rPr>
        <w:t>lved to this day. More than 800 mi</w:t>
      </w:r>
      <w:r w:rsidR="00511AC6">
        <w:rPr>
          <w:lang w:val="en-GB"/>
        </w:rPr>
        <w:t xml:space="preserve">llion people who were living in </w:t>
      </w:r>
      <w:r w:rsidR="00DD423F">
        <w:rPr>
          <w:lang w:val="en-GB"/>
        </w:rPr>
        <w:t>India were considered poor in 2010.</w:t>
      </w:r>
      <w:r>
        <w:rPr>
          <w:lang w:val="en-GB"/>
        </w:rPr>
        <w:t xml:space="preserve"> China once had a similar problem. Their popula</w:t>
      </w:r>
      <w:r w:rsidR="00317E00">
        <w:rPr>
          <w:lang w:val="en-GB"/>
        </w:rPr>
        <w:t>tion was growing too fast, the C</w:t>
      </w:r>
      <w:r>
        <w:rPr>
          <w:lang w:val="en-GB"/>
        </w:rPr>
        <w:t>ommunist party feared that it could not provide for the whole country and that if people felt betrayed by the government</w:t>
      </w:r>
      <w:r w:rsidR="00317E00">
        <w:rPr>
          <w:lang w:val="en-GB"/>
        </w:rPr>
        <w:t>,</w:t>
      </w:r>
      <w:r>
        <w:rPr>
          <w:lang w:val="en-GB"/>
        </w:rPr>
        <w:t xml:space="preserve"> protest</w:t>
      </w:r>
      <w:r w:rsidR="00317E00">
        <w:rPr>
          <w:lang w:val="en-GB"/>
        </w:rPr>
        <w:t>s</w:t>
      </w:r>
      <w:r>
        <w:rPr>
          <w:lang w:val="en-GB"/>
        </w:rPr>
        <w:t xml:space="preserve"> could be the consequence. In order to solve their problem, they introduced the once child policy, allowing each couple to have one child. If a couple had more than one child</w:t>
      </w:r>
      <w:r w:rsidR="00317E00">
        <w:rPr>
          <w:lang w:val="en-GB"/>
        </w:rPr>
        <w:t>,</w:t>
      </w:r>
      <w:r>
        <w:rPr>
          <w:lang w:val="en-GB"/>
        </w:rPr>
        <w:t xml:space="preserve"> there wou</w:t>
      </w:r>
      <w:r w:rsidR="00317E00">
        <w:rPr>
          <w:lang w:val="en-GB"/>
        </w:rPr>
        <w:t>ld be a financial penalty. The C</w:t>
      </w:r>
      <w:r>
        <w:rPr>
          <w:lang w:val="en-GB"/>
        </w:rPr>
        <w:t xml:space="preserve">ommunist party even went so far as to say that people could lose their jobs if they had more than two </w:t>
      </w:r>
      <w:r w:rsidR="00F3387A">
        <w:rPr>
          <w:lang w:val="en-GB"/>
        </w:rPr>
        <w:t>offspring</w:t>
      </w:r>
      <w:r>
        <w:rPr>
          <w:lang w:val="en-GB"/>
        </w:rPr>
        <w:t>. This system was</w:t>
      </w:r>
      <w:r w:rsidR="00F3387A">
        <w:rPr>
          <w:lang w:val="en-GB"/>
        </w:rPr>
        <w:t xml:space="preserve"> successful in so far as population growth was controlled, but it was no</w:t>
      </w:r>
      <w:r>
        <w:rPr>
          <w:lang w:val="en-GB"/>
        </w:rPr>
        <w:t xml:space="preserve">t perfect </w:t>
      </w:r>
      <w:r w:rsidR="00F3387A">
        <w:rPr>
          <w:lang w:val="en-GB"/>
        </w:rPr>
        <w:t xml:space="preserve">and resulted in some such problems as mass </w:t>
      </w:r>
      <w:r w:rsidR="009B5B87">
        <w:rPr>
          <w:lang w:val="en-GB"/>
        </w:rPr>
        <w:t>abortion of female embryos causing an excess of male citizen</w:t>
      </w:r>
      <w:r w:rsidR="006246E2">
        <w:rPr>
          <w:lang w:val="en-GB"/>
        </w:rPr>
        <w:t xml:space="preserve"> that is still</w:t>
      </w:r>
      <w:r w:rsidR="00F97124">
        <w:rPr>
          <w:lang w:val="en-GB"/>
        </w:rPr>
        <w:t xml:space="preserve"> detectable to this day</w:t>
      </w:r>
      <w:r>
        <w:rPr>
          <w:lang w:val="en-GB"/>
        </w:rPr>
        <w:t xml:space="preserve">. This </w:t>
      </w:r>
      <w:r w:rsidR="009B5B87">
        <w:rPr>
          <w:lang w:val="en-GB"/>
        </w:rPr>
        <w:t>policy</w:t>
      </w:r>
      <w:r>
        <w:rPr>
          <w:lang w:val="en-GB"/>
        </w:rPr>
        <w:t xml:space="preserve"> was made possible because there was one </w:t>
      </w:r>
      <w:r w:rsidR="00734E77">
        <w:rPr>
          <w:lang w:val="en-GB"/>
        </w:rPr>
        <w:t xml:space="preserve">party </w:t>
      </w:r>
      <w:r>
        <w:rPr>
          <w:lang w:val="en-GB"/>
        </w:rPr>
        <w:t>i</w:t>
      </w:r>
      <w:r w:rsidR="00F3387A">
        <w:rPr>
          <w:lang w:val="en-GB"/>
        </w:rPr>
        <w:t>n control. In India, this would not be</w:t>
      </w:r>
      <w:r>
        <w:rPr>
          <w:lang w:val="en-GB"/>
        </w:rPr>
        <w:t xml:space="preserve"> possible, sinc</w:t>
      </w:r>
      <w:r w:rsidR="00F3387A">
        <w:rPr>
          <w:lang w:val="en-GB"/>
        </w:rPr>
        <w:t>e it is</w:t>
      </w:r>
      <w:r>
        <w:rPr>
          <w:lang w:val="en-GB"/>
        </w:rPr>
        <w:t xml:space="preserve"> a democracy.</w:t>
      </w:r>
    </w:p>
    <w:p w14:paraId="3898594A" w14:textId="77777777" w:rsidR="00B1597A" w:rsidRDefault="00B1597A" w:rsidP="006437F2">
      <w:pPr>
        <w:jc w:val="both"/>
        <w:rPr>
          <w:lang w:val="en-GB"/>
        </w:rPr>
      </w:pPr>
    </w:p>
    <w:p w14:paraId="47A641AD" w14:textId="77777777" w:rsidR="00C152B3" w:rsidRPr="00C152B3" w:rsidRDefault="00C152B3" w:rsidP="006437F2">
      <w:pPr>
        <w:jc w:val="both"/>
        <w:rPr>
          <w:b/>
          <w:lang w:val="en-GB"/>
        </w:rPr>
      </w:pPr>
      <w:r w:rsidRPr="00C152B3">
        <w:rPr>
          <w:b/>
          <w:lang w:val="en-GB"/>
        </w:rPr>
        <w:t>The middle class</w:t>
      </w:r>
    </w:p>
    <w:p w14:paraId="503262DD" w14:textId="5B94F617" w:rsidR="006B15C0" w:rsidRDefault="00C152B3" w:rsidP="006437F2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F3387A">
        <w:rPr>
          <w:lang w:val="en-GB"/>
        </w:rPr>
        <w:t xml:space="preserve">Indian </w:t>
      </w:r>
      <w:r>
        <w:rPr>
          <w:lang w:val="en-GB"/>
        </w:rPr>
        <w:t xml:space="preserve">economy is </w:t>
      </w:r>
      <w:r w:rsidR="00667629">
        <w:rPr>
          <w:lang w:val="en-GB"/>
        </w:rPr>
        <w:t>booming. In the last 10 years India’s</w:t>
      </w:r>
      <w:r>
        <w:rPr>
          <w:lang w:val="en-GB"/>
        </w:rPr>
        <w:t xml:space="preserve"> average GDP increase was never less </w:t>
      </w:r>
      <w:r w:rsidR="00243150">
        <w:rPr>
          <w:lang w:val="en-GB"/>
        </w:rPr>
        <w:t>than</w:t>
      </w:r>
      <w:r>
        <w:rPr>
          <w:lang w:val="en-GB"/>
        </w:rPr>
        <w:t xml:space="preserve"> 6%. </w:t>
      </w:r>
      <w:r w:rsidR="00667629">
        <w:rPr>
          <w:lang w:val="en-GB"/>
        </w:rPr>
        <w:t>A</w:t>
      </w:r>
      <w:r>
        <w:rPr>
          <w:lang w:val="en-GB"/>
        </w:rPr>
        <w:t xml:space="preserve">s the </w:t>
      </w:r>
      <w:r w:rsidR="00667629">
        <w:rPr>
          <w:lang w:val="en-GB"/>
        </w:rPr>
        <w:t>country i</w:t>
      </w:r>
      <w:r>
        <w:rPr>
          <w:lang w:val="en-GB"/>
        </w:rPr>
        <w:t xml:space="preserve">tself </w:t>
      </w:r>
      <w:r w:rsidR="00F3387A">
        <w:rPr>
          <w:lang w:val="en-GB"/>
        </w:rPr>
        <w:t xml:space="preserve">is </w:t>
      </w:r>
      <w:r>
        <w:rPr>
          <w:lang w:val="en-GB"/>
        </w:rPr>
        <w:t>get</w:t>
      </w:r>
      <w:r w:rsidR="00F3387A">
        <w:rPr>
          <w:lang w:val="en-GB"/>
        </w:rPr>
        <w:t>ting</w:t>
      </w:r>
      <w:r>
        <w:rPr>
          <w:lang w:val="en-GB"/>
        </w:rPr>
        <w:t xml:space="preserve"> richer, </w:t>
      </w:r>
      <w:r w:rsidR="00F3387A">
        <w:rPr>
          <w:lang w:val="en-GB"/>
        </w:rPr>
        <w:t>citizens are,</w:t>
      </w:r>
      <w:r>
        <w:rPr>
          <w:lang w:val="en-GB"/>
        </w:rPr>
        <w:t xml:space="preserve"> too. </w:t>
      </w:r>
      <w:r w:rsidR="00667629">
        <w:rPr>
          <w:lang w:val="en-GB"/>
        </w:rPr>
        <w:t>A middle clas</w:t>
      </w:r>
      <w:r w:rsidR="00243150">
        <w:rPr>
          <w:lang w:val="en-GB"/>
        </w:rPr>
        <w:t xml:space="preserve">s that was previously </w:t>
      </w:r>
      <w:r w:rsidR="00A107E6">
        <w:rPr>
          <w:lang w:val="en-GB"/>
        </w:rPr>
        <w:t xml:space="preserve">not present </w:t>
      </w:r>
      <w:r w:rsidR="00243150">
        <w:rPr>
          <w:lang w:val="en-GB"/>
        </w:rPr>
        <w:t>has</w:t>
      </w:r>
      <w:r w:rsidR="00667629">
        <w:rPr>
          <w:lang w:val="en-GB"/>
        </w:rPr>
        <w:t xml:space="preserve"> established itself in India. People in this middle class </w:t>
      </w:r>
      <w:r w:rsidR="0090251C">
        <w:rPr>
          <w:lang w:val="en-GB"/>
        </w:rPr>
        <w:t>can</w:t>
      </w:r>
      <w:r w:rsidR="00667629">
        <w:rPr>
          <w:lang w:val="en-GB"/>
        </w:rPr>
        <w:t xml:space="preserve"> afford a variety of </w:t>
      </w:r>
      <w:r w:rsidR="0090251C">
        <w:rPr>
          <w:lang w:val="en-GB"/>
        </w:rPr>
        <w:t>things, among those are e.g. cars, houses, holidays etc. And this is part of the problem. If more people can afford cars</w:t>
      </w:r>
      <w:r w:rsidR="00F3387A">
        <w:rPr>
          <w:lang w:val="en-GB"/>
        </w:rPr>
        <w:t>,</w:t>
      </w:r>
      <w:r w:rsidR="0090251C">
        <w:rPr>
          <w:lang w:val="en-GB"/>
        </w:rPr>
        <w:t xml:space="preserve"> more people will buy cars and so more people </w:t>
      </w:r>
      <w:r w:rsidR="00F3387A">
        <w:rPr>
          <w:lang w:val="en-GB"/>
        </w:rPr>
        <w:t>are driving</w:t>
      </w:r>
      <w:r w:rsidR="0090251C">
        <w:rPr>
          <w:lang w:val="en-GB"/>
        </w:rPr>
        <w:t xml:space="preserve"> cars and if more people drive cars</w:t>
      </w:r>
      <w:r w:rsidR="00F3387A">
        <w:rPr>
          <w:lang w:val="en-GB"/>
        </w:rPr>
        <w:t>,</w:t>
      </w:r>
      <w:r w:rsidR="0090251C">
        <w:rPr>
          <w:lang w:val="en-GB"/>
        </w:rPr>
        <w:t xml:space="preserve"> more carbon dioxide is emitted.</w:t>
      </w:r>
    </w:p>
    <w:p w14:paraId="38078A08" w14:textId="77777777" w:rsidR="00824B52" w:rsidRDefault="00824B52" w:rsidP="006437F2">
      <w:pPr>
        <w:jc w:val="both"/>
        <w:rPr>
          <w:lang w:val="en-GB"/>
        </w:rPr>
      </w:pPr>
    </w:p>
    <w:p w14:paraId="14473544" w14:textId="77777777" w:rsidR="006B15C0" w:rsidRDefault="006B15C0" w:rsidP="006437F2">
      <w:pPr>
        <w:jc w:val="both"/>
        <w:rPr>
          <w:lang w:val="en-GB"/>
        </w:rPr>
      </w:pPr>
    </w:p>
    <w:p w14:paraId="0AD33BD0" w14:textId="77777777" w:rsidR="006B15C0" w:rsidRPr="006B15C0" w:rsidRDefault="006B15C0" w:rsidP="006437F2">
      <w:pPr>
        <w:jc w:val="both"/>
        <w:rPr>
          <w:lang w:val="en-GB"/>
        </w:rPr>
      </w:pPr>
    </w:p>
    <w:p w14:paraId="64AA4053" w14:textId="04E219C9" w:rsidR="006B15C0" w:rsidRPr="006B15C0" w:rsidRDefault="006B15C0" w:rsidP="006437F2">
      <w:pPr>
        <w:jc w:val="both"/>
        <w:rPr>
          <w:i/>
          <w:sz w:val="22"/>
          <w:lang w:val="en-GB"/>
        </w:rPr>
      </w:pPr>
      <w:r w:rsidRPr="006B15C0">
        <w:rPr>
          <w:i/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584BD9AC" wp14:editId="70EA910B">
            <wp:simplePos x="0" y="0"/>
            <wp:positionH relativeFrom="column">
              <wp:posOffset>-69916</wp:posOffset>
            </wp:positionH>
            <wp:positionV relativeFrom="paragraph">
              <wp:posOffset>210820</wp:posOffset>
            </wp:positionV>
            <wp:extent cx="6245307" cy="4227699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g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307" cy="422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5C0">
        <w:rPr>
          <w:i/>
          <w:sz w:val="22"/>
          <w:lang w:val="en-GB"/>
        </w:rPr>
        <w:t xml:space="preserve">Image source: Data </w:t>
      </w:r>
      <w:r w:rsidR="006437F2" w:rsidRPr="006B15C0">
        <w:rPr>
          <w:i/>
          <w:sz w:val="22"/>
          <w:lang w:val="en-GB"/>
        </w:rPr>
        <w:t>by</w:t>
      </w:r>
      <w:r w:rsidRPr="006B15C0">
        <w:rPr>
          <w:i/>
          <w:sz w:val="22"/>
          <w:lang w:val="en-GB"/>
        </w:rPr>
        <w:t xml:space="preserve"> Ministry of Statistics and Programme Implementation, Government of India</w:t>
      </w:r>
      <w:r w:rsidR="006437F2">
        <w:rPr>
          <w:i/>
          <w:sz w:val="22"/>
          <w:lang w:val="en-GB"/>
        </w:rPr>
        <w:t xml:space="preserve"> </w:t>
      </w:r>
    </w:p>
    <w:p w14:paraId="72729EF8" w14:textId="77777777" w:rsidR="00824B52" w:rsidRDefault="00824B52" w:rsidP="006437F2">
      <w:pPr>
        <w:jc w:val="both"/>
        <w:rPr>
          <w:b/>
          <w:lang w:val="en-GB"/>
        </w:rPr>
      </w:pPr>
    </w:p>
    <w:p w14:paraId="324982BC" w14:textId="77777777" w:rsidR="006B15C0" w:rsidRDefault="006B15C0" w:rsidP="006437F2">
      <w:pPr>
        <w:jc w:val="both"/>
        <w:rPr>
          <w:b/>
          <w:lang w:val="en-GB"/>
        </w:rPr>
      </w:pPr>
    </w:p>
    <w:p w14:paraId="49293CD7" w14:textId="77777777" w:rsidR="006B15C0" w:rsidRDefault="006B15C0" w:rsidP="006437F2">
      <w:pPr>
        <w:jc w:val="both"/>
        <w:rPr>
          <w:b/>
          <w:lang w:val="en-GB"/>
        </w:rPr>
      </w:pPr>
    </w:p>
    <w:p w14:paraId="4E0FD614" w14:textId="77777777" w:rsidR="006B15C0" w:rsidRDefault="006B15C0" w:rsidP="006437F2">
      <w:pPr>
        <w:jc w:val="both"/>
        <w:rPr>
          <w:b/>
          <w:lang w:val="en-GB"/>
        </w:rPr>
      </w:pPr>
    </w:p>
    <w:p w14:paraId="50948C2A" w14:textId="77777777" w:rsidR="006B15C0" w:rsidRDefault="006B15C0" w:rsidP="006437F2">
      <w:pPr>
        <w:jc w:val="both"/>
        <w:rPr>
          <w:b/>
          <w:lang w:val="en-GB"/>
        </w:rPr>
      </w:pPr>
    </w:p>
    <w:p w14:paraId="6DD20B5C" w14:textId="77777777" w:rsidR="006B15C0" w:rsidRDefault="006B15C0" w:rsidP="006437F2">
      <w:pPr>
        <w:jc w:val="both"/>
        <w:rPr>
          <w:b/>
          <w:lang w:val="en-GB"/>
        </w:rPr>
      </w:pPr>
    </w:p>
    <w:p w14:paraId="2E0ABC0A" w14:textId="77777777" w:rsidR="006B15C0" w:rsidRDefault="006B15C0" w:rsidP="006437F2">
      <w:pPr>
        <w:jc w:val="both"/>
        <w:rPr>
          <w:b/>
          <w:lang w:val="en-GB"/>
        </w:rPr>
      </w:pPr>
    </w:p>
    <w:p w14:paraId="6CDC8999" w14:textId="77777777" w:rsidR="006B15C0" w:rsidRDefault="006B15C0" w:rsidP="006437F2">
      <w:pPr>
        <w:jc w:val="both"/>
        <w:rPr>
          <w:b/>
          <w:lang w:val="en-GB"/>
        </w:rPr>
      </w:pPr>
    </w:p>
    <w:p w14:paraId="639794BC" w14:textId="77777777" w:rsidR="006B15C0" w:rsidRDefault="006B15C0" w:rsidP="006437F2">
      <w:pPr>
        <w:jc w:val="both"/>
        <w:rPr>
          <w:b/>
          <w:lang w:val="en-GB"/>
        </w:rPr>
      </w:pPr>
    </w:p>
    <w:p w14:paraId="4931EEB3" w14:textId="77777777" w:rsidR="006B15C0" w:rsidRDefault="006B15C0" w:rsidP="006437F2">
      <w:pPr>
        <w:jc w:val="both"/>
        <w:rPr>
          <w:b/>
          <w:lang w:val="en-GB"/>
        </w:rPr>
      </w:pPr>
    </w:p>
    <w:p w14:paraId="1B9F3347" w14:textId="77777777" w:rsidR="006B15C0" w:rsidRDefault="006B15C0" w:rsidP="006437F2">
      <w:pPr>
        <w:jc w:val="both"/>
        <w:rPr>
          <w:b/>
          <w:lang w:val="en-GB"/>
        </w:rPr>
      </w:pPr>
    </w:p>
    <w:p w14:paraId="457EF3FF" w14:textId="77777777" w:rsidR="006B15C0" w:rsidRDefault="006B15C0" w:rsidP="006437F2">
      <w:pPr>
        <w:jc w:val="both"/>
        <w:rPr>
          <w:b/>
          <w:lang w:val="en-GB"/>
        </w:rPr>
      </w:pPr>
    </w:p>
    <w:p w14:paraId="3263693C" w14:textId="77777777" w:rsidR="006B15C0" w:rsidRDefault="006B15C0" w:rsidP="006437F2">
      <w:pPr>
        <w:jc w:val="both"/>
        <w:rPr>
          <w:b/>
          <w:lang w:val="en-GB"/>
        </w:rPr>
      </w:pPr>
    </w:p>
    <w:p w14:paraId="2AC8F658" w14:textId="77777777" w:rsidR="006B15C0" w:rsidRDefault="006B15C0" w:rsidP="006437F2">
      <w:pPr>
        <w:jc w:val="both"/>
        <w:rPr>
          <w:b/>
          <w:lang w:val="en-GB"/>
        </w:rPr>
      </w:pPr>
    </w:p>
    <w:p w14:paraId="7A9F55BF" w14:textId="77777777" w:rsidR="006B15C0" w:rsidRDefault="006B15C0" w:rsidP="006437F2">
      <w:pPr>
        <w:jc w:val="both"/>
        <w:rPr>
          <w:b/>
          <w:lang w:val="en-GB"/>
        </w:rPr>
      </w:pPr>
    </w:p>
    <w:p w14:paraId="4DA9810A" w14:textId="77777777" w:rsidR="006B15C0" w:rsidRDefault="006B15C0" w:rsidP="006437F2">
      <w:pPr>
        <w:jc w:val="both"/>
        <w:rPr>
          <w:b/>
          <w:lang w:val="en-GB"/>
        </w:rPr>
      </w:pPr>
    </w:p>
    <w:p w14:paraId="7AC831D3" w14:textId="77777777" w:rsidR="006B15C0" w:rsidRDefault="006B15C0" w:rsidP="006437F2">
      <w:pPr>
        <w:jc w:val="both"/>
        <w:rPr>
          <w:b/>
          <w:lang w:val="en-GB"/>
        </w:rPr>
      </w:pPr>
    </w:p>
    <w:p w14:paraId="6D2C59A5" w14:textId="77777777" w:rsidR="006B15C0" w:rsidRDefault="006B15C0" w:rsidP="006437F2">
      <w:pPr>
        <w:jc w:val="both"/>
        <w:rPr>
          <w:b/>
          <w:lang w:val="en-GB"/>
        </w:rPr>
      </w:pPr>
    </w:p>
    <w:p w14:paraId="597801A8" w14:textId="77777777" w:rsidR="006B15C0" w:rsidRDefault="006B15C0" w:rsidP="006437F2">
      <w:pPr>
        <w:jc w:val="both"/>
        <w:rPr>
          <w:b/>
          <w:lang w:val="en-GB"/>
        </w:rPr>
      </w:pPr>
    </w:p>
    <w:p w14:paraId="6BE46777" w14:textId="77777777" w:rsidR="006B15C0" w:rsidRDefault="006B15C0" w:rsidP="006437F2">
      <w:pPr>
        <w:jc w:val="both"/>
        <w:rPr>
          <w:b/>
          <w:lang w:val="en-GB"/>
        </w:rPr>
      </w:pPr>
    </w:p>
    <w:p w14:paraId="34622D7A" w14:textId="77777777" w:rsidR="006B15C0" w:rsidRDefault="006B15C0" w:rsidP="006437F2">
      <w:pPr>
        <w:jc w:val="both"/>
        <w:rPr>
          <w:b/>
          <w:lang w:val="en-GB"/>
        </w:rPr>
      </w:pPr>
    </w:p>
    <w:p w14:paraId="357774DE" w14:textId="77777777" w:rsidR="006B15C0" w:rsidRDefault="006B15C0" w:rsidP="006437F2">
      <w:pPr>
        <w:jc w:val="both"/>
        <w:rPr>
          <w:b/>
          <w:lang w:val="en-GB"/>
        </w:rPr>
      </w:pPr>
    </w:p>
    <w:p w14:paraId="42CB306E" w14:textId="77777777" w:rsidR="006B15C0" w:rsidRDefault="006B15C0" w:rsidP="006437F2">
      <w:pPr>
        <w:jc w:val="both"/>
        <w:rPr>
          <w:b/>
          <w:lang w:val="en-GB"/>
        </w:rPr>
      </w:pPr>
    </w:p>
    <w:p w14:paraId="080DC641" w14:textId="77777777" w:rsidR="00824B52" w:rsidRDefault="00824B52" w:rsidP="006437F2">
      <w:pPr>
        <w:jc w:val="both"/>
        <w:rPr>
          <w:b/>
          <w:lang w:val="en-GB"/>
        </w:rPr>
      </w:pPr>
    </w:p>
    <w:p w14:paraId="137B5A5F" w14:textId="387F75B1" w:rsidR="00BD34DB" w:rsidRDefault="008C3078" w:rsidP="006437F2">
      <w:pPr>
        <w:jc w:val="both"/>
        <w:rPr>
          <w:b/>
          <w:lang w:val="en-GB"/>
        </w:rPr>
      </w:pPr>
      <w:r>
        <w:rPr>
          <w:b/>
          <w:lang w:val="en-GB"/>
        </w:rPr>
        <w:t>With growth comes waste</w:t>
      </w:r>
    </w:p>
    <w:p w14:paraId="380DDF85" w14:textId="36DBFA07" w:rsidR="002A228E" w:rsidRDefault="008C3078" w:rsidP="006437F2">
      <w:pPr>
        <w:jc w:val="both"/>
        <w:rPr>
          <w:lang w:val="en-GB"/>
        </w:rPr>
      </w:pPr>
      <w:r>
        <w:rPr>
          <w:lang w:val="en-GB"/>
        </w:rPr>
        <w:t xml:space="preserve">Early on in India’s economic expansion the government realised that their current energy supply </w:t>
      </w:r>
      <w:r w:rsidR="009B5B87">
        <w:rPr>
          <w:lang w:val="en-GB"/>
        </w:rPr>
        <w:t>would not</w:t>
      </w:r>
      <w:r>
        <w:rPr>
          <w:lang w:val="en-GB"/>
        </w:rPr>
        <w:t xml:space="preserve"> be able to power big industries and mining </w:t>
      </w:r>
      <w:proofErr w:type="spellStart"/>
      <w:r w:rsidR="00F3387A">
        <w:rPr>
          <w:lang w:val="en-GB"/>
        </w:rPr>
        <w:t>cooperation</w:t>
      </w:r>
      <w:r>
        <w:rPr>
          <w:lang w:val="en-GB"/>
        </w:rPr>
        <w:t>s</w:t>
      </w:r>
      <w:proofErr w:type="spellEnd"/>
      <w:r>
        <w:rPr>
          <w:lang w:val="en-GB"/>
        </w:rPr>
        <w:t>. The logical decision would be to build power plants – and they did – in fact they built so many</w:t>
      </w:r>
      <w:r w:rsidR="00F3387A">
        <w:rPr>
          <w:lang w:val="en-GB"/>
        </w:rPr>
        <w:t xml:space="preserve"> that</w:t>
      </w:r>
      <w:r>
        <w:rPr>
          <w:lang w:val="en-GB"/>
        </w:rPr>
        <w:t xml:space="preserve"> the coal and gas power plants alone supply 56% of </w:t>
      </w:r>
      <w:r w:rsidR="00F3387A">
        <w:rPr>
          <w:lang w:val="en-GB"/>
        </w:rPr>
        <w:t>the country`s</w:t>
      </w:r>
      <w:r>
        <w:rPr>
          <w:lang w:val="en-GB"/>
        </w:rPr>
        <w:t xml:space="preserve"> demands. The government also tried to introduce renewable energy sources like wind and hydropower</w:t>
      </w:r>
      <w:r w:rsidR="00F3387A">
        <w:rPr>
          <w:lang w:val="en-GB"/>
        </w:rPr>
        <w:t>,</w:t>
      </w:r>
      <w:r>
        <w:rPr>
          <w:lang w:val="en-GB"/>
        </w:rPr>
        <w:t xml:space="preserve"> but since they are more complicated in terms of where to put them, they just decided to build more coal power plants. These old an</w:t>
      </w:r>
      <w:r w:rsidR="00F3387A">
        <w:rPr>
          <w:lang w:val="en-GB"/>
        </w:rPr>
        <w:t>d</w:t>
      </w:r>
      <w:r>
        <w:rPr>
          <w:lang w:val="en-GB"/>
        </w:rPr>
        <w:t xml:space="preserve"> inefficient power plants emit an </w:t>
      </w:r>
      <w:r w:rsidR="00BF46D4">
        <w:rPr>
          <w:lang w:val="en-GB"/>
        </w:rPr>
        <w:t>unhealthy</w:t>
      </w:r>
      <w:r>
        <w:rPr>
          <w:lang w:val="en-GB"/>
        </w:rPr>
        <w:t xml:space="preserve"> amount of carbon dioxide </w:t>
      </w:r>
      <w:r w:rsidR="00F3387A">
        <w:rPr>
          <w:lang w:val="en-GB"/>
        </w:rPr>
        <w:t xml:space="preserve">thus driving </w:t>
      </w:r>
      <w:r>
        <w:rPr>
          <w:lang w:val="en-GB"/>
        </w:rPr>
        <w:t>climate change.</w:t>
      </w:r>
    </w:p>
    <w:p w14:paraId="72A04CD1" w14:textId="77777777" w:rsidR="002A228E" w:rsidRDefault="002A228E" w:rsidP="006437F2">
      <w:pPr>
        <w:jc w:val="both"/>
        <w:rPr>
          <w:lang w:val="en-GB"/>
        </w:rPr>
      </w:pPr>
    </w:p>
    <w:p w14:paraId="7E46AF2C" w14:textId="7C53BEC6" w:rsidR="00824B52" w:rsidRDefault="002A228E" w:rsidP="006437F2">
      <w:pPr>
        <w:jc w:val="both"/>
        <w:rPr>
          <w:lang w:val="en-GB"/>
        </w:rPr>
      </w:pPr>
      <w:r>
        <w:rPr>
          <w:lang w:val="en-GB"/>
        </w:rPr>
        <w:t xml:space="preserve">As India </w:t>
      </w:r>
      <w:r w:rsidR="00F3387A">
        <w:rPr>
          <w:lang w:val="en-GB"/>
        </w:rPr>
        <w:t>is becoming</w:t>
      </w:r>
      <w:r>
        <w:rPr>
          <w:lang w:val="en-GB"/>
        </w:rPr>
        <w:t xml:space="preserve"> wealthier</w:t>
      </w:r>
      <w:r w:rsidR="00F3387A">
        <w:rPr>
          <w:lang w:val="en-GB"/>
        </w:rPr>
        <w:t>,</w:t>
      </w:r>
      <w:r>
        <w:rPr>
          <w:lang w:val="en-GB"/>
        </w:rPr>
        <w:t xml:space="preserve"> their problems start to look somewhat like the problems of western countries. The country has an overall bad infrastructure in rural areas and this present</w:t>
      </w:r>
      <w:r w:rsidR="009B5B87">
        <w:rPr>
          <w:lang w:val="en-GB"/>
        </w:rPr>
        <w:t xml:space="preserve">s </w:t>
      </w:r>
      <w:r w:rsidR="00F3387A">
        <w:rPr>
          <w:lang w:val="en-GB"/>
        </w:rPr>
        <w:t>a hu</w:t>
      </w:r>
      <w:r>
        <w:rPr>
          <w:lang w:val="en-GB"/>
        </w:rPr>
        <w:t xml:space="preserve">ge challenge in waste management. </w:t>
      </w:r>
      <w:r w:rsidR="00F3387A">
        <w:rPr>
          <w:lang w:val="en-GB"/>
        </w:rPr>
        <w:t>R</w:t>
      </w:r>
      <w:r>
        <w:rPr>
          <w:lang w:val="en-GB"/>
        </w:rPr>
        <w:t>ecycling</w:t>
      </w:r>
      <w:r w:rsidR="00F3387A">
        <w:rPr>
          <w:lang w:val="en-GB"/>
        </w:rPr>
        <w:t xml:space="preserve"> rates have to be </w:t>
      </w:r>
      <w:proofErr w:type="gramStart"/>
      <w:r w:rsidR="00F3387A">
        <w:rPr>
          <w:lang w:val="en-GB"/>
        </w:rPr>
        <w:t>improved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waste</w:t>
      </w:r>
      <w:r w:rsidR="00F3387A">
        <w:rPr>
          <w:lang w:val="en-GB"/>
        </w:rPr>
        <w:t xml:space="preserve"> is still widely discarded of where convenient</w:t>
      </w:r>
      <w:r>
        <w:rPr>
          <w:lang w:val="en-GB"/>
        </w:rPr>
        <w:t>.</w:t>
      </w:r>
      <w:r w:rsidR="00F3387A">
        <w:rPr>
          <w:lang w:val="en-GB"/>
        </w:rPr>
        <w:t xml:space="preserve"> T</w:t>
      </w:r>
      <w:r>
        <w:rPr>
          <w:lang w:val="en-GB"/>
        </w:rPr>
        <w:t xml:space="preserve">rash piles </w:t>
      </w:r>
      <w:r w:rsidR="00F3387A">
        <w:rPr>
          <w:lang w:val="en-GB"/>
        </w:rPr>
        <w:t>will</w:t>
      </w:r>
      <w:r>
        <w:rPr>
          <w:lang w:val="en-GB"/>
        </w:rPr>
        <w:t xml:space="preserve"> eventually </w:t>
      </w:r>
      <w:r w:rsidR="00F3387A">
        <w:rPr>
          <w:lang w:val="en-GB"/>
        </w:rPr>
        <w:t>be</w:t>
      </w:r>
      <w:r>
        <w:rPr>
          <w:lang w:val="en-GB"/>
        </w:rPr>
        <w:t xml:space="preserve"> burned </w:t>
      </w:r>
      <w:r w:rsidR="00F3387A">
        <w:rPr>
          <w:lang w:val="en-GB"/>
        </w:rPr>
        <w:t>and all the pollution of groundwater, farmland and air that comes with this practice contributes to local health problems.</w:t>
      </w:r>
    </w:p>
    <w:p w14:paraId="0626111A" w14:textId="6089F373" w:rsidR="0054159E" w:rsidRDefault="0054159E">
      <w:pPr>
        <w:rPr>
          <w:lang w:val="en-GB"/>
        </w:rPr>
      </w:pPr>
      <w:r>
        <w:rPr>
          <w:lang w:val="en-GB"/>
        </w:rPr>
        <w:br w:type="page"/>
      </w:r>
    </w:p>
    <w:p w14:paraId="274D64B6" w14:textId="77777777" w:rsidR="00D71503" w:rsidRDefault="00D71503" w:rsidP="006437F2">
      <w:pPr>
        <w:jc w:val="both"/>
        <w:rPr>
          <w:lang w:val="en-GB"/>
        </w:rPr>
      </w:pPr>
    </w:p>
    <w:p w14:paraId="030439BF" w14:textId="5C44643A" w:rsidR="00D71503" w:rsidRDefault="000569ED" w:rsidP="006437F2">
      <w:pPr>
        <w:jc w:val="both"/>
        <w:rPr>
          <w:lang w:val="en-GB"/>
        </w:rPr>
      </w:pPr>
      <w:r>
        <w:rPr>
          <w:lang w:val="en-GB"/>
        </w:rPr>
        <w:t>What does affect the world is tha</w:t>
      </w:r>
      <w:r w:rsidR="00666C8C">
        <w:rPr>
          <w:lang w:val="en-GB"/>
        </w:rPr>
        <w:t xml:space="preserve">t there are no </w:t>
      </w:r>
      <w:r w:rsidR="00F3387A">
        <w:rPr>
          <w:lang w:val="en-GB"/>
        </w:rPr>
        <w:t xml:space="preserve">effective </w:t>
      </w:r>
      <w:r w:rsidR="00666C8C">
        <w:rPr>
          <w:lang w:val="en-GB"/>
        </w:rPr>
        <w:t xml:space="preserve">regulations </w:t>
      </w:r>
      <w:r w:rsidR="00F3387A">
        <w:rPr>
          <w:lang w:val="en-GB"/>
        </w:rPr>
        <w:t xml:space="preserve">in place </w:t>
      </w:r>
      <w:r>
        <w:rPr>
          <w:lang w:val="en-GB"/>
        </w:rPr>
        <w:t xml:space="preserve">regarding the disposal of </w:t>
      </w:r>
      <w:r w:rsidR="00666C8C">
        <w:rPr>
          <w:lang w:val="en-GB"/>
        </w:rPr>
        <w:t>toxic substances. Basically, companies try to build their production sites near rivers, so that it is easier for them to dispos</w:t>
      </w:r>
      <w:r w:rsidR="00F3387A">
        <w:rPr>
          <w:lang w:val="en-GB"/>
        </w:rPr>
        <w:t>e of toxic</w:t>
      </w:r>
      <w:r w:rsidR="00666C8C">
        <w:rPr>
          <w:lang w:val="en-GB"/>
        </w:rPr>
        <w:t xml:space="preserve"> substances. The government is well aware of this phenomenon </w:t>
      </w:r>
      <w:r w:rsidR="00F4292B">
        <w:rPr>
          <w:lang w:val="en-GB"/>
        </w:rPr>
        <w:t>but building up a solid legal network and ensuring effective monitoring will require enormous efforts</w:t>
      </w:r>
      <w:r w:rsidR="00666C8C">
        <w:rPr>
          <w:lang w:val="en-GB"/>
        </w:rPr>
        <w:t>.</w:t>
      </w:r>
      <w:r w:rsidR="009B5B87">
        <w:rPr>
          <w:lang w:val="en-GB"/>
        </w:rPr>
        <w:t xml:space="preserve"> </w:t>
      </w:r>
      <w:r w:rsidR="00F4292B">
        <w:rPr>
          <w:lang w:val="en-GB"/>
        </w:rPr>
        <w:t xml:space="preserve">The absence of strict environmental standards is </w:t>
      </w:r>
      <w:r w:rsidR="006437F2">
        <w:rPr>
          <w:lang w:val="en-GB"/>
        </w:rPr>
        <w:t>another reason why the economy is growing so fast. As more and more European, and even a few Asian countries, introduce strict laws regarding the disposal of toxic waste</w:t>
      </w:r>
      <w:r w:rsidR="00F4292B">
        <w:rPr>
          <w:lang w:val="en-GB"/>
        </w:rPr>
        <w:t>,</w:t>
      </w:r>
      <w:r w:rsidR="006437F2">
        <w:rPr>
          <w:lang w:val="en-GB"/>
        </w:rPr>
        <w:t xml:space="preserve"> India does no such thing.</w:t>
      </w:r>
      <w:r w:rsidR="009B5B87">
        <w:rPr>
          <w:lang w:val="en-GB"/>
        </w:rPr>
        <w:t xml:space="preserve"> </w:t>
      </w:r>
      <w:r w:rsidR="006437F2">
        <w:rPr>
          <w:lang w:val="en-GB"/>
        </w:rPr>
        <w:t>So,</w:t>
      </w:r>
      <w:r w:rsidR="00F4292B">
        <w:rPr>
          <w:lang w:val="en-GB"/>
        </w:rPr>
        <w:t xml:space="preserve"> companies mov</w:t>
      </w:r>
      <w:r w:rsidR="006437F2">
        <w:rPr>
          <w:lang w:val="en-GB"/>
        </w:rPr>
        <w:t>e their production to India, simply because producing there is cheaper.</w:t>
      </w:r>
    </w:p>
    <w:p w14:paraId="3F05771A" w14:textId="77777777" w:rsidR="006437F2" w:rsidRDefault="006437F2" w:rsidP="006437F2">
      <w:pPr>
        <w:jc w:val="both"/>
        <w:rPr>
          <w:lang w:val="en-GB"/>
        </w:rPr>
      </w:pPr>
    </w:p>
    <w:p w14:paraId="37622E93" w14:textId="77777777" w:rsidR="006437F2" w:rsidRDefault="006437F2" w:rsidP="006437F2">
      <w:pPr>
        <w:jc w:val="both"/>
        <w:rPr>
          <w:lang w:val="en-GB"/>
        </w:rPr>
      </w:pPr>
    </w:p>
    <w:p w14:paraId="4CA1937F" w14:textId="6DA43DA9" w:rsidR="006437F2" w:rsidRPr="006437F2" w:rsidRDefault="006437F2" w:rsidP="006437F2">
      <w:pPr>
        <w:jc w:val="both"/>
        <w:rPr>
          <w:b/>
          <w:lang w:val="en-GB"/>
        </w:rPr>
      </w:pPr>
      <w:r w:rsidRPr="006437F2">
        <w:rPr>
          <w:b/>
          <w:lang w:val="en-GB"/>
        </w:rPr>
        <w:t>Conclusion</w:t>
      </w:r>
    </w:p>
    <w:p w14:paraId="78BB21D1" w14:textId="23D142F4" w:rsidR="006B15C0" w:rsidRDefault="007A07F6" w:rsidP="006437F2">
      <w:pPr>
        <w:jc w:val="both"/>
        <w:rPr>
          <w:lang w:val="en-GB"/>
        </w:rPr>
      </w:pPr>
      <w:r>
        <w:rPr>
          <w:lang w:val="en-GB"/>
        </w:rPr>
        <w:t>The image that India had in the past is no</w:t>
      </w:r>
      <w:r w:rsidR="00F5106C">
        <w:rPr>
          <w:lang w:val="en-GB"/>
        </w:rPr>
        <w:t xml:space="preserve"> longer authentic – with Bangalore, India has succeeded in setting up an Asian “Silicon Valley” which is a symbol of the progress achieved in the past decades. However, t</w:t>
      </w:r>
      <w:r>
        <w:rPr>
          <w:lang w:val="en-GB"/>
        </w:rPr>
        <w:t xml:space="preserve">here is a very big gap between urban and rural areas in terms of poverty, crime and wealth. The country will continue to grow and the economy will continue to boom. </w:t>
      </w:r>
      <w:r w:rsidR="009B5B87">
        <w:rPr>
          <w:lang w:val="en-GB"/>
        </w:rPr>
        <w:t>Anyhow</w:t>
      </w:r>
      <w:r>
        <w:rPr>
          <w:lang w:val="en-GB"/>
        </w:rPr>
        <w:t xml:space="preserve"> the country will not be able to maintain this</w:t>
      </w:r>
      <w:r w:rsidR="009B5B87">
        <w:rPr>
          <w:lang w:val="en-GB"/>
        </w:rPr>
        <w:t xml:space="preserve"> rate of</w:t>
      </w:r>
      <w:r>
        <w:rPr>
          <w:lang w:val="en-GB"/>
        </w:rPr>
        <w:t xml:space="preserve"> growth. India is going to have to put laws in place so that they may slow down the destruction of </w:t>
      </w:r>
      <w:r w:rsidR="00F5106C">
        <w:rPr>
          <w:lang w:val="en-GB"/>
        </w:rPr>
        <w:t>natural resources</w:t>
      </w:r>
      <w:r>
        <w:rPr>
          <w:lang w:val="en-GB"/>
        </w:rPr>
        <w:t xml:space="preserve">. </w:t>
      </w:r>
    </w:p>
    <w:p w14:paraId="1A1BD1A2" w14:textId="77777777" w:rsidR="007A07F6" w:rsidRDefault="007A07F6" w:rsidP="006437F2">
      <w:pPr>
        <w:jc w:val="both"/>
        <w:rPr>
          <w:lang w:val="en-GB"/>
        </w:rPr>
      </w:pPr>
    </w:p>
    <w:p w14:paraId="6FB0D1B1" w14:textId="77777777" w:rsidR="007A07F6" w:rsidRPr="007A07F6" w:rsidRDefault="007A07F6" w:rsidP="006437F2">
      <w:pPr>
        <w:jc w:val="both"/>
        <w:rPr>
          <w:lang w:val="en-GB"/>
        </w:rPr>
      </w:pPr>
    </w:p>
    <w:p w14:paraId="3E0D526D" w14:textId="77777777" w:rsidR="006B15C0" w:rsidRDefault="006B15C0" w:rsidP="006437F2">
      <w:pPr>
        <w:jc w:val="both"/>
        <w:rPr>
          <w:b/>
          <w:lang w:val="en-GB"/>
        </w:rPr>
      </w:pPr>
    </w:p>
    <w:p w14:paraId="201FF10C" w14:textId="77777777" w:rsidR="006B15C0" w:rsidRDefault="006B15C0" w:rsidP="006437F2">
      <w:pPr>
        <w:jc w:val="both"/>
        <w:rPr>
          <w:b/>
          <w:lang w:val="en-GB"/>
        </w:rPr>
      </w:pPr>
    </w:p>
    <w:p w14:paraId="046F1DD9" w14:textId="77777777" w:rsidR="006B15C0" w:rsidRDefault="006B15C0" w:rsidP="006437F2">
      <w:pPr>
        <w:jc w:val="both"/>
        <w:rPr>
          <w:b/>
          <w:lang w:val="en-GB"/>
        </w:rPr>
      </w:pPr>
    </w:p>
    <w:p w14:paraId="35D8C20F" w14:textId="77777777" w:rsidR="006B15C0" w:rsidRDefault="006B15C0" w:rsidP="006437F2">
      <w:pPr>
        <w:jc w:val="both"/>
        <w:rPr>
          <w:b/>
          <w:lang w:val="en-GB"/>
        </w:rPr>
      </w:pPr>
    </w:p>
    <w:p w14:paraId="57998414" w14:textId="77777777" w:rsidR="006B15C0" w:rsidRDefault="006B15C0" w:rsidP="006437F2">
      <w:pPr>
        <w:jc w:val="both"/>
        <w:rPr>
          <w:b/>
          <w:lang w:val="en-GB"/>
        </w:rPr>
      </w:pPr>
    </w:p>
    <w:p w14:paraId="376CC9CF" w14:textId="77777777" w:rsidR="006B15C0" w:rsidRDefault="006B15C0" w:rsidP="006437F2">
      <w:pPr>
        <w:jc w:val="both"/>
        <w:rPr>
          <w:b/>
          <w:lang w:val="en-GB"/>
        </w:rPr>
      </w:pPr>
    </w:p>
    <w:p w14:paraId="6386DC2B" w14:textId="77777777" w:rsidR="006B15C0" w:rsidRDefault="006B15C0" w:rsidP="006437F2">
      <w:pPr>
        <w:jc w:val="both"/>
        <w:rPr>
          <w:b/>
          <w:lang w:val="en-GB"/>
        </w:rPr>
      </w:pPr>
    </w:p>
    <w:p w14:paraId="47B952E2" w14:textId="77777777" w:rsidR="006B15C0" w:rsidRDefault="006B15C0" w:rsidP="006437F2">
      <w:pPr>
        <w:jc w:val="both"/>
        <w:rPr>
          <w:b/>
          <w:lang w:val="en-GB"/>
        </w:rPr>
      </w:pPr>
    </w:p>
    <w:p w14:paraId="2BAD8C35" w14:textId="77777777" w:rsidR="006B15C0" w:rsidRDefault="006B15C0" w:rsidP="006437F2">
      <w:pPr>
        <w:jc w:val="both"/>
        <w:rPr>
          <w:b/>
          <w:lang w:val="en-GB"/>
        </w:rPr>
      </w:pPr>
    </w:p>
    <w:p w14:paraId="3BE89A81" w14:textId="77777777" w:rsidR="006B15C0" w:rsidRDefault="006B15C0" w:rsidP="006437F2">
      <w:pPr>
        <w:jc w:val="both"/>
        <w:rPr>
          <w:b/>
          <w:lang w:val="en-GB"/>
        </w:rPr>
      </w:pPr>
    </w:p>
    <w:p w14:paraId="657C2B1E" w14:textId="77777777" w:rsidR="006B15C0" w:rsidRDefault="006B15C0" w:rsidP="006437F2">
      <w:pPr>
        <w:jc w:val="both"/>
        <w:rPr>
          <w:b/>
          <w:lang w:val="en-GB"/>
        </w:rPr>
      </w:pPr>
    </w:p>
    <w:p w14:paraId="6BA52318" w14:textId="77777777" w:rsidR="006B15C0" w:rsidRPr="00BD34DB" w:rsidRDefault="006B15C0" w:rsidP="006437F2">
      <w:pPr>
        <w:jc w:val="both"/>
        <w:rPr>
          <w:b/>
          <w:lang w:val="en-GB"/>
        </w:rPr>
      </w:pPr>
    </w:p>
    <w:sectPr w:rsidR="006B15C0" w:rsidRPr="00BD34DB" w:rsidSect="001031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D3"/>
    <w:rsid w:val="000569ED"/>
    <w:rsid w:val="00103147"/>
    <w:rsid w:val="0017140B"/>
    <w:rsid w:val="00243150"/>
    <w:rsid w:val="002A228E"/>
    <w:rsid w:val="00317E00"/>
    <w:rsid w:val="003F6A2D"/>
    <w:rsid w:val="00490B39"/>
    <w:rsid w:val="004D77F4"/>
    <w:rsid w:val="004E6547"/>
    <w:rsid w:val="004F6DC2"/>
    <w:rsid w:val="00511AC6"/>
    <w:rsid w:val="00535D66"/>
    <w:rsid w:val="0054159E"/>
    <w:rsid w:val="005F4966"/>
    <w:rsid w:val="006246E2"/>
    <w:rsid w:val="0063001E"/>
    <w:rsid w:val="006437F2"/>
    <w:rsid w:val="00666C8C"/>
    <w:rsid w:val="00667629"/>
    <w:rsid w:val="006B15C0"/>
    <w:rsid w:val="00734E77"/>
    <w:rsid w:val="0076555A"/>
    <w:rsid w:val="007A07F6"/>
    <w:rsid w:val="00824B52"/>
    <w:rsid w:val="008C3078"/>
    <w:rsid w:val="00902034"/>
    <w:rsid w:val="0090251C"/>
    <w:rsid w:val="00981329"/>
    <w:rsid w:val="00997B16"/>
    <w:rsid w:val="009B5B87"/>
    <w:rsid w:val="00A107E6"/>
    <w:rsid w:val="00A60402"/>
    <w:rsid w:val="00A77B7F"/>
    <w:rsid w:val="00A8444F"/>
    <w:rsid w:val="00B1597A"/>
    <w:rsid w:val="00B21A85"/>
    <w:rsid w:val="00BB74C0"/>
    <w:rsid w:val="00BD34DB"/>
    <w:rsid w:val="00BF46D4"/>
    <w:rsid w:val="00C152B3"/>
    <w:rsid w:val="00CA5BEC"/>
    <w:rsid w:val="00CB3795"/>
    <w:rsid w:val="00CD70ED"/>
    <w:rsid w:val="00D35EC3"/>
    <w:rsid w:val="00D71503"/>
    <w:rsid w:val="00DD423F"/>
    <w:rsid w:val="00F3387A"/>
    <w:rsid w:val="00F4292B"/>
    <w:rsid w:val="00F5106C"/>
    <w:rsid w:val="00F97124"/>
    <w:rsid w:val="00FA48BD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2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13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13D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3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13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24B5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3A4B5B2C</Template>
  <TotalTime>0</TotalTime>
  <Pages>3</Pages>
  <Words>700</Words>
  <Characters>4414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India’s population crisis – and why it affects the world.</vt:lpstr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Zimmermann</dc:creator>
  <cp:keywords/>
  <dc:description/>
  <cp:lastModifiedBy>Monika Reichart</cp:lastModifiedBy>
  <cp:revision>2</cp:revision>
  <dcterms:created xsi:type="dcterms:W3CDTF">2019-01-25T10:28:00Z</dcterms:created>
  <dcterms:modified xsi:type="dcterms:W3CDTF">2019-01-25T10:28:00Z</dcterms:modified>
</cp:coreProperties>
</file>