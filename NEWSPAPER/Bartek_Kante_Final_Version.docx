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4A06" w:rsidRPr="00332759" w:rsidRDefault="00A44381" w:rsidP="00332759">
      <w:pPr>
        <w:tabs>
          <w:tab w:val="left" w:pos="864"/>
        </w:tabs>
        <w:spacing w:line="480" w:lineRule="auto"/>
        <w:jc w:val="center"/>
        <w:rPr>
          <w:rFonts w:ascii="Arial" w:hAnsi="Arial" w:cs="Arial"/>
          <w:b/>
          <w:color w:val="000000" w:themeColor="text1"/>
          <w:sz w:val="21"/>
          <w:szCs w:val="21"/>
          <w:lang w:val="en-US"/>
        </w:rPr>
      </w:pPr>
      <w:r w:rsidRPr="00332759">
        <w:rPr>
          <w:rFonts w:ascii="Arial" w:hAnsi="Arial" w:cs="Arial"/>
          <w:b/>
          <w:noProof/>
          <w:color w:val="000000" w:themeColor="text1"/>
          <w:sz w:val="21"/>
          <w:szCs w:val="21"/>
          <w:lang w:val="de-AT" w:eastAsia="de-A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2093341</wp:posOffset>
                </wp:positionH>
                <wp:positionV relativeFrom="paragraph">
                  <wp:posOffset>301117</wp:posOffset>
                </wp:positionV>
                <wp:extent cx="4038600" cy="2535936"/>
                <wp:effectExtent l="0" t="0" r="12700" b="17145"/>
                <wp:wrapNone/>
                <wp:docPr id="2" name="Textfel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25359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C6515" w:rsidRPr="00EF4A06" w:rsidRDefault="00FC6515" w:rsidP="00B0590B">
                            <w:pPr>
                              <w:spacing w:line="480" w:lineRule="auto"/>
                              <w:rPr>
                                <w:rFonts w:ascii="Arial" w:hAnsi="Arial" w:cs="Arial"/>
                                <w:color w:val="000000" w:themeColor="text1"/>
                                <w:sz w:val="21"/>
                                <w:szCs w:val="20"/>
                                <w:lang w:val="en-US"/>
                              </w:rPr>
                            </w:pPr>
                            <w:r w:rsidRPr="00EF4A06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1"/>
                                <w:szCs w:val="20"/>
                                <w:lang w:val="en-US"/>
                              </w:rPr>
                              <w:t>Biography</w:t>
                            </w:r>
                            <w:r w:rsidRPr="00EF4A06">
                              <w:rPr>
                                <w:rFonts w:ascii="Arial" w:hAnsi="Arial" w:cs="Arial"/>
                                <w:color w:val="000000" w:themeColor="text1"/>
                                <w:sz w:val="21"/>
                                <w:szCs w:val="20"/>
                                <w:lang w:val="en-US"/>
                              </w:rPr>
                              <w:t>:</w:t>
                            </w:r>
                          </w:p>
                          <w:p w:rsidR="00FC6515" w:rsidRPr="00423E69" w:rsidRDefault="00FC6515" w:rsidP="00423E69">
                            <w:pPr>
                              <w:pStyle w:val="HTMLVorformatiert"/>
                              <w:spacing w:line="480" w:lineRule="auto"/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32759">
                              <w:rPr>
                                <w:rFonts w:ascii="Arial" w:hAnsi="Arial" w:cs="Arial"/>
                                <w:color w:val="000000" w:themeColor="text1"/>
                                <w:sz w:val="21"/>
                                <w:szCs w:val="21"/>
                                <w:shd w:val="clear" w:color="auto" w:fill="FFFFFF"/>
                                <w:lang w:val="en-US"/>
                              </w:rPr>
                              <w:t xml:space="preserve">Kanté </w:t>
                            </w:r>
                            <w:r w:rsidRPr="00423E69"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 xml:space="preserve">was born </w:t>
                            </w:r>
                            <w:r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>on</w:t>
                            </w:r>
                            <w:r w:rsidRPr="00423E69"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 xml:space="preserve"> 29 March 1991 in Paris (France)</w:t>
                            </w:r>
                            <w:r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 xml:space="preserve"> to parents who earned their income by collecting refuse and cleaning. </w:t>
                            </w:r>
                            <w:r w:rsidRPr="00423E69"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>He</w:t>
                            </w:r>
                            <w:r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 xml:space="preserve">, too </w:t>
                            </w:r>
                            <w:r w:rsidRPr="00423E69"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>collect</w:t>
                            </w:r>
                            <w:r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>ed</w:t>
                            </w:r>
                            <w:r w:rsidRPr="00423E69"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 xml:space="preserve"> garbage to support his family. He knew very well that </w:t>
                            </w:r>
                            <w:r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>remaining in this occupation would not get his family out of poverty, so he started</w:t>
                            </w:r>
                            <w:r w:rsidRPr="00423E69"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 xml:space="preserve"> looking for alternatives that would provide him with the financial freedom and future for himself and his family.</w:t>
                            </w:r>
                            <w:r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 xml:space="preserve"> </w:t>
                            </w:r>
                            <w:r w:rsidRPr="00504182"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>At the age of 8, he started his football career</w:t>
                            </w:r>
                            <w:r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>.</w:t>
                            </w:r>
                            <w:r w:rsidR="00F21164">
                              <w:rPr>
                                <w:rFonts w:ascii="Arial" w:hAnsi="Arial" w:cs="Arial"/>
                                <w:color w:val="212121"/>
                                <w:sz w:val="21"/>
                                <w:szCs w:val="21"/>
                                <w:lang w:val="en"/>
                              </w:rPr>
                              <w:t xml:space="preserve"> </w:t>
                            </w:r>
                          </w:p>
                          <w:p w:rsidR="00FC6515" w:rsidRPr="00EF4A06" w:rsidRDefault="00FC6515" w:rsidP="00EF4A06">
                            <w:pPr>
                              <w:spacing w:line="480" w:lineRule="auto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164.85pt;margin-top:23.7pt;width:318pt;height:199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" fillcolor="white [3201]" strokeweight=".5pt">
                <v:textbox>
                  <w:txbxContent>
                    <w:p w:rsidR="00FC6515" w:rsidRPr="00EF4A06" w:rsidRDefault="00FC6515" w:rsidP="00B0590B">
                      <w:pPr>
                        <w:spacing w:line="480" w:lineRule="auto"/>
                        <w:rPr>
                          <w:rFonts w:ascii="Arial" w:hAnsi="Arial" w:cs="Arial"/>
                          <w:color w:val="000000" w:themeColor="text1"/>
                          <w:sz w:val="21"/>
                          <w:szCs w:val="20"/>
                          <w:lang w:val="en-US"/>
                        </w:rPr>
                      </w:pPr>
                      <w:r w:rsidRPr="00EF4A06">
                        <w:rPr>
                          <w:rFonts w:ascii="Arial" w:hAnsi="Arial" w:cs="Arial"/>
                          <w:b/>
                          <w:color w:val="000000" w:themeColor="text1"/>
                          <w:sz w:val="21"/>
                          <w:szCs w:val="20"/>
                          <w:lang w:val="en-US"/>
                        </w:rPr>
                        <w:t>Biography</w:t>
                      </w:r>
                      <w:r w:rsidRPr="00EF4A06">
                        <w:rPr>
                          <w:rFonts w:ascii="Arial" w:hAnsi="Arial" w:cs="Arial"/>
                          <w:color w:val="000000" w:themeColor="text1"/>
                          <w:sz w:val="21"/>
                          <w:szCs w:val="20"/>
                          <w:lang w:val="en-US"/>
                        </w:rPr>
                        <w:t>:</w:t>
                      </w:r>
                    </w:p>
                    <w:p w:rsidR="00FC6515" w:rsidRPr="00423E69" w:rsidRDefault="00FC6515" w:rsidP="00423E69">
                      <w:pPr>
                        <w:pStyle w:val="HTMLVorformatiert"/>
                        <w:spacing w:line="480" w:lineRule="auto"/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-US"/>
                        </w:rPr>
                      </w:pPr>
                      <w:r w:rsidRPr="00332759">
                        <w:rPr>
                          <w:rFonts w:ascii="Arial" w:hAnsi="Arial" w:cs="Arial"/>
                          <w:color w:val="000000" w:themeColor="text1"/>
                          <w:sz w:val="21"/>
                          <w:szCs w:val="21"/>
                          <w:shd w:val="clear" w:color="auto" w:fill="FFFFFF"/>
                          <w:lang w:val="en-US"/>
                        </w:rPr>
                        <w:t xml:space="preserve">Kanté </w:t>
                      </w:r>
                      <w:r w:rsidRPr="00423E69"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 xml:space="preserve">was born </w:t>
                      </w:r>
                      <w:r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>on</w:t>
                      </w:r>
                      <w:r w:rsidRPr="00423E69"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 xml:space="preserve"> 29 March 1991 in Paris (France)</w:t>
                      </w:r>
                      <w:r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 xml:space="preserve"> to parents who earned their income by collecting refuse and cleaning. </w:t>
                      </w:r>
                      <w:r w:rsidRPr="00423E69"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>He</w:t>
                      </w:r>
                      <w:r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 xml:space="preserve">, too </w:t>
                      </w:r>
                      <w:r w:rsidRPr="00423E69"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>collect</w:t>
                      </w:r>
                      <w:r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>ed</w:t>
                      </w:r>
                      <w:r w:rsidRPr="00423E69"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 xml:space="preserve"> garbage to support his family. He knew very well that </w:t>
                      </w:r>
                      <w:r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>remaining in this occupation would not get his family out of poverty, so he started</w:t>
                      </w:r>
                      <w:r w:rsidRPr="00423E69"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 xml:space="preserve"> looking for alternatives that would provide him with the financial freedom and future for himself and his family.</w:t>
                      </w:r>
                      <w:r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 xml:space="preserve"> </w:t>
                      </w:r>
                      <w:r w:rsidRPr="00504182"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>At the age of 8, he started his football career</w:t>
                      </w:r>
                      <w:r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>.</w:t>
                      </w:r>
                      <w:r w:rsidR="00F21164">
                        <w:rPr>
                          <w:rFonts w:ascii="Arial" w:hAnsi="Arial" w:cs="Arial"/>
                          <w:color w:val="212121"/>
                          <w:sz w:val="21"/>
                          <w:szCs w:val="21"/>
                          <w:lang w:val="en"/>
                        </w:rPr>
                        <w:t xml:space="preserve"> </w:t>
                      </w:r>
                    </w:p>
                    <w:p w:rsidR="00FC6515" w:rsidRPr="00EF4A06" w:rsidRDefault="00FC6515" w:rsidP="00EF4A06">
                      <w:pPr>
                        <w:spacing w:line="480" w:lineRule="auto"/>
                        <w:rPr>
                          <w:sz w:val="21"/>
                          <w:szCs w:val="2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32759">
        <w:rPr>
          <w:rFonts w:ascii="Arial" w:hAnsi="Arial" w:cs="Arial"/>
          <w:b/>
          <w:noProof/>
          <w:color w:val="000000" w:themeColor="text1"/>
          <w:sz w:val="21"/>
          <w:szCs w:val="21"/>
          <w:lang w:val="de-AT" w:eastAsia="de-AT"/>
        </w:rPr>
        <w:drawing>
          <wp:anchor distT="0" distB="0" distL="114300" distR="114300" simplePos="0" relativeHeight="251658240" behindDoc="0" locked="0" layoutInCell="1" allowOverlap="1" wp14:anchorId="2BB69E4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747866" cy="2621799"/>
            <wp:effectExtent l="0" t="0" r="5080" b="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Golo-Kante-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866" cy="2621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3A4C">
        <w:rPr>
          <w:rFonts w:ascii="Arial" w:hAnsi="Arial" w:cs="Arial"/>
          <w:b/>
          <w:color w:val="000000" w:themeColor="text1"/>
          <w:sz w:val="21"/>
          <w:szCs w:val="21"/>
          <w:lang w:val="en-US"/>
        </w:rPr>
        <w:t xml:space="preserve">What </w:t>
      </w:r>
      <w:r w:rsidR="00FC6515">
        <w:rPr>
          <w:rFonts w:ascii="Arial" w:hAnsi="Arial" w:cs="Arial"/>
          <w:b/>
          <w:color w:val="000000" w:themeColor="text1"/>
          <w:sz w:val="21"/>
          <w:szCs w:val="21"/>
          <w:lang w:val="en-US"/>
        </w:rPr>
        <w:t>tgm students may learn</w:t>
      </w:r>
      <w:r w:rsidR="00713A4C">
        <w:rPr>
          <w:rFonts w:ascii="Arial" w:hAnsi="Arial" w:cs="Arial"/>
          <w:b/>
          <w:color w:val="000000" w:themeColor="text1"/>
          <w:sz w:val="21"/>
          <w:szCs w:val="21"/>
          <w:lang w:val="en-US"/>
        </w:rPr>
        <w:t xml:space="preserve"> from </w:t>
      </w:r>
      <w:r w:rsidR="002F65CD" w:rsidRPr="00332759">
        <w:rPr>
          <w:rFonts w:ascii="Arial" w:hAnsi="Arial" w:cs="Arial"/>
          <w:b/>
          <w:color w:val="000000" w:themeColor="text1"/>
          <w:sz w:val="21"/>
          <w:szCs w:val="21"/>
          <w:lang w:val="en-US"/>
        </w:rPr>
        <w:t xml:space="preserve">N’Golo </w:t>
      </w:r>
      <w:r w:rsidRPr="00332759">
        <w:rPr>
          <w:rFonts w:ascii="Arial" w:hAnsi="Arial" w:cs="Arial"/>
          <w:b/>
          <w:color w:val="000000" w:themeColor="text1"/>
          <w:sz w:val="21"/>
          <w:szCs w:val="21"/>
          <w:lang w:val="en-US"/>
        </w:rPr>
        <w:t>Kant</w:t>
      </w:r>
      <w:r w:rsidR="00713A4C">
        <w:rPr>
          <w:rFonts w:ascii="Arial" w:hAnsi="Arial" w:cs="Arial"/>
          <w:b/>
          <w:color w:val="000000" w:themeColor="text1"/>
          <w:sz w:val="21"/>
          <w:szCs w:val="21"/>
          <w:lang w:val="en-US"/>
        </w:rPr>
        <w:t>é</w:t>
      </w:r>
      <w:r w:rsidRPr="00332759">
        <w:rPr>
          <w:rFonts w:ascii="Arial" w:hAnsi="Arial" w:cs="Arial"/>
          <w:b/>
          <w:color w:val="000000" w:themeColor="text1"/>
          <w:sz w:val="21"/>
          <w:szCs w:val="21"/>
          <w:lang w:val="en-US"/>
        </w:rPr>
        <w:br w:type="textWrapping" w:clear="all"/>
      </w:r>
    </w:p>
    <w:p w:rsidR="00423E69" w:rsidRPr="008B4B64" w:rsidRDefault="00423E69" w:rsidP="00C80B7F">
      <w:pPr>
        <w:pStyle w:val="HTMLVorformatiert"/>
        <w:spacing w:line="480" w:lineRule="auto"/>
        <w:rPr>
          <w:rFonts w:ascii="Arial" w:hAnsi="Arial" w:cs="Arial"/>
          <w:color w:val="212121"/>
          <w:sz w:val="21"/>
          <w:szCs w:val="21"/>
          <w:lang w:val="en-US"/>
        </w:rPr>
      </w:pPr>
      <w:r w:rsidRPr="00332759">
        <w:rPr>
          <w:rFonts w:ascii="Arial" w:hAnsi="Arial" w:cs="Arial"/>
          <w:color w:val="212121"/>
          <w:sz w:val="21"/>
          <w:szCs w:val="21"/>
          <w:lang w:val="en"/>
        </w:rPr>
        <w:t>He first played with JS Suresnes. His hard work brought him to Boulogne, where he played between 2010-2012. Kant</w:t>
      </w:r>
      <w:r w:rsidR="00443D03" w:rsidRPr="00332759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é</w:t>
      </w:r>
      <w:r w:rsidRPr="00332759">
        <w:rPr>
          <w:rFonts w:ascii="Arial" w:hAnsi="Arial" w:cs="Arial"/>
          <w:color w:val="212121"/>
          <w:sz w:val="21"/>
          <w:szCs w:val="21"/>
          <w:lang w:val="en"/>
        </w:rPr>
        <w:t xml:space="preserve">'s dream of playing for an English club was later realized when Steve Walsh presented </w:t>
      </w:r>
      <w:r w:rsidR="00332759" w:rsidRPr="00332759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 xml:space="preserve">Kanté </w:t>
      </w:r>
      <w:r w:rsidRPr="00332759">
        <w:rPr>
          <w:rFonts w:ascii="Arial" w:hAnsi="Arial" w:cs="Arial"/>
          <w:color w:val="212121"/>
          <w:sz w:val="21"/>
          <w:szCs w:val="21"/>
          <w:lang w:val="en"/>
        </w:rPr>
        <w:t xml:space="preserve">to </w:t>
      </w:r>
      <w:r w:rsidR="003B3FE9" w:rsidRPr="00332759">
        <w:rPr>
          <w:rFonts w:ascii="Arial" w:hAnsi="Arial" w:cs="Arial"/>
          <w:color w:val="212121"/>
          <w:sz w:val="21"/>
          <w:szCs w:val="21"/>
          <w:lang w:val="en"/>
        </w:rPr>
        <w:t>the Premier</w:t>
      </w:r>
      <w:r w:rsidRPr="00332759">
        <w:rPr>
          <w:rFonts w:ascii="Arial" w:hAnsi="Arial" w:cs="Arial"/>
          <w:color w:val="212121"/>
          <w:sz w:val="21"/>
          <w:szCs w:val="21"/>
          <w:lang w:val="en"/>
        </w:rPr>
        <w:t xml:space="preserve"> L</w:t>
      </w:r>
      <w:r w:rsidR="003B3FE9" w:rsidRPr="00332759">
        <w:rPr>
          <w:rFonts w:ascii="Arial" w:hAnsi="Arial" w:cs="Arial"/>
          <w:color w:val="212121"/>
          <w:sz w:val="21"/>
          <w:szCs w:val="21"/>
          <w:lang w:val="en"/>
        </w:rPr>
        <w:t>ea</w:t>
      </w:r>
      <w:r w:rsidRPr="00332759">
        <w:rPr>
          <w:rFonts w:ascii="Arial" w:hAnsi="Arial" w:cs="Arial"/>
          <w:color w:val="212121"/>
          <w:sz w:val="21"/>
          <w:szCs w:val="21"/>
          <w:lang w:val="en"/>
        </w:rPr>
        <w:t xml:space="preserve">gue Club Leicester City. On 3 August 2015, he signed </w:t>
      </w:r>
      <w:r w:rsidRPr="008B4B64">
        <w:rPr>
          <w:rFonts w:ascii="Arial" w:hAnsi="Arial" w:cs="Arial"/>
          <w:color w:val="212121"/>
          <w:sz w:val="21"/>
          <w:szCs w:val="21"/>
          <w:lang w:val="en"/>
        </w:rPr>
        <w:t>a four-year contract with Leicester.</w:t>
      </w:r>
    </w:p>
    <w:p w:rsidR="00E1323A" w:rsidRPr="00C80B7F" w:rsidRDefault="00B0590B" w:rsidP="00C80B7F">
      <w:pPr>
        <w:spacing w:line="480" w:lineRule="auto"/>
        <w:rPr>
          <w:lang w:val="en-US"/>
        </w:rPr>
      </w:pPr>
      <w:r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 xml:space="preserve">He was the major factor for the club to win the </w:t>
      </w:r>
      <w:r w:rsidR="00AA6DCD"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>P</w:t>
      </w:r>
      <w:r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>remiere League 2015/16. Kant</w:t>
      </w:r>
      <w:r w:rsidR="00443D03" w:rsidRPr="008B4B64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é</w:t>
      </w:r>
      <w:r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 xml:space="preserve"> was the most important player</w:t>
      </w:r>
      <w:r w:rsidR="00713A4C">
        <w:rPr>
          <w:rFonts w:ascii="Arial" w:hAnsi="Arial" w:cs="Arial"/>
          <w:color w:val="000000" w:themeColor="text1"/>
          <w:sz w:val="21"/>
          <w:szCs w:val="21"/>
          <w:lang w:val="en-US"/>
        </w:rPr>
        <w:t xml:space="preserve"> who defended and attacked from his midfielder`s position</w:t>
      </w:r>
      <w:r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 xml:space="preserve">. </w:t>
      </w:r>
      <w:r w:rsidR="008B4B64" w:rsidRPr="008B4B64"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> </w:t>
      </w:r>
      <w:r w:rsidR="008B4B64" w:rsidRPr="008B4B64">
        <w:rPr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>In April, he was one of four Leicester players named in the</w:t>
      </w:r>
      <w:r w:rsidR="008B4B64" w:rsidRPr="008B4B64"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> </w:t>
      </w:r>
      <w:r w:rsidR="008B4B64" w:rsidRPr="008B4B64">
        <w:rPr>
          <w:rFonts w:ascii="Arial" w:hAnsi="Arial" w:cs="Arial"/>
          <w:sz w:val="21"/>
          <w:szCs w:val="21"/>
          <w:lang w:val="en-US"/>
        </w:rPr>
        <w:t xml:space="preserve">PFA Team of the Year. </w:t>
      </w:r>
      <w:r w:rsidR="00C80B7F">
        <w:rPr>
          <w:rFonts w:ascii="Arial" w:hAnsi="Arial" w:cs="Arial"/>
          <w:sz w:val="21"/>
          <w:szCs w:val="21"/>
          <w:lang w:val="en-US"/>
        </w:rPr>
        <w:t xml:space="preserve">The PFA </w:t>
      </w:r>
      <w:r w:rsidR="00C80B7F" w:rsidRPr="00C80B7F">
        <w:rPr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 xml:space="preserve">award </w:t>
      </w:r>
      <w:r w:rsidR="00C80B7F">
        <w:rPr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 xml:space="preserve">is </w:t>
      </w:r>
      <w:r w:rsidR="00C80B7F" w:rsidRPr="00C80B7F">
        <w:rPr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>given to a set of 55 footballers across the top four tiers of men's</w:t>
      </w:r>
      <w:r w:rsidR="00C80B7F" w:rsidRPr="00C80B7F"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> </w:t>
      </w:r>
      <w:r w:rsidR="00C80B7F" w:rsidRPr="00C80B7F">
        <w:rPr>
          <w:rFonts w:ascii="Arial" w:hAnsi="Arial" w:cs="Arial"/>
          <w:sz w:val="21"/>
          <w:szCs w:val="21"/>
          <w:lang w:val="en-US"/>
        </w:rPr>
        <w:t>English football</w:t>
      </w:r>
      <w:r w:rsidR="00C80B7F">
        <w:rPr>
          <w:lang w:val="en-US"/>
        </w:rPr>
        <w:t xml:space="preserve">. </w:t>
      </w:r>
      <w:r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 xml:space="preserve">When he </w:t>
      </w:r>
      <w:r w:rsidR="002F65CD"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>left</w:t>
      </w:r>
      <w:r w:rsidR="00FF6119"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 xml:space="preserve"> </w:t>
      </w:r>
      <w:r w:rsidR="00916559"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 xml:space="preserve">Leicester, they </w:t>
      </w:r>
      <w:r w:rsidR="005C008F"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 xml:space="preserve">were </w:t>
      </w:r>
      <w:r w:rsidR="003B3FE9"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>not able</w:t>
      </w:r>
      <w:r w:rsidR="00916559"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 xml:space="preserve"> to find an equally skilled midfielder to replace him. </w:t>
      </w:r>
      <w:r w:rsidR="00E1323A"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 xml:space="preserve">On 16 July 2016, </w:t>
      </w:r>
      <w:r w:rsidR="00713A4C" w:rsidRPr="008B4B64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Kanté</w:t>
      </w:r>
      <w:r w:rsidR="00E1323A"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 xml:space="preserve"> signed for Chelsea. </w:t>
      </w:r>
      <w:r w:rsidR="00AE75F3" w:rsidRPr="008B4B64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O</w:t>
      </w:r>
      <w:r w:rsidR="00E1323A" w:rsidRPr="008B4B64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n October 2017, Kanté was nominated for the </w:t>
      </w:r>
      <w:r w:rsidR="00E1323A" w:rsidRPr="008B4B64">
        <w:rPr>
          <w:rFonts w:ascii="Arial" w:hAnsi="Arial" w:cs="Arial"/>
          <w:color w:val="000000" w:themeColor="text1"/>
          <w:sz w:val="21"/>
          <w:szCs w:val="21"/>
          <w:lang w:val="en-US"/>
        </w:rPr>
        <w:t>Ballon d'Or</w:t>
      </w:r>
      <w:r w:rsidR="00597219" w:rsidRPr="008B4B64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.</w:t>
      </w:r>
    </w:p>
    <w:p w:rsidR="002C6B0D" w:rsidRPr="008B4B64" w:rsidRDefault="00FC6515" w:rsidP="008B4B64">
      <w:pPr>
        <w:spacing w:line="480" w:lineRule="auto"/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</w:pPr>
      <w:r>
        <w:rPr>
          <w:rFonts w:ascii="Arial" w:hAnsi="Arial" w:cs="Arial"/>
          <w:noProof/>
          <w:color w:val="000000" w:themeColor="text1"/>
          <w:sz w:val="21"/>
          <w:szCs w:val="21"/>
          <w:lang w:eastAsia="de-AT"/>
        </w:rPr>
        <w:drawing>
          <wp:anchor distT="0" distB="0" distL="114300" distR="114300" simplePos="0" relativeHeight="251662336" behindDoc="0" locked="0" layoutInCell="1" allowOverlap="1" wp14:anchorId="093B9C32" wp14:editId="4EE3DCE4">
            <wp:simplePos x="0" y="0"/>
            <wp:positionH relativeFrom="column">
              <wp:posOffset>-4445</wp:posOffset>
            </wp:positionH>
            <wp:positionV relativeFrom="paragraph">
              <wp:posOffset>612140</wp:posOffset>
            </wp:positionV>
            <wp:extent cx="3555365" cy="2000250"/>
            <wp:effectExtent l="0" t="0" r="6985" b="0"/>
            <wp:wrapSquare wrapText="bothSides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ogba &amp; Deschamps singing N'Golo Kanté chant_.mp4" descr="movie::/Users/gregoirebartek/Pictures/Fotos-Mediathek.photoslibrary/Masters/2018/11/13/20181113-090630/Pogba &amp; Deschamps singing N'Golo Kanté chant_.mp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9AD" w:rsidRPr="008B4B64"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  <w:t xml:space="preserve">His </w:t>
      </w:r>
      <w:r w:rsidR="002C725B" w:rsidRPr="008B4B64"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  <w:t>i</w:t>
      </w:r>
      <w:r w:rsidR="00C939AD" w:rsidRPr="008B4B64"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  <w:t>nternational career is also really impress</w:t>
      </w:r>
      <w:r w:rsidR="002C725B" w:rsidRPr="008B4B64"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  <w:t>ive</w:t>
      </w:r>
      <w:r w:rsidR="00713A4C"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  <w:t>, together with Pogba he was one of the pillars of the French national team at the championship</w:t>
      </w:r>
      <w:r w:rsidR="002C725B" w:rsidRPr="008B4B64"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  <w:t>.</w:t>
      </w:r>
      <w:r w:rsidR="00C939AD" w:rsidRPr="008B4B64"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  <w:t xml:space="preserve"> </w:t>
      </w:r>
      <w:r w:rsidR="00AA6DCD" w:rsidRPr="008B4B64"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  <w:t xml:space="preserve"> </w:t>
      </w:r>
      <w:r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  <w:br/>
      </w:r>
      <w:r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  <w:br/>
      </w:r>
    </w:p>
    <w:p w:rsidR="00FC6515" w:rsidRDefault="00FC6515" w:rsidP="003327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uto"/>
        <w:rPr>
          <w:rFonts w:ascii="Arial" w:eastAsia="Times New Roman" w:hAnsi="Arial" w:cs="Arial"/>
          <w:b/>
          <w:color w:val="000000" w:themeColor="text1"/>
          <w:sz w:val="21"/>
          <w:szCs w:val="21"/>
          <w:lang w:val="en" w:eastAsia="de-DE"/>
        </w:rPr>
      </w:pPr>
    </w:p>
    <w:p w:rsidR="00FC6515" w:rsidRDefault="00FC6515" w:rsidP="003327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uto"/>
        <w:rPr>
          <w:rFonts w:ascii="Arial" w:eastAsia="Times New Roman" w:hAnsi="Arial" w:cs="Arial"/>
          <w:b/>
          <w:color w:val="000000" w:themeColor="text1"/>
          <w:sz w:val="21"/>
          <w:szCs w:val="21"/>
          <w:lang w:val="en" w:eastAsia="de-DE"/>
        </w:rPr>
      </w:pPr>
    </w:p>
    <w:p w:rsidR="00FC6515" w:rsidRDefault="00FC6515" w:rsidP="003327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uto"/>
        <w:rPr>
          <w:rFonts w:ascii="Arial" w:eastAsia="Times New Roman" w:hAnsi="Arial" w:cs="Arial"/>
          <w:b/>
          <w:color w:val="000000" w:themeColor="text1"/>
          <w:sz w:val="21"/>
          <w:szCs w:val="21"/>
          <w:lang w:val="en" w:eastAsia="de-DE"/>
        </w:rPr>
      </w:pPr>
    </w:p>
    <w:p w:rsidR="00FC6515" w:rsidRDefault="00FC6515" w:rsidP="003327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uto"/>
        <w:rPr>
          <w:rFonts w:ascii="Arial" w:eastAsia="Times New Roman" w:hAnsi="Arial" w:cs="Arial"/>
          <w:b/>
          <w:color w:val="000000" w:themeColor="text1"/>
          <w:sz w:val="21"/>
          <w:szCs w:val="21"/>
          <w:lang w:val="en" w:eastAsia="de-DE"/>
        </w:rPr>
      </w:pPr>
    </w:p>
    <w:p w:rsidR="00FC6515" w:rsidRDefault="00FC6515" w:rsidP="003327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uto"/>
        <w:rPr>
          <w:rFonts w:ascii="Arial" w:eastAsia="Times New Roman" w:hAnsi="Arial" w:cs="Arial"/>
          <w:b/>
          <w:color w:val="000000" w:themeColor="text1"/>
          <w:sz w:val="21"/>
          <w:szCs w:val="21"/>
          <w:lang w:val="en" w:eastAsia="de-DE"/>
        </w:rPr>
      </w:pPr>
    </w:p>
    <w:p w:rsidR="00FC6515" w:rsidRPr="00FC6515" w:rsidRDefault="00FC6515" w:rsidP="00FC6515">
      <w:pPr>
        <w:pStyle w:val="HTMLVorformatiert"/>
        <w:spacing w:line="480" w:lineRule="auto"/>
        <w:rPr>
          <w:rFonts w:ascii="Arial" w:hAnsi="Arial" w:cs="Arial"/>
          <w:color w:val="212121"/>
          <w:sz w:val="18"/>
          <w:szCs w:val="18"/>
          <w:lang w:val="en"/>
        </w:rPr>
      </w:pPr>
      <w:r w:rsidRPr="00FC6515">
        <w:rPr>
          <w:rFonts w:ascii="Arial" w:hAnsi="Arial" w:cs="Arial"/>
          <w:color w:val="212121"/>
          <w:sz w:val="18"/>
          <w:szCs w:val="18"/>
          <w:lang w:val="en"/>
        </w:rPr>
        <w:t xml:space="preserve">When France became world champion, even the president sang the </w:t>
      </w:r>
      <w:hyperlink r:id="rId9" w:history="1">
        <w:r w:rsidRPr="00FC6515">
          <w:rPr>
            <w:rStyle w:val="Hyperlink"/>
            <w:rFonts w:ascii="Arial" w:hAnsi="Arial" w:cs="Arial"/>
            <w:sz w:val="18"/>
            <w:szCs w:val="18"/>
            <w:lang w:val="en"/>
          </w:rPr>
          <w:t>"Kanté song".</w:t>
        </w:r>
      </w:hyperlink>
      <w:r w:rsidRPr="00FC6515">
        <w:rPr>
          <w:rFonts w:ascii="Arial" w:hAnsi="Arial" w:cs="Arial"/>
          <w:color w:val="212121"/>
          <w:sz w:val="18"/>
          <w:szCs w:val="18"/>
          <w:lang w:val="en"/>
        </w:rPr>
        <w:t xml:space="preserve"> </w:t>
      </w:r>
    </w:p>
    <w:p w:rsidR="00FC6515" w:rsidRDefault="00FC6515" w:rsidP="003327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uto"/>
        <w:rPr>
          <w:rFonts w:ascii="Arial" w:eastAsia="Times New Roman" w:hAnsi="Arial" w:cs="Arial"/>
          <w:b/>
          <w:color w:val="000000" w:themeColor="text1"/>
          <w:sz w:val="21"/>
          <w:szCs w:val="21"/>
          <w:lang w:val="en" w:eastAsia="de-DE"/>
        </w:rPr>
      </w:pPr>
    </w:p>
    <w:p w:rsidR="002C6B0D" w:rsidRPr="00332759" w:rsidRDefault="002C6B0D" w:rsidP="003327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uto"/>
        <w:rPr>
          <w:rFonts w:ascii="Arial" w:eastAsia="Times New Roman" w:hAnsi="Arial" w:cs="Arial"/>
          <w:b/>
          <w:color w:val="000000" w:themeColor="text1"/>
          <w:sz w:val="21"/>
          <w:szCs w:val="21"/>
          <w:lang w:val="en" w:eastAsia="de-DE"/>
        </w:rPr>
      </w:pPr>
      <w:r w:rsidRPr="00332759">
        <w:rPr>
          <w:rFonts w:ascii="Arial" w:eastAsia="Times New Roman" w:hAnsi="Arial" w:cs="Arial"/>
          <w:b/>
          <w:color w:val="000000" w:themeColor="text1"/>
          <w:sz w:val="21"/>
          <w:szCs w:val="21"/>
          <w:lang w:val="en" w:eastAsia="de-DE"/>
        </w:rPr>
        <w:t>Why is Kant</w:t>
      </w:r>
      <w:r w:rsidR="002C725B" w:rsidRPr="00332759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é</w:t>
      </w:r>
      <w:r w:rsidR="002C725B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 xml:space="preserve"> </w:t>
      </w:r>
      <w:r w:rsidRPr="00332759">
        <w:rPr>
          <w:rFonts w:ascii="Arial" w:eastAsia="Times New Roman" w:hAnsi="Arial" w:cs="Arial"/>
          <w:b/>
          <w:color w:val="000000" w:themeColor="text1"/>
          <w:sz w:val="21"/>
          <w:szCs w:val="21"/>
          <w:lang w:val="en" w:eastAsia="de-DE"/>
        </w:rPr>
        <w:t>such an important player?</w:t>
      </w:r>
    </w:p>
    <w:p w:rsidR="002C6B0D" w:rsidRPr="00332759" w:rsidRDefault="002C6B0D" w:rsidP="00332759">
      <w:pPr>
        <w:pStyle w:val="HTMLVorformatiert"/>
        <w:spacing w:line="480" w:lineRule="auto"/>
        <w:rPr>
          <w:rFonts w:ascii="Arial" w:hAnsi="Arial" w:cs="Arial"/>
          <w:color w:val="212121"/>
          <w:sz w:val="21"/>
          <w:szCs w:val="21"/>
          <w:lang w:val="en-US"/>
        </w:rPr>
      </w:pP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Many recognize the value of the defensive midfielder only </w:t>
      </w:r>
      <w:r w:rsidR="00AA6DCD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at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</w:t>
      </w:r>
      <w:r w:rsidR="003B3FE9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the 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second </w:t>
      </w:r>
      <w:r w:rsidR="00AA6DCD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glance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. He keeps the striker's back free. Kanté blocks attacks, steals balls in an </w:t>
      </w:r>
      <w:r w:rsidR="00332759" w:rsidRPr="00332759">
        <w:rPr>
          <w:rFonts w:ascii="Arial" w:hAnsi="Arial" w:cs="Arial"/>
          <w:color w:val="212121"/>
          <w:sz w:val="21"/>
          <w:szCs w:val="21"/>
          <w:lang w:val="en"/>
        </w:rPr>
        <w:t xml:space="preserve">incredible 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way. And he is everywhere </w:t>
      </w:r>
      <w:r w:rsidR="00AA6DCD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on the pitch</w:t>
      </w:r>
      <w:r w:rsidR="002F65CD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, b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ecause he runs a lot. </w:t>
      </w:r>
      <w:r w:rsidR="00AA6DCD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His Chelsea teammate Eden Hazard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s</w:t>
      </w:r>
      <w:r w:rsidR="00AA6DCD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aid of </w:t>
      </w:r>
      <w:r w:rsidR="00332759" w:rsidRPr="00332759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 xml:space="preserve">Kanté </w:t>
      </w:r>
      <w:r w:rsidR="00AA6DCD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that he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</w:t>
      </w:r>
      <w:r w:rsidR="00332759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“sometimes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thinks</w:t>
      </w:r>
      <w:r w:rsidR="00332759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there are two </w:t>
      </w:r>
      <w:r w:rsidR="00332759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K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anté</w:t>
      </w:r>
      <w:r w:rsidR="00AA6DCD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s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on the pitch, one on the left, one on the right</w:t>
      </w:r>
      <w:r w:rsidR="00AA6DCD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, 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N'Golo and his twin.</w:t>
      </w:r>
      <w:r w:rsidR="003F29E5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”</w:t>
      </w:r>
    </w:p>
    <w:p w:rsidR="002C6B0D" w:rsidRPr="00332759" w:rsidRDefault="002C6B0D" w:rsidP="00332759">
      <w:pPr>
        <w:pStyle w:val="HTMLVorformatiert"/>
        <w:spacing w:line="480" w:lineRule="auto"/>
        <w:rPr>
          <w:rFonts w:ascii="Arial" w:hAnsi="Arial" w:cs="Arial"/>
          <w:color w:val="000000" w:themeColor="text1"/>
          <w:sz w:val="21"/>
          <w:szCs w:val="21"/>
          <w:lang w:val="en-US"/>
        </w:rPr>
      </w:pP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Kanté </w:t>
      </w:r>
      <w:r w:rsidR="003B3FE9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gets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the whole game</w:t>
      </w:r>
      <w:r w:rsidR="003F29E5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moving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. He is something like the </w:t>
      </w:r>
      <w:r w:rsidR="00AA6DCD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power 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center of the team. He brings the balls forward and defends the goal. For example, a </w:t>
      </w:r>
      <w:r w:rsidR="002C3EB7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defender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shot the ball high to the front. The ball is on the way for about two seconds. During these two seconds hardly anything 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lastRenderedPageBreak/>
        <w:t xml:space="preserve">happens, almost all field players look after the ball, </w:t>
      </w:r>
      <w:r w:rsidR="003F29E5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nearly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</w:t>
      </w:r>
      <w:r w:rsidR="002C725B">
        <w:rPr>
          <w:rFonts w:ascii="Arial" w:hAnsi="Arial" w:cs="Arial"/>
          <w:color w:val="000000" w:themeColor="text1"/>
          <w:sz w:val="21"/>
          <w:szCs w:val="21"/>
          <w:lang w:val="en"/>
        </w:rPr>
        <w:t>no</w:t>
      </w:r>
      <w:r w:rsidR="00713A4C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one is in motion. </w:t>
      </w:r>
      <w:r w:rsidR="00742079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Kant</w:t>
      </w:r>
      <w:r w:rsidR="002C725B" w:rsidRPr="00332759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é</w:t>
      </w:r>
      <w:r w:rsidR="002C725B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, however,</w:t>
      </w:r>
      <w:r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looks at the ball and sprints </w:t>
      </w:r>
      <w:r w:rsidR="000A53A1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>to</w:t>
      </w:r>
      <w:r w:rsidR="00713A4C">
        <w:rPr>
          <w:rFonts w:ascii="Arial" w:hAnsi="Arial" w:cs="Arial"/>
          <w:color w:val="000000" w:themeColor="text1"/>
          <w:sz w:val="21"/>
          <w:szCs w:val="21"/>
          <w:lang w:val="en"/>
        </w:rPr>
        <w:t>wards</w:t>
      </w:r>
      <w:r w:rsidR="000A53A1" w:rsidRPr="00332759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the ball</w:t>
      </w:r>
      <w:r w:rsidR="00FC6515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– fans have uploaded a number of </w:t>
      </w:r>
      <w:hyperlink r:id="rId10" w:history="1">
        <w:r w:rsidR="00FC6515" w:rsidRPr="00FC6515">
          <w:rPr>
            <w:rStyle w:val="Hyperlink"/>
            <w:rFonts w:ascii="Arial" w:hAnsi="Arial" w:cs="Arial"/>
            <w:sz w:val="21"/>
            <w:szCs w:val="21"/>
            <w:lang w:val="en"/>
          </w:rPr>
          <w:t>analyses</w:t>
        </w:r>
      </w:hyperlink>
      <w:r w:rsidR="00FC6515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of his </w:t>
      </w:r>
      <w:r w:rsidR="00F21164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impressive </w:t>
      </w:r>
      <w:r w:rsidR="00FC6515">
        <w:rPr>
          <w:rFonts w:ascii="Arial" w:hAnsi="Arial" w:cs="Arial"/>
          <w:color w:val="000000" w:themeColor="text1"/>
          <w:sz w:val="21"/>
          <w:szCs w:val="21"/>
          <w:lang w:val="en"/>
        </w:rPr>
        <w:t>game</w:t>
      </w:r>
      <w:r w:rsidR="00F21164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on social media platforms.</w:t>
      </w:r>
      <w:r w:rsidR="00FC6515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</w:t>
      </w:r>
    </w:p>
    <w:p w:rsidR="002C6B0D" w:rsidRPr="00332759" w:rsidRDefault="002C6B0D" w:rsidP="00332759">
      <w:pPr>
        <w:spacing w:line="480" w:lineRule="auto"/>
        <w:rPr>
          <w:rFonts w:ascii="Arial" w:eastAsia="Times New Roman" w:hAnsi="Arial" w:cs="Arial"/>
          <w:color w:val="000000" w:themeColor="text1"/>
          <w:sz w:val="21"/>
          <w:szCs w:val="21"/>
          <w:lang w:val="en-US" w:eastAsia="de-DE"/>
        </w:rPr>
      </w:pPr>
    </w:p>
    <w:p w:rsidR="00FC6515" w:rsidRDefault="00FC6515" w:rsidP="008C73CE">
      <w:pPr>
        <w:pStyle w:val="HTMLVorformatiert"/>
        <w:spacing w:line="480" w:lineRule="auto"/>
        <w:rPr>
          <w:rFonts w:ascii="Arial" w:hAnsi="Arial" w:cs="Arial"/>
          <w:color w:val="212121"/>
          <w:sz w:val="21"/>
          <w:szCs w:val="21"/>
          <w:lang w:val="en"/>
        </w:rPr>
      </w:pPr>
      <w:r w:rsidRPr="00FC6515">
        <w:rPr>
          <w:rFonts w:ascii="Arial" w:hAnsi="Arial" w:cs="Arial"/>
          <w:b/>
          <w:noProof/>
          <w:color w:val="000000" w:themeColor="text1"/>
          <w:sz w:val="21"/>
          <w:szCs w:val="21"/>
          <w:lang w:val="en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column">
                  <wp:posOffset>3594100</wp:posOffset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1590" b="11430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6515" w:rsidRDefault="00FC6515">
                            <w:r>
                              <w:rPr>
                                <w:noProof/>
                                <w:lang w:val="de-AT" w:eastAsia="de-AT"/>
                              </w:rPr>
                              <w:drawing>
                                <wp:inline distT="0" distB="0" distL="0" distR="0" wp14:anchorId="4D86225E" wp14:editId="2DE147F7">
                                  <wp:extent cx="2089150" cy="1366397"/>
                                  <wp:effectExtent l="0" t="0" r="6350" b="5715"/>
                                  <wp:docPr id="5" name="Bild 2" descr="Bildergebnis fÃ¼r building a team around a facilitato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Bildergebnis fÃ¼r building a team around a facilitator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9150" cy="13663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283pt;margin-top:14.4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">
                <v:textbox style="mso-fit-shape-to-text:t">
                  <w:txbxContent>
                    <w:p w:rsidR="00FC6515" w:rsidRDefault="00FC6515">
                      <w:r>
                        <w:rPr>
                          <w:noProof/>
                          <w:lang w:val="de-AT" w:eastAsia="de-AT"/>
                        </w:rPr>
                        <w:drawing>
                          <wp:inline distT="0" distB="0" distL="0" distR="0" wp14:anchorId="4D86225E" wp14:editId="2DE147F7">
                            <wp:extent cx="2089150" cy="1366397"/>
                            <wp:effectExtent l="0" t="0" r="6350" b="5715"/>
                            <wp:docPr id="5" name="Bild 2" descr="Bildergebnis fÃ¼r building a team around a facilitato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Bildergebnis fÃ¼r building a team around a facilitator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9150" cy="13663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3EB7" w:rsidRPr="008C73CE">
        <w:rPr>
          <w:rFonts w:ascii="Arial" w:hAnsi="Arial" w:cs="Arial"/>
          <w:b/>
          <w:color w:val="000000" w:themeColor="text1"/>
          <w:sz w:val="21"/>
          <w:szCs w:val="21"/>
          <w:lang w:val="en"/>
        </w:rPr>
        <w:t>Why does every team need a player like Kant</w:t>
      </w:r>
      <w:r w:rsidR="002C725B" w:rsidRPr="008C73CE">
        <w:rPr>
          <w:rFonts w:ascii="Arial" w:hAnsi="Arial" w:cs="Arial"/>
          <w:b/>
          <w:color w:val="000000" w:themeColor="text1"/>
          <w:sz w:val="21"/>
          <w:szCs w:val="21"/>
          <w:shd w:val="clear" w:color="auto" w:fill="FFFFFF"/>
          <w:lang w:val="en-US"/>
        </w:rPr>
        <w:t>é</w:t>
      </w:r>
      <w:r w:rsidR="002C3EB7" w:rsidRPr="008C73CE">
        <w:rPr>
          <w:rFonts w:ascii="Arial" w:hAnsi="Arial" w:cs="Arial"/>
          <w:b/>
          <w:color w:val="000000" w:themeColor="text1"/>
          <w:sz w:val="21"/>
          <w:szCs w:val="21"/>
          <w:lang w:val="en"/>
        </w:rPr>
        <w:t>?</w:t>
      </w:r>
      <w:r>
        <w:rPr>
          <w:rFonts w:ascii="Arial" w:hAnsi="Arial" w:cs="Arial"/>
          <w:b/>
          <w:color w:val="000000" w:themeColor="text1"/>
          <w:sz w:val="21"/>
          <w:szCs w:val="21"/>
          <w:lang w:val="en"/>
        </w:rPr>
        <w:br/>
      </w:r>
      <w:r w:rsidRPr="00FC6515">
        <w:rPr>
          <w:rFonts w:ascii="Arial" w:hAnsi="Arial" w:cs="Arial"/>
          <w:color w:val="000000" w:themeColor="text1"/>
          <w:sz w:val="21"/>
          <w:szCs w:val="21"/>
          <w:lang w:val="en"/>
        </w:rPr>
        <w:t>Mo</w:t>
      </w:r>
      <w:r w:rsidR="00713A4C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st coaches </w:t>
      </w:r>
      <w:r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will </w:t>
      </w:r>
      <w:r w:rsidR="00713A4C">
        <w:rPr>
          <w:rFonts w:ascii="Arial" w:hAnsi="Arial" w:cs="Arial"/>
          <w:color w:val="000000" w:themeColor="text1"/>
          <w:sz w:val="21"/>
          <w:szCs w:val="21"/>
          <w:lang w:val="en"/>
        </w:rPr>
        <w:t>build their teams around</w:t>
      </w:r>
      <w:r w:rsidR="002C3EB7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top strikers. But what </w:t>
      </w:r>
      <w:r w:rsidR="00AA6DCD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>is the good of having top</w:t>
      </w:r>
      <w:r w:rsidR="002C3EB7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strikers when they never get the ball</w:t>
      </w:r>
      <w:r w:rsidR="002C725B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>?</w:t>
      </w:r>
      <w:r w:rsidR="002C3EB7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That</w:t>
      </w:r>
      <w:r w:rsidR="002C725B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 i</w:t>
      </w:r>
      <w:r w:rsidR="002C3EB7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>s why you need a player like Kant</w:t>
      </w:r>
      <w:r w:rsidR="002C725B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>é</w:t>
      </w:r>
      <w:r w:rsidR="002C3EB7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. He </w:t>
      </w:r>
      <w:r w:rsidR="003B3FE9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delivers </w:t>
      </w:r>
      <w:r w:rsidR="002C3EB7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>the ball to the striker</w:t>
      </w:r>
      <w:r w:rsidR="002C725B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 xml:space="preserve">s </w:t>
      </w:r>
      <w:r w:rsidR="002C3EB7" w:rsidRPr="008C73CE">
        <w:rPr>
          <w:rFonts w:ascii="Arial" w:hAnsi="Arial" w:cs="Arial"/>
          <w:color w:val="000000" w:themeColor="text1"/>
          <w:sz w:val="21"/>
          <w:szCs w:val="21"/>
          <w:lang w:val="en"/>
        </w:rPr>
        <w:t>and they can score a goal.</w:t>
      </w:r>
      <w:r w:rsidR="00CC18C9" w:rsidRPr="008C73CE">
        <w:rPr>
          <w:rFonts w:ascii="Arial" w:hAnsi="Arial" w:cs="Arial"/>
          <w:color w:val="212121"/>
          <w:sz w:val="21"/>
          <w:szCs w:val="21"/>
          <w:lang w:val="en"/>
        </w:rPr>
        <w:t xml:space="preserve"> He motivates the team to play better and does everything so that his team </w:t>
      </w:r>
      <w:r w:rsidR="002C725B" w:rsidRPr="008C73CE">
        <w:rPr>
          <w:rFonts w:ascii="Arial" w:hAnsi="Arial" w:cs="Arial"/>
          <w:color w:val="212121"/>
          <w:sz w:val="21"/>
          <w:szCs w:val="21"/>
          <w:lang w:val="en"/>
        </w:rPr>
        <w:t xml:space="preserve">will </w:t>
      </w:r>
      <w:r w:rsidR="00CC18C9" w:rsidRPr="008C73CE">
        <w:rPr>
          <w:rFonts w:ascii="Arial" w:hAnsi="Arial" w:cs="Arial"/>
          <w:color w:val="212121"/>
          <w:sz w:val="21"/>
          <w:szCs w:val="21"/>
          <w:lang w:val="en"/>
        </w:rPr>
        <w:t>win. He is everywhere on the field, he gets the balls, defends the goal</w:t>
      </w:r>
      <w:r w:rsidR="002C725B" w:rsidRPr="008C73CE">
        <w:rPr>
          <w:rFonts w:ascii="Arial" w:hAnsi="Arial" w:cs="Arial"/>
          <w:color w:val="212121"/>
          <w:sz w:val="21"/>
          <w:szCs w:val="21"/>
          <w:lang w:val="en"/>
        </w:rPr>
        <w:t xml:space="preserve"> – he is</w:t>
      </w:r>
      <w:r w:rsidR="00CC18C9" w:rsidRPr="008C73CE">
        <w:rPr>
          <w:rFonts w:ascii="Arial" w:hAnsi="Arial" w:cs="Arial"/>
          <w:color w:val="212121"/>
          <w:sz w:val="21"/>
          <w:szCs w:val="21"/>
          <w:lang w:val="en"/>
        </w:rPr>
        <w:t xml:space="preserve"> </w:t>
      </w:r>
      <w:r w:rsidR="002C725B" w:rsidRPr="008C73CE">
        <w:rPr>
          <w:rFonts w:ascii="Arial" w:hAnsi="Arial" w:cs="Arial"/>
          <w:color w:val="212121"/>
          <w:sz w:val="21"/>
          <w:szCs w:val="21"/>
          <w:lang w:val="en"/>
        </w:rPr>
        <w:t xml:space="preserve">a </w:t>
      </w:r>
      <w:r w:rsidR="00F21164">
        <w:rPr>
          <w:rFonts w:ascii="Arial" w:hAnsi="Arial" w:cs="Arial"/>
          <w:color w:val="212121"/>
          <w:sz w:val="21"/>
          <w:szCs w:val="21"/>
          <w:lang w:val="en"/>
        </w:rPr>
        <w:t xml:space="preserve">player who never gives up. </w:t>
      </w:r>
    </w:p>
    <w:p w:rsidR="00FC6515" w:rsidRPr="00F21164" w:rsidRDefault="00FC6515" w:rsidP="008C73CE">
      <w:pPr>
        <w:pStyle w:val="HTMLVorformatiert"/>
        <w:spacing w:line="480" w:lineRule="auto"/>
        <w:rPr>
          <w:rFonts w:ascii="Arial" w:hAnsi="Arial" w:cs="Arial"/>
          <w:b/>
          <w:color w:val="212121"/>
          <w:sz w:val="21"/>
          <w:szCs w:val="21"/>
          <w:lang w:val="en"/>
        </w:rPr>
      </w:pPr>
      <w:r w:rsidRPr="00F21164">
        <w:rPr>
          <w:rFonts w:ascii="Arial" w:hAnsi="Arial" w:cs="Arial"/>
          <w:b/>
          <w:color w:val="212121"/>
          <w:sz w:val="21"/>
          <w:szCs w:val="21"/>
          <w:lang w:val="en"/>
        </w:rPr>
        <w:t>Find facilitators</w:t>
      </w:r>
      <w:r w:rsidR="00F21164" w:rsidRPr="00F21164">
        <w:rPr>
          <w:rFonts w:ascii="Arial" w:hAnsi="Arial" w:cs="Arial"/>
          <w:b/>
          <w:color w:val="212121"/>
          <w:sz w:val="21"/>
          <w:szCs w:val="21"/>
          <w:lang w:val="en"/>
        </w:rPr>
        <w:t>, …</w:t>
      </w:r>
    </w:p>
    <w:p w:rsidR="00FC6515" w:rsidRDefault="00713A4C" w:rsidP="008C73CE">
      <w:pPr>
        <w:pStyle w:val="HTMLVorformatiert"/>
        <w:spacing w:line="480" w:lineRule="auto"/>
        <w:rPr>
          <w:rFonts w:ascii="Arial" w:hAnsi="Arial" w:cs="Arial"/>
          <w:color w:val="212121"/>
          <w:sz w:val="21"/>
          <w:szCs w:val="21"/>
          <w:lang w:val="en"/>
        </w:rPr>
      </w:pPr>
      <w:r>
        <w:rPr>
          <w:rFonts w:ascii="Arial" w:hAnsi="Arial" w:cs="Arial"/>
          <w:color w:val="212121"/>
          <w:sz w:val="21"/>
          <w:szCs w:val="21"/>
          <w:lang w:val="en"/>
        </w:rPr>
        <w:t>In business management, these people are termed “facilitators” and it is they who contribute most to a team`s success even though they might not be in the limelight.</w:t>
      </w:r>
      <w:r w:rsidR="00FC6515">
        <w:rPr>
          <w:rFonts w:ascii="Arial" w:hAnsi="Arial" w:cs="Arial"/>
          <w:color w:val="212121"/>
          <w:sz w:val="21"/>
          <w:szCs w:val="21"/>
          <w:lang w:val="en"/>
        </w:rPr>
        <w:t xml:space="preserve"> </w:t>
      </w:r>
      <w:r w:rsidR="00F21164">
        <w:rPr>
          <w:rFonts w:ascii="Arial" w:hAnsi="Arial" w:cs="Arial"/>
          <w:color w:val="212121"/>
          <w:sz w:val="21"/>
          <w:szCs w:val="21"/>
          <w:lang w:val="en"/>
        </w:rPr>
        <w:t xml:space="preserve">In fact, some – like N`golo Kanté – prefer to staying in the background. </w:t>
      </w:r>
      <w:r w:rsidR="00FC6515">
        <w:rPr>
          <w:rFonts w:ascii="Arial" w:hAnsi="Arial" w:cs="Arial"/>
          <w:color w:val="212121"/>
          <w:sz w:val="21"/>
          <w:szCs w:val="21"/>
          <w:lang w:val="en"/>
        </w:rPr>
        <w:t>So next team you need to build a project team</w:t>
      </w:r>
      <w:r w:rsidR="00F21164">
        <w:rPr>
          <w:rFonts w:ascii="Arial" w:hAnsi="Arial" w:cs="Arial"/>
          <w:color w:val="212121"/>
          <w:sz w:val="21"/>
          <w:szCs w:val="21"/>
          <w:lang w:val="en"/>
        </w:rPr>
        <w:t xml:space="preserve"> for a lab or even your diploma project in the final year</w:t>
      </w:r>
      <w:r w:rsidR="00FC6515">
        <w:rPr>
          <w:rFonts w:ascii="Arial" w:hAnsi="Arial" w:cs="Arial"/>
          <w:color w:val="212121"/>
          <w:sz w:val="21"/>
          <w:szCs w:val="21"/>
          <w:lang w:val="en"/>
        </w:rPr>
        <w:t>, search for a facilitator – or better still, be one!</w:t>
      </w:r>
    </w:p>
    <w:p w:rsidR="00FC6515" w:rsidRDefault="00FC6515" w:rsidP="00FC6515">
      <w:pPr>
        <w:pStyle w:val="HTMLVorformatiert"/>
        <w:spacing w:line="480" w:lineRule="auto"/>
        <w:rPr>
          <w:rFonts w:ascii="Arial" w:hAnsi="Arial" w:cs="Arial"/>
          <w:color w:val="212121"/>
          <w:sz w:val="21"/>
          <w:szCs w:val="21"/>
          <w:lang w:val="en"/>
        </w:rPr>
      </w:pPr>
      <w:r>
        <w:rPr>
          <w:rFonts w:ascii="Arial" w:hAnsi="Arial" w:cs="Arial"/>
          <w:color w:val="212121"/>
          <w:sz w:val="21"/>
          <w:szCs w:val="21"/>
          <w:lang w:val="en"/>
        </w:rPr>
        <w:br/>
      </w:r>
    </w:p>
    <w:p w:rsidR="005F4A08" w:rsidRPr="008C73CE" w:rsidRDefault="005F4A08" w:rsidP="008C73CE">
      <w:pPr>
        <w:pStyle w:val="HTMLVorformatiert"/>
        <w:spacing w:line="480" w:lineRule="auto"/>
        <w:rPr>
          <w:rFonts w:ascii="Arial" w:hAnsi="Arial" w:cs="Arial"/>
          <w:color w:val="212121"/>
          <w:sz w:val="21"/>
          <w:szCs w:val="21"/>
          <w:lang w:val="en-US"/>
        </w:rPr>
      </w:pPr>
    </w:p>
    <w:p w:rsidR="00CC18C9" w:rsidRPr="00F21164" w:rsidRDefault="00F21164" w:rsidP="00F21164">
      <w:pPr>
        <w:pStyle w:val="HTMLVorformatiert"/>
        <w:spacing w:line="480" w:lineRule="auto"/>
        <w:rPr>
          <w:rFonts w:ascii="Arial" w:hAnsi="Arial" w:cs="Arial"/>
          <w:b/>
          <w:color w:val="212121"/>
          <w:sz w:val="21"/>
          <w:szCs w:val="21"/>
          <w:lang w:val="en"/>
        </w:rPr>
      </w:pPr>
      <w:r w:rsidRPr="00F21164">
        <w:rPr>
          <w:rFonts w:ascii="Arial" w:hAnsi="Arial" w:cs="Arial"/>
          <w:b/>
          <w:color w:val="212121"/>
          <w:sz w:val="21"/>
          <w:szCs w:val="21"/>
          <w:lang w:val="en"/>
        </w:rPr>
        <w:t>… rather than showmen</w:t>
      </w:r>
    </w:p>
    <w:p w:rsidR="00CC18C9" w:rsidRPr="00F21164" w:rsidRDefault="00506E93" w:rsidP="00F21164">
      <w:pPr>
        <w:pStyle w:val="HTMLVorformatiert"/>
        <w:spacing w:line="480" w:lineRule="auto"/>
        <w:rPr>
          <w:rFonts w:ascii="Arial" w:hAnsi="Arial" w:cs="Arial"/>
          <w:color w:val="212121"/>
          <w:sz w:val="21"/>
          <w:szCs w:val="21"/>
          <w:lang w:val="en"/>
        </w:rPr>
      </w:pPr>
      <w:r w:rsidRPr="00F21164">
        <w:rPr>
          <w:rFonts w:ascii="Arial" w:hAnsi="Arial" w:cs="Arial"/>
          <w:color w:val="212121"/>
          <w:sz w:val="21"/>
          <w:szCs w:val="21"/>
          <w:lang w:val="en"/>
        </w:rPr>
        <w:lastRenderedPageBreak/>
        <w:drawing>
          <wp:inline distT="0" distB="0" distL="0" distR="0" wp14:anchorId="238D981B" wp14:editId="0A11127D">
            <wp:extent cx="2465418" cy="1799978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6493" cy="18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1A3" w:rsidRPr="00F21164">
        <w:rPr>
          <w:rFonts w:ascii="Arial" w:hAnsi="Arial" w:cs="Arial"/>
          <w:color w:val="212121"/>
          <w:sz w:val="21"/>
          <w:szCs w:val="21"/>
          <w:lang w:val="en"/>
        </w:rPr>
        <w:t>T</w:t>
      </w:r>
      <w:bookmarkStart w:id="0" w:name="_GoBack"/>
      <w:bookmarkEnd w:id="0"/>
      <w:r w:rsidR="00BA31A3" w:rsidRPr="00F21164">
        <w:rPr>
          <w:rFonts w:ascii="Arial" w:hAnsi="Arial" w:cs="Arial"/>
          <w:color w:val="212121"/>
          <w:sz w:val="21"/>
          <w:szCs w:val="21"/>
          <w:lang w:val="en"/>
        </w:rPr>
        <w:t>he picture shows Kanté, who</w:t>
      </w:r>
      <w:r w:rsidR="00713A4C" w:rsidRPr="00F21164">
        <w:rPr>
          <w:rFonts w:ascii="Arial" w:hAnsi="Arial" w:cs="Arial"/>
          <w:color w:val="212121"/>
          <w:sz w:val="21"/>
          <w:szCs w:val="21"/>
          <w:lang w:val="en"/>
        </w:rPr>
        <w:t>se teammates celebrate his trophy – while he remains modestly in the background. Note how tiny he was compared to some of his teammates, despite his physical disadvantages he was the strongest player on this team.</w:t>
      </w:r>
      <w:r w:rsidR="00F21164" w:rsidRPr="00F21164">
        <w:rPr>
          <w:rFonts w:ascii="Arial" w:hAnsi="Arial" w:cs="Arial"/>
          <w:color w:val="212121"/>
          <w:sz w:val="21"/>
          <w:szCs w:val="21"/>
          <w:lang w:val="en"/>
        </w:rPr>
        <w:t xml:space="preserve"> Fans have published a number of anecdotes around his humble and unassuming character, rather unusual in a media business such as football. </w:t>
      </w:r>
    </w:p>
    <w:p w:rsidR="002C3EB7" w:rsidRPr="00F21164" w:rsidRDefault="002C3EB7" w:rsidP="00332759">
      <w:pPr>
        <w:pStyle w:val="HTMLVorformatiert"/>
        <w:spacing w:line="480" w:lineRule="auto"/>
        <w:rPr>
          <w:rFonts w:ascii="Arial" w:hAnsi="Arial" w:cs="Arial"/>
          <w:color w:val="212121"/>
          <w:sz w:val="21"/>
          <w:szCs w:val="21"/>
          <w:lang w:val="en"/>
        </w:rPr>
      </w:pPr>
    </w:p>
    <w:p w:rsidR="002C6B0D" w:rsidRPr="00F21164" w:rsidRDefault="002C6B0D" w:rsidP="00F21164">
      <w:pPr>
        <w:pStyle w:val="HTMLVorformatiert"/>
        <w:spacing w:line="480" w:lineRule="auto"/>
        <w:rPr>
          <w:rFonts w:ascii="Arial" w:hAnsi="Arial" w:cs="Arial"/>
          <w:color w:val="212121"/>
          <w:sz w:val="21"/>
          <w:szCs w:val="21"/>
          <w:lang w:val="en"/>
        </w:rPr>
      </w:pPr>
    </w:p>
    <w:p w:rsidR="006C67C6" w:rsidRPr="00F21164" w:rsidRDefault="006C67C6" w:rsidP="00F21164">
      <w:pPr>
        <w:pStyle w:val="HTMLVorformatiert"/>
        <w:spacing w:line="480" w:lineRule="auto"/>
        <w:rPr>
          <w:rFonts w:ascii="Arial" w:hAnsi="Arial" w:cs="Arial"/>
          <w:color w:val="212121"/>
          <w:sz w:val="21"/>
          <w:szCs w:val="21"/>
          <w:lang w:val="en"/>
        </w:rPr>
      </w:pPr>
    </w:p>
    <w:p w:rsidR="002D314F" w:rsidRPr="00F21164" w:rsidRDefault="002D314F" w:rsidP="00F21164">
      <w:pPr>
        <w:pStyle w:val="HTMLVorformatiert"/>
        <w:spacing w:line="480" w:lineRule="auto"/>
        <w:rPr>
          <w:rFonts w:ascii="Arial" w:hAnsi="Arial" w:cs="Arial"/>
          <w:color w:val="212121"/>
          <w:sz w:val="21"/>
          <w:szCs w:val="21"/>
          <w:lang w:val="en"/>
        </w:rPr>
      </w:pPr>
    </w:p>
    <w:p w:rsidR="000B0B73" w:rsidRPr="00BA31A3" w:rsidRDefault="000B0B73" w:rsidP="00332759">
      <w:pPr>
        <w:spacing w:line="480" w:lineRule="auto"/>
        <w:rPr>
          <w:rFonts w:ascii="Arial" w:hAnsi="Arial" w:cs="Arial"/>
          <w:color w:val="000000" w:themeColor="text1"/>
          <w:sz w:val="21"/>
          <w:szCs w:val="21"/>
          <w:lang w:val="en-US"/>
        </w:rPr>
      </w:pPr>
    </w:p>
    <w:sectPr w:rsidR="000B0B73" w:rsidRPr="00BA31A3" w:rsidSect="00657E2D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C6515" w:rsidRDefault="00FC6515" w:rsidP="00A44381">
      <w:r>
        <w:separator/>
      </w:r>
    </w:p>
  </w:endnote>
  <w:endnote w:type="continuationSeparator" w:id="0">
    <w:p w:rsidR="00FC6515" w:rsidRDefault="00FC6515" w:rsidP="00A443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C6515" w:rsidRDefault="00FC6515" w:rsidP="00A44381">
      <w:r>
        <w:separator/>
      </w:r>
    </w:p>
  </w:footnote>
  <w:footnote w:type="continuationSeparator" w:id="0">
    <w:p w:rsidR="00FC6515" w:rsidRDefault="00FC6515" w:rsidP="00A4438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B73"/>
    <w:rsid w:val="00010EE9"/>
    <w:rsid w:val="000A53A1"/>
    <w:rsid w:val="000B0B73"/>
    <w:rsid w:val="000E761A"/>
    <w:rsid w:val="00105E65"/>
    <w:rsid w:val="0013371A"/>
    <w:rsid w:val="001809A1"/>
    <w:rsid w:val="001902B1"/>
    <w:rsid w:val="001B469A"/>
    <w:rsid w:val="00246681"/>
    <w:rsid w:val="002816DA"/>
    <w:rsid w:val="00284512"/>
    <w:rsid w:val="002C3EB7"/>
    <w:rsid w:val="002C6B0D"/>
    <w:rsid w:val="002C725B"/>
    <w:rsid w:val="002D314F"/>
    <w:rsid w:val="002F65CD"/>
    <w:rsid w:val="00332759"/>
    <w:rsid w:val="003B3FE9"/>
    <w:rsid w:val="003C622E"/>
    <w:rsid w:val="003F29E5"/>
    <w:rsid w:val="00423E69"/>
    <w:rsid w:val="00443D03"/>
    <w:rsid w:val="00503D80"/>
    <w:rsid w:val="00504182"/>
    <w:rsid w:val="00506E93"/>
    <w:rsid w:val="00597219"/>
    <w:rsid w:val="005C008F"/>
    <w:rsid w:val="005D2087"/>
    <w:rsid w:val="005F4A08"/>
    <w:rsid w:val="00605CBC"/>
    <w:rsid w:val="00657E2D"/>
    <w:rsid w:val="00671334"/>
    <w:rsid w:val="006C67C6"/>
    <w:rsid w:val="00713A4C"/>
    <w:rsid w:val="007321E3"/>
    <w:rsid w:val="00742079"/>
    <w:rsid w:val="007D0137"/>
    <w:rsid w:val="008720DE"/>
    <w:rsid w:val="008B48A5"/>
    <w:rsid w:val="008B4B64"/>
    <w:rsid w:val="008C73CE"/>
    <w:rsid w:val="008D3C26"/>
    <w:rsid w:val="00916559"/>
    <w:rsid w:val="009352AA"/>
    <w:rsid w:val="00970C62"/>
    <w:rsid w:val="009931D7"/>
    <w:rsid w:val="00A06C0C"/>
    <w:rsid w:val="00A44381"/>
    <w:rsid w:val="00AA6DCD"/>
    <w:rsid w:val="00AE75F3"/>
    <w:rsid w:val="00B0590B"/>
    <w:rsid w:val="00B45449"/>
    <w:rsid w:val="00BA31A3"/>
    <w:rsid w:val="00C251EA"/>
    <w:rsid w:val="00C80B7F"/>
    <w:rsid w:val="00C939AD"/>
    <w:rsid w:val="00CC18C9"/>
    <w:rsid w:val="00CC444A"/>
    <w:rsid w:val="00D171C1"/>
    <w:rsid w:val="00D72718"/>
    <w:rsid w:val="00E1323A"/>
    <w:rsid w:val="00E25402"/>
    <w:rsid w:val="00ED0599"/>
    <w:rsid w:val="00EE3AC0"/>
    <w:rsid w:val="00EF4A06"/>
    <w:rsid w:val="00F21164"/>
    <w:rsid w:val="00F5421D"/>
    <w:rsid w:val="00FC6515"/>
    <w:rsid w:val="00FF6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32767"/>
  <w15:chartTrackingRefBased/>
  <w15:docId w15:val="{7E2C7896-3CE8-6042-B1AE-4C9584E25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apple-converted-space">
    <w:name w:val="apple-converted-space"/>
    <w:basedOn w:val="Absatz-Standardschriftart"/>
    <w:rsid w:val="009352AA"/>
  </w:style>
  <w:style w:type="character" w:styleId="Hyperlink">
    <w:name w:val="Hyperlink"/>
    <w:basedOn w:val="Absatz-Standardschriftart"/>
    <w:uiPriority w:val="99"/>
    <w:unhideWhenUsed/>
    <w:rsid w:val="009352AA"/>
    <w:rPr>
      <w:color w:val="0000FF"/>
      <w:u w:val="single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2C6B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de-AT"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2C6B0D"/>
    <w:rPr>
      <w:rFonts w:ascii="Courier New" w:eastAsia="Times New Roman" w:hAnsi="Courier New" w:cs="Courier New"/>
      <w:sz w:val="20"/>
      <w:szCs w:val="20"/>
      <w:lang w:val="de-AT" w:eastAsia="de-DE"/>
    </w:rPr>
  </w:style>
  <w:style w:type="paragraph" w:styleId="Kopfzeile">
    <w:name w:val="header"/>
    <w:basedOn w:val="Standard"/>
    <w:link w:val="KopfzeileZchn"/>
    <w:uiPriority w:val="99"/>
    <w:unhideWhenUsed/>
    <w:rsid w:val="00A44381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A44381"/>
  </w:style>
  <w:style w:type="paragraph" w:styleId="Fuzeile">
    <w:name w:val="footer"/>
    <w:basedOn w:val="Standard"/>
    <w:link w:val="FuzeileZchn"/>
    <w:uiPriority w:val="99"/>
    <w:unhideWhenUsed/>
    <w:rsid w:val="00A44381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A443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66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4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0" Type="http://schemas.openxmlformats.org/officeDocument/2006/relationships/hyperlink" Target="https://www.youtube.com/watch?v=omfjlv7wxl0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hiYzWKkaODg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4953B96-50A5-4298-A00F-C495F69C1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2962C903</Template>
  <TotalTime>0</TotalTime>
  <Pages>3</Pages>
  <Words>483</Words>
  <Characters>3043</Characters>
  <Application>Microsoft Office Word</Application>
  <DocSecurity>0</DocSecurity>
  <Lines>25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Bartek Gregoire</dc:creator>
  <cp:keywords/>
  <dc:description/>
  <cp:lastModifiedBy>Monika Reichart</cp:lastModifiedBy>
  <cp:revision>2</cp:revision>
  <dcterms:created xsi:type="dcterms:W3CDTF">2018-11-20T13:40:00Z</dcterms:created>
  <dcterms:modified xsi:type="dcterms:W3CDTF">2018-11-20T13:40:00Z</dcterms:modified>
</cp:coreProperties>
</file>