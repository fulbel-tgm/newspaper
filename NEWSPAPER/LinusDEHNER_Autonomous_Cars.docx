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C74" w:rsidRPr="005A237D" w:rsidRDefault="00DE4245" w:rsidP="005A237D">
      <w:pPr>
        <w:pStyle w:val="berschrift1"/>
        <w:rPr>
          <w:rFonts w:asciiTheme="minorHAnsi" w:hAnsiTheme="minorHAnsi"/>
          <w:color w:val="auto"/>
          <w:sz w:val="40"/>
          <w:szCs w:val="40"/>
          <w:lang w:val="en-GB"/>
        </w:rPr>
      </w:pPr>
      <w:r w:rsidRPr="005A237D">
        <w:rPr>
          <w:rFonts w:asciiTheme="minorHAnsi" w:hAnsiTheme="minorHAnsi"/>
          <w:color w:val="auto"/>
          <w:sz w:val="40"/>
          <w:szCs w:val="40"/>
          <w:lang w:val="en-GB"/>
        </w:rPr>
        <w:t>AUTONOMOUS CARS</w:t>
      </w:r>
    </w:p>
    <w:p w:rsidR="00D5668D" w:rsidRPr="005A237D" w:rsidRDefault="003B2DD1" w:rsidP="0039315F">
      <w:pPr>
        <w:jc w:val="both"/>
        <w:rPr>
          <w:rFonts w:cs="Times New Roman"/>
          <w:noProof/>
          <w:lang w:val="en-GB"/>
        </w:rPr>
      </w:pPr>
      <w:r w:rsidRPr="005A237D">
        <w:rPr>
          <w:rFonts w:cs="Times New Roman"/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2695575</wp:posOffset>
                </wp:positionV>
                <wp:extent cx="4180840" cy="1078230"/>
                <wp:effectExtent l="0" t="0" r="10160" b="266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840" cy="1078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7E4" w:rsidRDefault="00585627">
                            <w:pPr>
                              <w:rPr>
                                <w:lang w:val="en-GB"/>
                              </w:rPr>
                            </w:pPr>
                            <w:r w:rsidRPr="005517E7">
                              <w:rPr>
                                <w:rFonts w:cstheme="minorHAnsi"/>
                                <w:color w:val="212121"/>
                                <w:shd w:val="clear" w:color="auto" w:fill="FFFFFF"/>
                                <w:lang w:val="en-GB"/>
                              </w:rPr>
                              <w:t xml:space="preserve">Chris </w:t>
                            </w:r>
                            <w:proofErr w:type="spellStart"/>
                            <w:r w:rsidRPr="005517E7">
                              <w:rPr>
                                <w:rFonts w:cstheme="minorHAnsi"/>
                                <w:color w:val="212121"/>
                                <w:shd w:val="clear" w:color="auto" w:fill="FFFFFF"/>
                                <w:lang w:val="en-GB"/>
                              </w:rPr>
                              <w:t>Urmson</w:t>
                            </w:r>
                            <w:proofErr w:type="spellEnd"/>
                            <w:r w:rsidRPr="005517E7">
                              <w:rPr>
                                <w:rFonts w:cstheme="minorHAnsi"/>
                                <w:color w:val="212121"/>
                                <w:shd w:val="clear" w:color="auto" w:fill="FFFFFF"/>
                                <w:lang w:val="en-GB"/>
                              </w:rPr>
                              <w:t>, who is an engineer,</w:t>
                            </w:r>
                            <w:r w:rsidR="005517E7" w:rsidRPr="005517E7">
                              <w:rPr>
                                <w:rFonts w:cstheme="minorHAnsi"/>
                                <w:color w:val="212121"/>
                                <w:shd w:val="clear" w:color="auto" w:fill="FFFFFF"/>
                                <w:lang w:val="en-GB"/>
                              </w:rPr>
                              <w:t xml:space="preserve"> known for his work as a pioneer of self-driving auto technology</w:t>
                            </w:r>
                            <w:r w:rsidR="005517E7">
                              <w:rPr>
                                <w:rFonts w:cstheme="minorHAnsi"/>
                                <w:color w:val="212121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003AF5" w:rsidRPr="005517E7">
                              <w:rPr>
                                <w:rFonts w:cstheme="minorHAnsi"/>
                                <w:lang w:val="en-GB"/>
                              </w:rPr>
                              <w:t>said,</w:t>
                            </w:r>
                            <w:r w:rsidR="00003AF5" w:rsidRPr="002E1813">
                              <w:rPr>
                                <w:lang w:val="en-GB"/>
                              </w:rPr>
                              <w:t xml:space="preserve"> that </w:t>
                            </w:r>
                            <w:r w:rsidR="00003AF5">
                              <w:rPr>
                                <w:lang w:val="en-GB"/>
                              </w:rPr>
                              <w:t xml:space="preserve">accidents always </w:t>
                            </w:r>
                            <w:r w:rsidR="00D5668D">
                              <w:rPr>
                                <w:lang w:val="en-GB"/>
                              </w:rPr>
                              <w:t>going to</w:t>
                            </w:r>
                            <w:r w:rsidR="00003AF5">
                              <w:rPr>
                                <w:lang w:val="en-GB"/>
                              </w:rPr>
                              <w:t xml:space="preserve"> happen, but with </w:t>
                            </w:r>
                            <w:r w:rsidR="00003AF5" w:rsidRPr="00003AF5">
                              <w:rPr>
                                <w:noProof/>
                                <w:lang w:val="en-GB"/>
                              </w:rPr>
                              <w:t>self</w:t>
                            </w:r>
                            <w:r w:rsidR="00003AF5">
                              <w:rPr>
                                <w:noProof/>
                                <w:lang w:val="en-GB"/>
                              </w:rPr>
                              <w:t>-</w:t>
                            </w:r>
                            <w:r w:rsidR="00003AF5" w:rsidRPr="00003AF5">
                              <w:rPr>
                                <w:noProof/>
                                <w:lang w:val="en-GB"/>
                              </w:rPr>
                              <w:t>driving</w:t>
                            </w:r>
                            <w:r w:rsidR="00003AF5">
                              <w:rPr>
                                <w:lang w:val="en-GB"/>
                              </w:rPr>
                              <w:t xml:space="preserve"> </w:t>
                            </w:r>
                            <w:r w:rsidR="00003AF5" w:rsidRPr="00003AF5">
                              <w:rPr>
                                <w:noProof/>
                                <w:lang w:val="en-GB"/>
                              </w:rPr>
                              <w:t>cars</w:t>
                            </w:r>
                            <w:r w:rsidR="00003AF5">
                              <w:rPr>
                                <w:noProof/>
                                <w:lang w:val="en-GB"/>
                              </w:rPr>
                              <w:t>,</w:t>
                            </w:r>
                            <w:r w:rsidR="00003AF5">
                              <w:rPr>
                                <w:lang w:val="en-GB"/>
                              </w:rPr>
                              <w:t xml:space="preserve"> there is </w:t>
                            </w:r>
                            <w:r w:rsidR="00003AF5" w:rsidRPr="00003AF5">
                              <w:rPr>
                                <w:noProof/>
                                <w:lang w:val="en-GB"/>
                              </w:rPr>
                              <w:t>a</w:t>
                            </w:r>
                            <w:r w:rsidR="00003AF5">
                              <w:rPr>
                                <w:noProof/>
                                <w:lang w:val="en-GB"/>
                              </w:rPr>
                              <w:t>n</w:t>
                            </w:r>
                            <w:r w:rsidR="00003AF5" w:rsidRPr="00003AF5">
                              <w:rPr>
                                <w:noProof/>
                                <w:lang w:val="en-GB"/>
                              </w:rPr>
                              <w:t xml:space="preserve"> explicit</w:t>
                            </w:r>
                            <w:r w:rsidR="00003AF5">
                              <w:rPr>
                                <w:lang w:val="en-GB"/>
                              </w:rPr>
                              <w:t xml:space="preserve"> reduction of accidents and </w:t>
                            </w:r>
                            <w:r w:rsidR="00D5668D">
                              <w:rPr>
                                <w:lang w:val="en-GB"/>
                              </w:rPr>
                              <w:t>casualties.</w:t>
                            </w:r>
                          </w:p>
                          <w:p w:rsidR="00F53DAC" w:rsidRPr="00F53DAC" w:rsidRDefault="00F53DA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Source: </w:t>
                            </w:r>
                            <w:r w:rsidRPr="00F53DAC">
                              <w:rPr>
                                <w:sz w:val="16"/>
                                <w:szCs w:val="16"/>
                                <w:lang w:val="en-GB"/>
                              </w:rPr>
                              <w:t>https://www.youtube.com/watch?v=tiwVMrTLUWg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24.05pt;margin-top:212.25pt;width:329.2pt;height:84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">
                <v:textbox>
                  <w:txbxContent>
                    <w:p w:rsidR="005F17E4" w:rsidRDefault="00585627">
                      <w:pPr>
                        <w:rPr>
                          <w:lang w:val="en-GB"/>
                        </w:rPr>
                      </w:pPr>
                      <w:r w:rsidRPr="005517E7">
                        <w:rPr>
                          <w:rFonts w:cstheme="minorHAnsi"/>
                          <w:color w:val="212121"/>
                          <w:shd w:val="clear" w:color="auto" w:fill="FFFFFF"/>
                          <w:lang w:val="en-GB"/>
                        </w:rPr>
                        <w:t xml:space="preserve">Chris </w:t>
                      </w:r>
                      <w:proofErr w:type="spellStart"/>
                      <w:r w:rsidRPr="005517E7">
                        <w:rPr>
                          <w:rFonts w:cstheme="minorHAnsi"/>
                          <w:color w:val="212121"/>
                          <w:shd w:val="clear" w:color="auto" w:fill="FFFFFF"/>
                          <w:lang w:val="en-GB"/>
                        </w:rPr>
                        <w:t>Urmson</w:t>
                      </w:r>
                      <w:proofErr w:type="spellEnd"/>
                      <w:r w:rsidRPr="005517E7">
                        <w:rPr>
                          <w:rFonts w:cstheme="minorHAnsi"/>
                          <w:color w:val="212121"/>
                          <w:shd w:val="clear" w:color="auto" w:fill="FFFFFF"/>
                          <w:lang w:val="en-GB"/>
                        </w:rPr>
                        <w:t>, who is an engineer,</w:t>
                      </w:r>
                      <w:r w:rsidR="005517E7" w:rsidRPr="005517E7">
                        <w:rPr>
                          <w:rFonts w:cstheme="minorHAnsi"/>
                          <w:color w:val="212121"/>
                          <w:shd w:val="clear" w:color="auto" w:fill="FFFFFF"/>
                          <w:lang w:val="en-GB"/>
                        </w:rPr>
                        <w:t xml:space="preserve"> known for his work as a pioneer of self-driving auto technology</w:t>
                      </w:r>
                      <w:r w:rsidR="005517E7">
                        <w:rPr>
                          <w:rFonts w:cstheme="minorHAnsi"/>
                          <w:color w:val="212121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003AF5" w:rsidRPr="005517E7">
                        <w:rPr>
                          <w:rFonts w:cstheme="minorHAnsi"/>
                          <w:lang w:val="en-GB"/>
                        </w:rPr>
                        <w:t>said,</w:t>
                      </w:r>
                      <w:r w:rsidR="00003AF5" w:rsidRPr="002E1813">
                        <w:rPr>
                          <w:lang w:val="en-GB"/>
                        </w:rPr>
                        <w:t xml:space="preserve"> that </w:t>
                      </w:r>
                      <w:r w:rsidR="00003AF5">
                        <w:rPr>
                          <w:lang w:val="en-GB"/>
                        </w:rPr>
                        <w:t xml:space="preserve">accidents always </w:t>
                      </w:r>
                      <w:r w:rsidR="00D5668D">
                        <w:rPr>
                          <w:lang w:val="en-GB"/>
                        </w:rPr>
                        <w:t>going to</w:t>
                      </w:r>
                      <w:r w:rsidR="00003AF5">
                        <w:rPr>
                          <w:lang w:val="en-GB"/>
                        </w:rPr>
                        <w:t xml:space="preserve"> happen, but with </w:t>
                      </w:r>
                      <w:r w:rsidR="00003AF5" w:rsidRPr="00003AF5">
                        <w:rPr>
                          <w:noProof/>
                          <w:lang w:val="en-GB"/>
                        </w:rPr>
                        <w:t>self</w:t>
                      </w:r>
                      <w:r w:rsidR="00003AF5">
                        <w:rPr>
                          <w:noProof/>
                          <w:lang w:val="en-GB"/>
                        </w:rPr>
                        <w:t>-</w:t>
                      </w:r>
                      <w:r w:rsidR="00003AF5" w:rsidRPr="00003AF5">
                        <w:rPr>
                          <w:noProof/>
                          <w:lang w:val="en-GB"/>
                        </w:rPr>
                        <w:t>driving</w:t>
                      </w:r>
                      <w:r w:rsidR="00003AF5">
                        <w:rPr>
                          <w:lang w:val="en-GB"/>
                        </w:rPr>
                        <w:t xml:space="preserve"> </w:t>
                      </w:r>
                      <w:r w:rsidR="00003AF5" w:rsidRPr="00003AF5">
                        <w:rPr>
                          <w:noProof/>
                          <w:lang w:val="en-GB"/>
                        </w:rPr>
                        <w:t>cars</w:t>
                      </w:r>
                      <w:r w:rsidR="00003AF5">
                        <w:rPr>
                          <w:noProof/>
                          <w:lang w:val="en-GB"/>
                        </w:rPr>
                        <w:t>,</w:t>
                      </w:r>
                      <w:r w:rsidR="00003AF5">
                        <w:rPr>
                          <w:lang w:val="en-GB"/>
                        </w:rPr>
                        <w:t xml:space="preserve"> there is </w:t>
                      </w:r>
                      <w:r w:rsidR="00003AF5" w:rsidRPr="00003AF5">
                        <w:rPr>
                          <w:noProof/>
                          <w:lang w:val="en-GB"/>
                        </w:rPr>
                        <w:t>a</w:t>
                      </w:r>
                      <w:r w:rsidR="00003AF5">
                        <w:rPr>
                          <w:noProof/>
                          <w:lang w:val="en-GB"/>
                        </w:rPr>
                        <w:t>n</w:t>
                      </w:r>
                      <w:r w:rsidR="00003AF5" w:rsidRPr="00003AF5">
                        <w:rPr>
                          <w:noProof/>
                          <w:lang w:val="en-GB"/>
                        </w:rPr>
                        <w:t xml:space="preserve"> explicit</w:t>
                      </w:r>
                      <w:r w:rsidR="00003AF5">
                        <w:rPr>
                          <w:lang w:val="en-GB"/>
                        </w:rPr>
                        <w:t xml:space="preserve"> reduction of accidents and </w:t>
                      </w:r>
                      <w:r w:rsidR="00D5668D">
                        <w:rPr>
                          <w:lang w:val="en-GB"/>
                        </w:rPr>
                        <w:t>casualties.</w:t>
                      </w:r>
                    </w:p>
                    <w:p w:rsidR="00F53DAC" w:rsidRPr="00F53DAC" w:rsidRDefault="00F53DA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Source: </w:t>
                      </w:r>
                      <w:r w:rsidRPr="00F53DAC">
                        <w:rPr>
                          <w:sz w:val="16"/>
                          <w:szCs w:val="16"/>
                          <w:lang w:val="en-GB"/>
                        </w:rPr>
                        <w:t>https://www.youtube.com/watch?v=tiwVMrTLUWg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237D">
        <w:rPr>
          <w:rFonts w:cs="Times New Roman"/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547370</wp:posOffset>
            </wp:positionV>
            <wp:extent cx="4180840" cy="2128520"/>
            <wp:effectExtent l="0" t="0" r="0" b="5080"/>
            <wp:wrapTight wrapText="bothSides">
              <wp:wrapPolygon edited="0">
                <wp:start x="0" y="0"/>
                <wp:lineTo x="0" y="21458"/>
                <wp:lineTo x="21456" y="21458"/>
                <wp:lineTo x="21456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E3F" w:rsidRPr="005A237D">
        <w:rPr>
          <w:rFonts w:cs="Times New Roman"/>
          <w:noProof/>
          <w:lang w:eastAsia="de-A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3793251</wp:posOffset>
            </wp:positionV>
            <wp:extent cx="3806190" cy="2750185"/>
            <wp:effectExtent l="0" t="0" r="3810" b="0"/>
            <wp:wrapTight wrapText="bothSides">
              <wp:wrapPolygon edited="0">
                <wp:start x="0" y="0"/>
                <wp:lineTo x="0" y="21396"/>
                <wp:lineTo x="21514" y="21396"/>
                <wp:lineTo x="2151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B25" w:rsidRPr="005A237D">
        <w:rPr>
          <w:rFonts w:cs="Times New Roman"/>
          <w:noProof/>
          <w:lang w:val="en-GB"/>
        </w:rPr>
        <w:t>A driverless</w:t>
      </w:r>
      <w:r w:rsidR="00EE2B25" w:rsidRPr="005A237D">
        <w:rPr>
          <w:rFonts w:cs="Times New Roman"/>
          <w:lang w:val="en-GB"/>
        </w:rPr>
        <w:t xml:space="preserve"> car </w:t>
      </w:r>
      <w:r w:rsidR="005517E7" w:rsidRPr="005A237D">
        <w:rPr>
          <w:rFonts w:cs="Times New Roman"/>
          <w:lang w:val="en-GB"/>
        </w:rPr>
        <w:t>is not</w:t>
      </w:r>
      <w:r w:rsidR="00EE2B25" w:rsidRPr="005A237D">
        <w:rPr>
          <w:rFonts w:cs="Times New Roman"/>
          <w:lang w:val="en-GB"/>
        </w:rPr>
        <w:t xml:space="preserve"> just a car without a driver, there is a </w:t>
      </w:r>
      <w:r w:rsidR="00EE2B25" w:rsidRPr="005A237D">
        <w:rPr>
          <w:rFonts w:cs="Times New Roman"/>
          <w:noProof/>
          <w:lang w:val="en-GB"/>
        </w:rPr>
        <w:t>highly</w:t>
      </w:r>
      <w:r w:rsidR="00EE2B25" w:rsidRPr="005A237D">
        <w:rPr>
          <w:rFonts w:cs="Times New Roman"/>
          <w:lang w:val="en-GB"/>
        </w:rPr>
        <w:t xml:space="preserve"> complex software </w:t>
      </w:r>
      <w:r w:rsidR="005517E7" w:rsidRPr="005A237D">
        <w:rPr>
          <w:rFonts w:cs="Times New Roman"/>
          <w:lang w:val="en-GB"/>
        </w:rPr>
        <w:t>supporting</w:t>
      </w:r>
      <w:r w:rsidR="00EE2B25" w:rsidRPr="005A237D">
        <w:rPr>
          <w:rFonts w:cs="Times New Roman"/>
          <w:lang w:val="en-GB"/>
        </w:rPr>
        <w:t xml:space="preserve"> </w:t>
      </w:r>
      <w:r w:rsidR="005517E7" w:rsidRPr="005A237D">
        <w:rPr>
          <w:rFonts w:cs="Times New Roman"/>
          <w:lang w:val="en-GB"/>
        </w:rPr>
        <w:t>the driver</w:t>
      </w:r>
      <w:r w:rsidR="00EE2B25" w:rsidRPr="005A237D">
        <w:rPr>
          <w:rFonts w:cs="Times New Roman"/>
          <w:lang w:val="en-GB"/>
        </w:rPr>
        <w:t xml:space="preserve"> of the car. The computer </w:t>
      </w:r>
      <w:r w:rsidR="00EE2B25" w:rsidRPr="005A237D">
        <w:rPr>
          <w:rFonts w:cs="Times New Roman"/>
          <w:noProof/>
          <w:lang w:val="en-GB"/>
        </w:rPr>
        <w:t xml:space="preserve">has to </w:t>
      </w:r>
      <w:r w:rsidR="005517E7" w:rsidRPr="005A237D">
        <w:rPr>
          <w:rFonts w:cs="Times New Roman"/>
          <w:noProof/>
          <w:lang w:val="en-GB"/>
        </w:rPr>
        <w:t xml:space="preserve">calculate </w:t>
      </w:r>
      <w:r w:rsidR="00EE2B25" w:rsidRPr="005A237D">
        <w:rPr>
          <w:rFonts w:cs="Times New Roman"/>
          <w:noProof/>
          <w:lang w:val="en-GB"/>
        </w:rPr>
        <w:t>every possible</w:t>
      </w:r>
      <w:r w:rsidR="00D24278" w:rsidRPr="005A237D">
        <w:rPr>
          <w:rFonts w:cs="Times New Roman"/>
          <w:noProof/>
          <w:lang w:val="en-GB"/>
        </w:rPr>
        <w:t xml:space="preserve"> </w:t>
      </w:r>
      <w:r w:rsidR="00EE2B25" w:rsidRPr="005A237D">
        <w:rPr>
          <w:rFonts w:cs="Times New Roman"/>
          <w:noProof/>
          <w:lang w:val="en-GB"/>
        </w:rPr>
        <w:t>scenario</w:t>
      </w:r>
      <w:r w:rsidR="007E55E6" w:rsidRPr="005A237D">
        <w:rPr>
          <w:rFonts w:cs="Times New Roman"/>
          <w:noProof/>
          <w:lang w:val="en-GB"/>
        </w:rPr>
        <w:t>.</w:t>
      </w:r>
      <w:r w:rsidR="00BE7339" w:rsidRPr="005A237D">
        <w:rPr>
          <w:rFonts w:cs="Times New Roman"/>
          <w:noProof/>
          <w:lang w:val="en-GB"/>
        </w:rPr>
        <w:t xml:space="preserve"> </w:t>
      </w:r>
      <w:r w:rsidR="008774F3" w:rsidRPr="005A237D">
        <w:rPr>
          <w:rFonts w:cs="Times New Roman"/>
          <w:noProof/>
          <w:lang w:val="en-GB"/>
        </w:rPr>
        <w:t>600</w:t>
      </w:r>
      <w:r w:rsidR="00D82767" w:rsidRPr="005A237D">
        <w:rPr>
          <w:rFonts w:cs="Times New Roman"/>
          <w:noProof/>
          <w:lang w:val="en-GB"/>
        </w:rPr>
        <w:t>.</w:t>
      </w:r>
      <w:r w:rsidR="008774F3" w:rsidRPr="005A237D">
        <w:rPr>
          <w:rFonts w:cs="Times New Roman"/>
          <w:noProof/>
          <w:lang w:val="en-GB"/>
        </w:rPr>
        <w:t>000 people are dying</w:t>
      </w:r>
      <w:r w:rsidR="00BE7339" w:rsidRPr="005A237D">
        <w:rPr>
          <w:rFonts w:cs="Times New Roman"/>
          <w:noProof/>
          <w:lang w:val="en-GB"/>
        </w:rPr>
        <w:t xml:space="preserve"> yearly</w:t>
      </w:r>
      <w:r w:rsidR="008774F3" w:rsidRPr="005A237D">
        <w:rPr>
          <w:rFonts w:cs="Times New Roman"/>
          <w:noProof/>
          <w:lang w:val="en-GB"/>
        </w:rPr>
        <w:t xml:space="preserve"> in car accidents,</w:t>
      </w:r>
      <w:r w:rsidR="007E55E6" w:rsidRPr="005A237D">
        <w:rPr>
          <w:rFonts w:cs="Times New Roman"/>
          <w:noProof/>
          <w:lang w:val="en-GB"/>
        </w:rPr>
        <w:t xml:space="preserve"> </w:t>
      </w:r>
      <w:r w:rsidR="008774F3" w:rsidRPr="005A237D">
        <w:rPr>
          <w:rFonts w:cs="Times New Roman"/>
          <w:noProof/>
          <w:lang w:val="en-GB"/>
        </w:rPr>
        <w:t xml:space="preserve">the goal of self-driving cars is that there are no car accidents </w:t>
      </w:r>
      <w:r w:rsidR="00DD1EA4" w:rsidRPr="005A237D">
        <w:rPr>
          <w:rFonts w:cs="Times New Roman"/>
          <w:noProof/>
          <w:lang w:val="en-GB"/>
        </w:rPr>
        <w:t>anymore or at least no deadly ones.</w:t>
      </w:r>
    </w:p>
    <w:p w:rsidR="00003AF5" w:rsidRPr="005A237D" w:rsidRDefault="009265DA" w:rsidP="0039315F">
      <w:pPr>
        <w:pStyle w:val="HTMLVorformatiert"/>
        <w:shd w:val="clear" w:color="auto" w:fill="FFFFFF"/>
        <w:jc w:val="both"/>
        <w:rPr>
          <w:rFonts w:asciiTheme="minorHAnsi" w:hAnsiTheme="minorHAnsi" w:cstheme="minorHAnsi"/>
          <w:color w:val="212121"/>
          <w:sz w:val="22"/>
          <w:szCs w:val="22"/>
          <w:lang w:val="en-GB"/>
        </w:rPr>
      </w:pPr>
      <w:r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This graphic shows the different steps of</w:t>
      </w:r>
      <w:r w:rsidR="00A21238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assistance</w:t>
      </w:r>
      <w:r w:rsidR="00D64359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</w:t>
      </w:r>
      <w:r w:rsidR="00A21238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/automation of the car</w:t>
      </w:r>
      <w:r w:rsidR="00D95DBE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. At the moment we are between step 3 and 4, which means the cars today can drive nearly alone and they give the driver a lot of assistance.</w:t>
      </w:r>
      <w:r w:rsidR="00573ABA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As recent events of UBER</w:t>
      </w:r>
      <w:r w:rsidR="00300804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, where a self-driving UBER-Taxi killed a person on the street </w:t>
      </w:r>
      <w:r w:rsidR="00D5668D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has</w:t>
      </w:r>
      <w:r w:rsidR="00573ABA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shown, </w:t>
      </w:r>
      <w:r w:rsidR="00300804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that </w:t>
      </w:r>
      <w:r w:rsidR="00573ABA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the</w:t>
      </w:r>
      <w:r w:rsidR="00060E9C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automotive manufacture</w:t>
      </w:r>
      <w:r w:rsidR="0007292C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rs</w:t>
      </w:r>
      <w:r w:rsidR="00060E9C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</w:t>
      </w:r>
      <w:r w:rsidR="004E6442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are</w:t>
      </w:r>
      <w:r w:rsidR="00573ABA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not yet ready for the step into the </w:t>
      </w:r>
      <w:r w:rsidR="007545DB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full</w:t>
      </w:r>
      <w:r w:rsidR="00573ABA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automation, as far too many risks prevail.</w:t>
      </w:r>
      <w:r w:rsidR="00D82767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</w:t>
      </w:r>
      <w:r w:rsidR="00097790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For now</w:t>
      </w:r>
      <w:r w:rsidR="00B218D6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,</w:t>
      </w:r>
      <w:r w:rsidR="00097790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a lot of cars can drive alone but the driver always</w:t>
      </w:r>
      <w:r w:rsidR="00854B85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has to hold</w:t>
      </w:r>
      <w:r w:rsidR="00097790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the steering wheel</w:t>
      </w:r>
      <w:r w:rsidR="00854B85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that the driver can turn it in an emergency</w:t>
      </w:r>
      <w:r w:rsidR="00097790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or can pull the brake. But t</w:t>
      </w:r>
      <w:r w:rsidR="00D82767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he </w:t>
      </w:r>
      <w:r w:rsidR="00D82767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lastRenderedPageBreak/>
        <w:t xml:space="preserve">aim of the big car brands is that from 2020 onwards, there will be completely self-driving cars without pedals and steering </w:t>
      </w:r>
      <w:r w:rsidR="002C38D6" w:rsidRPr="005A237D">
        <w:rPr>
          <w:rFonts w:asciiTheme="minorHAnsi" w:hAnsiTheme="minorHAnsi" w:cs="Times New Roman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289575</wp:posOffset>
            </wp:positionV>
            <wp:extent cx="3125470" cy="2080260"/>
            <wp:effectExtent l="0" t="0" r="0" b="0"/>
            <wp:wrapTight wrapText="bothSides">
              <wp:wrapPolygon edited="0">
                <wp:start x="0" y="0"/>
                <wp:lineTo x="0" y="21363"/>
                <wp:lineTo x="21460" y="21363"/>
                <wp:lineTo x="21460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767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wheel</w:t>
      </w:r>
      <w:r w:rsidR="00D5668D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s</w:t>
      </w:r>
      <w:r w:rsidR="00512BF3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. </w:t>
      </w:r>
      <w:r w:rsidR="00512BF3" w:rsidRPr="005A237D">
        <w:rPr>
          <w:rFonts w:asciiTheme="minorHAnsi" w:hAnsiTheme="minorHAnsi" w:cs="Times New Roman"/>
          <w:color w:val="212121"/>
          <w:sz w:val="22"/>
          <w:szCs w:val="22"/>
          <w:lang w:val="en"/>
        </w:rPr>
        <w:t xml:space="preserve">Of course, it is important for companies to make more profit. </w:t>
      </w:r>
      <w:r w:rsidR="00C371F0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So, in a nutshell, the self-driving cars are hopefully going to save a lot of </w:t>
      </w:r>
      <w:r w:rsidR="00D5668D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lives</w:t>
      </w:r>
      <w:r w:rsidR="00C371F0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in the public transport</w:t>
      </w:r>
      <w:r w:rsidR="005F0E7A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, because a computer is made to never fail. Also</w:t>
      </w:r>
      <w:r w:rsidR="00536634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,</w:t>
      </w:r>
      <w:r w:rsidR="005F0E7A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no one can go over the speed limit if the car controls everything</w:t>
      </w:r>
      <w:r w:rsidR="00C371F0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.</w:t>
      </w:r>
      <w:r w:rsidR="00333922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</w:t>
      </w:r>
      <w:r w:rsidR="00946B15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But there are also negative things on the “only self-driving cars concept”. There are going to be </w:t>
      </w:r>
      <w:r w:rsidR="00BB771A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a lot of</w:t>
      </w:r>
      <w:r w:rsidR="00946B15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job losses because taxi drivers</w:t>
      </w:r>
      <w:r w:rsidR="00395437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>, school bus drivers,</w:t>
      </w:r>
      <w:r w:rsidR="00410A28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truck drivers,</w:t>
      </w:r>
      <w:r w:rsidR="00946B15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and driving schools are no longer needed.</w:t>
      </w:r>
      <w:r w:rsidR="00060E9C" w:rsidRPr="005A237D">
        <w:rPr>
          <w:rFonts w:asciiTheme="minorHAnsi" w:hAnsiTheme="minorHAnsi" w:cs="Times New Roman"/>
          <w:noProof/>
          <w:sz w:val="22"/>
          <w:szCs w:val="22"/>
          <w:lang w:val="en-GB"/>
        </w:rPr>
        <w:t xml:space="preserve"> But are we, the customers ready to give our lives in the hand of computers?</w:t>
      </w:r>
    </w:p>
    <w:p w:rsidR="00F06618" w:rsidRPr="005A237D" w:rsidRDefault="00F06618" w:rsidP="00F06618">
      <w:pPr>
        <w:jc w:val="both"/>
        <w:rPr>
          <w:rFonts w:cs="Times New Roman"/>
          <w:noProof/>
          <w:lang w:val="en-GB"/>
        </w:rPr>
      </w:pPr>
    </w:p>
    <w:p w:rsidR="00335065" w:rsidRPr="005A237D" w:rsidRDefault="00BE6D8B" w:rsidP="005A237D">
      <w:pPr>
        <w:jc w:val="both"/>
        <w:rPr>
          <w:rFonts w:cs="Times New Roman"/>
          <w:lang w:val="en-GB"/>
        </w:rPr>
      </w:pPr>
      <w:r w:rsidRPr="005A237D">
        <w:rPr>
          <w:rFonts w:cs="Times New Roman"/>
          <w:lang w:val="en-GB"/>
        </w:rPr>
        <w:t>Sources:</w:t>
      </w:r>
      <w:r w:rsidR="005A237D">
        <w:rPr>
          <w:rFonts w:cs="Times New Roman"/>
          <w:lang w:val="en-GB"/>
        </w:rPr>
        <w:t xml:space="preserve"> </w:t>
      </w:r>
      <w:r w:rsidRPr="005A237D">
        <w:rPr>
          <w:rFonts w:cs="Times New Roman"/>
          <w:lang w:val="en-GB"/>
        </w:rPr>
        <w:t>TED</w:t>
      </w:r>
      <w:r w:rsidR="005A237D">
        <w:rPr>
          <w:rFonts w:cs="Times New Roman"/>
          <w:lang w:val="en-GB"/>
        </w:rPr>
        <w:t xml:space="preserve">, </w:t>
      </w:r>
      <w:r w:rsidRPr="005A237D">
        <w:rPr>
          <w:rFonts w:cs="Times New Roman"/>
          <w:lang w:val="en-GB"/>
        </w:rPr>
        <w:t>The Guardian</w:t>
      </w:r>
      <w:r w:rsidR="005A237D">
        <w:rPr>
          <w:rFonts w:cs="Times New Roman"/>
          <w:lang w:val="en-GB"/>
        </w:rPr>
        <w:t xml:space="preserve">, </w:t>
      </w:r>
      <w:bookmarkStart w:id="0" w:name="_GoBack"/>
      <w:bookmarkEnd w:id="0"/>
      <w:proofErr w:type="spellStart"/>
      <w:r w:rsidR="00335065" w:rsidRPr="005A237D">
        <w:rPr>
          <w:rFonts w:cs="Times New Roman"/>
          <w:lang w:val="en-GB"/>
        </w:rPr>
        <w:t>Techmergence</w:t>
      </w:r>
      <w:proofErr w:type="spellEnd"/>
    </w:p>
    <w:sectPr w:rsidR="00335065" w:rsidRPr="005A23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5F4720"/>
    <w:multiLevelType w:val="hybridMultilevel"/>
    <w:tmpl w:val="9738E4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NLWwMDczNjU1NjdR0lEKTi0uzszPAykwrgUAJphDISwAAAA="/>
  </w:docVars>
  <w:rsids>
    <w:rsidRoot w:val="00F06618"/>
    <w:rsid w:val="00003AF5"/>
    <w:rsid w:val="00060E9C"/>
    <w:rsid w:val="0007292C"/>
    <w:rsid w:val="00097790"/>
    <w:rsid w:val="000A1329"/>
    <w:rsid w:val="001A1C74"/>
    <w:rsid w:val="002265FF"/>
    <w:rsid w:val="002A2D1C"/>
    <w:rsid w:val="002C38D6"/>
    <w:rsid w:val="002E1813"/>
    <w:rsid w:val="00300804"/>
    <w:rsid w:val="00333922"/>
    <w:rsid w:val="00335065"/>
    <w:rsid w:val="0039315F"/>
    <w:rsid w:val="00395437"/>
    <w:rsid w:val="003B2DD1"/>
    <w:rsid w:val="00410A28"/>
    <w:rsid w:val="004E6442"/>
    <w:rsid w:val="00512BF3"/>
    <w:rsid w:val="00536634"/>
    <w:rsid w:val="005517E7"/>
    <w:rsid w:val="00573ABA"/>
    <w:rsid w:val="00585627"/>
    <w:rsid w:val="005A237D"/>
    <w:rsid w:val="005F0E7A"/>
    <w:rsid w:val="005F17E4"/>
    <w:rsid w:val="006431BC"/>
    <w:rsid w:val="00654C55"/>
    <w:rsid w:val="006E6C8A"/>
    <w:rsid w:val="006F440F"/>
    <w:rsid w:val="007545DB"/>
    <w:rsid w:val="007E55E6"/>
    <w:rsid w:val="00854B85"/>
    <w:rsid w:val="008774F3"/>
    <w:rsid w:val="009244EF"/>
    <w:rsid w:val="009265DA"/>
    <w:rsid w:val="00946B15"/>
    <w:rsid w:val="0099355F"/>
    <w:rsid w:val="00A21238"/>
    <w:rsid w:val="00A917FE"/>
    <w:rsid w:val="00AC3FD8"/>
    <w:rsid w:val="00B218D6"/>
    <w:rsid w:val="00BB771A"/>
    <w:rsid w:val="00BE6D8B"/>
    <w:rsid w:val="00BE7339"/>
    <w:rsid w:val="00C371F0"/>
    <w:rsid w:val="00C949B9"/>
    <w:rsid w:val="00D24278"/>
    <w:rsid w:val="00D3588A"/>
    <w:rsid w:val="00D5668D"/>
    <w:rsid w:val="00D64359"/>
    <w:rsid w:val="00D82767"/>
    <w:rsid w:val="00D95DBE"/>
    <w:rsid w:val="00DD1EA4"/>
    <w:rsid w:val="00DE4245"/>
    <w:rsid w:val="00EE2B25"/>
    <w:rsid w:val="00F06618"/>
    <w:rsid w:val="00F37866"/>
    <w:rsid w:val="00F53DAC"/>
    <w:rsid w:val="00F61E3F"/>
    <w:rsid w:val="00FC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EBA6F-72A7-4A7B-8990-FC296F04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6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6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060E9C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E6D8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51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12BF3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4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67D80B9F</Template>
  <TotalTime>0</TotalTime>
  <Pages>1</Pages>
  <Words>233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Privat</dc:creator>
  <cp:keywords/>
  <dc:description/>
  <cp:lastModifiedBy>Monika Reichart</cp:lastModifiedBy>
  <cp:revision>2</cp:revision>
  <dcterms:created xsi:type="dcterms:W3CDTF">2018-11-12T06:47:00Z</dcterms:created>
  <dcterms:modified xsi:type="dcterms:W3CDTF">2018-11-12T06:47:00Z</dcterms:modified>
</cp:coreProperties>
</file>