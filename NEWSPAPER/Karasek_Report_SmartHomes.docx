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8D" w:rsidRDefault="00936FDA">
      <w:bookmarkStart w:id="0" w:name="_GoBack"/>
      <w:bookmarkEnd w:id="0"/>
      <w:proofErr w:type="spellStart"/>
      <w:r>
        <w:t>To</w:t>
      </w:r>
      <w:proofErr w:type="spellEnd"/>
      <w:r>
        <w:t xml:space="preserve">: </w:t>
      </w:r>
      <w:proofErr w:type="spellStart"/>
      <w:r>
        <w:t>Mrs.</w:t>
      </w:r>
      <w:proofErr w:type="spellEnd"/>
      <w:r>
        <w:t xml:space="preserve"> Reichart</w:t>
      </w:r>
    </w:p>
    <w:p w:rsidR="00936FDA" w:rsidRDefault="00936FDA">
      <w:proofErr w:type="spellStart"/>
      <w:r>
        <w:t>From</w:t>
      </w:r>
      <w:proofErr w:type="spellEnd"/>
      <w:r>
        <w:t>: Patrik Karasek</w:t>
      </w:r>
    </w:p>
    <w:p w:rsidR="00936FDA" w:rsidRDefault="00936FDA">
      <w:proofErr w:type="spellStart"/>
      <w:r>
        <w:t>Subject</w:t>
      </w:r>
      <w:proofErr w:type="spellEnd"/>
      <w:r>
        <w:t xml:space="preserve">: Smart </w:t>
      </w:r>
      <w:proofErr w:type="spellStart"/>
      <w:r>
        <w:t>homes</w:t>
      </w:r>
      <w:proofErr w:type="spellEnd"/>
    </w:p>
    <w:p w:rsidR="00936FDA" w:rsidRDefault="00936FDA"/>
    <w:p w:rsidR="00936FDA" w:rsidRDefault="00936FDA" w:rsidP="00936FDA">
      <w:pPr>
        <w:jc w:val="right"/>
      </w:pPr>
      <w:r>
        <w:t>21.01.2019</w:t>
      </w:r>
    </w:p>
    <w:p w:rsidR="00936FDA" w:rsidRDefault="00936FDA" w:rsidP="00936FDA">
      <w:pPr>
        <w:jc w:val="right"/>
      </w:pPr>
    </w:p>
    <w:p w:rsidR="00936FDA" w:rsidRDefault="00936FDA" w:rsidP="00936FDA">
      <w:pPr>
        <w:jc w:val="center"/>
        <w:rPr>
          <w:b/>
        </w:rPr>
      </w:pPr>
      <w:r>
        <w:rPr>
          <w:b/>
        </w:rPr>
        <w:t xml:space="preserve">Smart </w:t>
      </w:r>
      <w:proofErr w:type="spellStart"/>
      <w:r>
        <w:rPr>
          <w:b/>
        </w:rPr>
        <w:t>homes</w:t>
      </w:r>
      <w:proofErr w:type="spellEnd"/>
    </w:p>
    <w:p w:rsidR="00936FDA" w:rsidRDefault="00936FDA" w:rsidP="00936FDA">
      <w:pPr>
        <w:jc w:val="center"/>
        <w:rPr>
          <w:b/>
        </w:rPr>
      </w:pPr>
    </w:p>
    <w:p w:rsidR="00DC7711" w:rsidRDefault="00936FDA" w:rsidP="00936FDA">
      <w:pPr>
        <w:rPr>
          <w:u w:val="single"/>
          <w:lang w:val="en-US"/>
        </w:rPr>
      </w:pPr>
      <w:r w:rsidRPr="00DC7711">
        <w:rPr>
          <w:u w:val="single"/>
          <w:lang w:val="en-US"/>
        </w:rPr>
        <w:t xml:space="preserve">Introduction: </w:t>
      </w:r>
    </w:p>
    <w:p w:rsidR="00936FDA" w:rsidRDefault="00F21500" w:rsidP="00936FDA">
      <w:pPr>
        <w:rPr>
          <w:lang w:val="en-US"/>
        </w:rPr>
      </w:pPr>
      <w:r>
        <w:rPr>
          <w:lang w:val="en-US"/>
        </w:rPr>
        <w:t>T</w:t>
      </w:r>
      <w:r w:rsidRPr="00F21500">
        <w:rPr>
          <w:lang w:val="en-US"/>
        </w:rPr>
        <w:t>he information below summarizes the positive and negative aspects of living in a smart home.</w:t>
      </w:r>
      <w:r>
        <w:rPr>
          <w:lang w:val="en-US"/>
        </w:rPr>
        <w:t xml:space="preserve"> </w:t>
      </w:r>
      <w:r w:rsidR="00DC7711" w:rsidRPr="00DC7711">
        <w:rPr>
          <w:lang w:val="en-US"/>
        </w:rPr>
        <w:t>A smart home is a convenient home setup where devices can be automatically controlled from any internet-connected place in the world.</w:t>
      </w:r>
      <w:r>
        <w:rPr>
          <w:lang w:val="en-US"/>
        </w:rPr>
        <w:t xml:space="preserve"> </w:t>
      </w:r>
      <w:r w:rsidRPr="00F21500">
        <w:rPr>
          <w:lang w:val="en-US"/>
        </w:rPr>
        <w:t>The devices are interconnected through the internet</w:t>
      </w:r>
      <w:r>
        <w:rPr>
          <w:lang w:val="en-US"/>
        </w:rPr>
        <w:t xml:space="preserve"> and they can be controlled by the user. </w:t>
      </w:r>
    </w:p>
    <w:p w:rsidR="00F21500" w:rsidRDefault="00F21500" w:rsidP="00936FDA">
      <w:pPr>
        <w:rPr>
          <w:lang w:val="en-US"/>
        </w:rPr>
      </w:pPr>
    </w:p>
    <w:p w:rsidR="00F21500" w:rsidRDefault="00F21500" w:rsidP="00936FDA">
      <w:pPr>
        <w:rPr>
          <w:u w:val="single"/>
          <w:lang w:val="en-US"/>
        </w:rPr>
      </w:pPr>
      <w:r>
        <w:rPr>
          <w:u w:val="single"/>
          <w:lang w:val="en-US"/>
        </w:rPr>
        <w:t xml:space="preserve">Positive Aspects: </w:t>
      </w:r>
    </w:p>
    <w:p w:rsidR="005F0FB0" w:rsidRDefault="005F0FB0" w:rsidP="005F0FB0">
      <w:pPr>
        <w:rPr>
          <w:lang w:val="en-US"/>
        </w:rPr>
      </w:pPr>
      <w:r w:rsidRPr="00535092">
        <w:rPr>
          <w:lang w:val="en-US"/>
        </w:rPr>
        <w:t xml:space="preserve">There are many benefits of living in a smart home like lights automatically turn on when you come home, the thermostat heats the rooms you are about to </w:t>
      </w:r>
      <w:r w:rsidR="00535092" w:rsidRPr="00535092">
        <w:rPr>
          <w:lang w:val="en-US"/>
        </w:rPr>
        <w:t>use,</w:t>
      </w:r>
      <w:r w:rsidRPr="00535092">
        <w:rPr>
          <w:lang w:val="en-US"/>
        </w:rPr>
        <w:t xml:space="preserve"> or the coffee machine will start to brew when you like that. </w:t>
      </w:r>
      <w:r w:rsidR="00535092" w:rsidRPr="00535092">
        <w:rPr>
          <w:lang w:val="en-US"/>
        </w:rPr>
        <w:t>So,</w:t>
      </w:r>
      <w:r w:rsidRPr="00535092">
        <w:rPr>
          <w:lang w:val="en-US"/>
        </w:rPr>
        <w:t xml:space="preserve"> it is an advantage because you do</w:t>
      </w:r>
      <w:r w:rsidR="00535092">
        <w:rPr>
          <w:lang w:val="en-US"/>
        </w:rPr>
        <w:t xml:space="preserve"> no</w:t>
      </w:r>
      <w:r w:rsidRPr="00535092">
        <w:rPr>
          <w:lang w:val="en-US"/>
        </w:rPr>
        <w:t>t lose any time to do all the things and can do more with your family or have more time for yourself.</w:t>
      </w:r>
      <w:r w:rsidR="00535092">
        <w:rPr>
          <w:lang w:val="en-US"/>
        </w:rPr>
        <w:t xml:space="preserve"> Another pro could be that you can save a lot money.</w:t>
      </w:r>
      <w:r w:rsidR="00D01980">
        <w:rPr>
          <w:lang w:val="en-US"/>
        </w:rPr>
        <w:t xml:space="preserve"> Besides </w:t>
      </w:r>
      <w:r w:rsidR="00D01980" w:rsidRPr="00D01980">
        <w:rPr>
          <w:lang w:val="en-US"/>
        </w:rPr>
        <w:t>you are technically up to date and the value of the real estate is rising</w:t>
      </w:r>
      <w:r w:rsidR="00D01980">
        <w:rPr>
          <w:lang w:val="en-US"/>
        </w:rPr>
        <w:t>.</w:t>
      </w:r>
    </w:p>
    <w:p w:rsidR="00535092" w:rsidRDefault="00535092" w:rsidP="005F0FB0">
      <w:pPr>
        <w:rPr>
          <w:lang w:val="en-US"/>
        </w:rPr>
      </w:pPr>
    </w:p>
    <w:p w:rsidR="00535092" w:rsidRDefault="00535092" w:rsidP="005F0FB0">
      <w:pPr>
        <w:rPr>
          <w:u w:val="single"/>
          <w:lang w:val="en-US"/>
        </w:rPr>
      </w:pPr>
      <w:r>
        <w:rPr>
          <w:u w:val="single"/>
          <w:lang w:val="en-US"/>
        </w:rPr>
        <w:t>Negative Aspects:</w:t>
      </w:r>
    </w:p>
    <w:p w:rsidR="00535092" w:rsidRDefault="00535092" w:rsidP="00535092">
      <w:pPr>
        <w:rPr>
          <w:lang w:val="en-US"/>
        </w:rPr>
      </w:pPr>
      <w:r w:rsidRPr="00535092">
        <w:rPr>
          <w:lang w:val="en-US"/>
        </w:rPr>
        <w:t>On the other hand, smart living might not be so good because somebody can hack the computer system and open the door when you are not at home</w:t>
      </w:r>
      <w:r w:rsidR="00D01980">
        <w:rPr>
          <w:lang w:val="en-US"/>
        </w:rPr>
        <w:t>, so you have to live in fear of hacker-attacks. Another reason why living in a smart home is not always good is that the equipment is very expensive, and a lot of people think that automation is weird. O</w:t>
      </w:r>
      <w:r w:rsidR="00D01980" w:rsidRPr="00D01980">
        <w:rPr>
          <w:lang w:val="en-US"/>
        </w:rPr>
        <w:t>ther people are of the opinion that they feel partly observed and therefore have to worry about their private li</w:t>
      </w:r>
      <w:r w:rsidR="00D01980">
        <w:rPr>
          <w:lang w:val="en-US"/>
        </w:rPr>
        <w:t>fe.</w:t>
      </w:r>
    </w:p>
    <w:p w:rsidR="00D15ACF" w:rsidRDefault="00D15ACF" w:rsidP="00535092">
      <w:pPr>
        <w:rPr>
          <w:lang w:val="en-US"/>
        </w:rPr>
      </w:pPr>
    </w:p>
    <w:p w:rsidR="00D15ACF" w:rsidRDefault="00D15ACF" w:rsidP="00535092">
      <w:pPr>
        <w:rPr>
          <w:u w:val="single"/>
          <w:lang w:val="en-US"/>
        </w:rPr>
      </w:pPr>
      <w:r>
        <w:rPr>
          <w:u w:val="single"/>
          <w:lang w:val="en-US"/>
        </w:rPr>
        <w:t>Alexa:</w:t>
      </w:r>
    </w:p>
    <w:p w:rsidR="00D15ACF" w:rsidRDefault="00EC4A77" w:rsidP="00535092">
      <w:pPr>
        <w:rPr>
          <w:lang w:val="en-US"/>
        </w:rPr>
      </w:pPr>
      <w:r>
        <w:rPr>
          <w:lang w:val="en-US"/>
        </w:rPr>
        <w:t>Alexa is known as a virtual assistant. I</w:t>
      </w:r>
      <w:r w:rsidRPr="00EC4A77">
        <w:rPr>
          <w:lang w:val="en-US"/>
        </w:rPr>
        <w:t>t is capable of voice interaction, music payback, making to-do lists, setting alarms, streaming podcasts, playing audio-books and providing weather, traffic, sports, and other real time information, such as news</w:t>
      </w:r>
      <w:r>
        <w:rPr>
          <w:lang w:val="en-US"/>
        </w:rPr>
        <w:t>. A</w:t>
      </w:r>
      <w:r w:rsidRPr="00EC4A77">
        <w:rPr>
          <w:lang w:val="en-US"/>
        </w:rPr>
        <w:t>lexa can also control several smart devices</w:t>
      </w:r>
      <w:r>
        <w:rPr>
          <w:lang w:val="en-US"/>
        </w:rPr>
        <w:t>. U</w:t>
      </w:r>
      <w:r w:rsidRPr="00EC4A77">
        <w:rPr>
          <w:lang w:val="en-US"/>
        </w:rPr>
        <w:t>sers are able to extend the Alexa capabilities by installing skills</w:t>
      </w:r>
      <w:r>
        <w:rPr>
          <w:lang w:val="en-US"/>
        </w:rPr>
        <w:t>. You can activate the device with a special word.</w:t>
      </w:r>
    </w:p>
    <w:p w:rsidR="00EC4A77" w:rsidRDefault="00EC4A77" w:rsidP="00535092">
      <w:pPr>
        <w:rPr>
          <w:lang w:val="en-US"/>
        </w:rPr>
      </w:pPr>
    </w:p>
    <w:p w:rsidR="00EC4A77" w:rsidRDefault="00EC4A77" w:rsidP="00535092">
      <w:pPr>
        <w:rPr>
          <w:u w:val="single"/>
          <w:lang w:val="en-US"/>
        </w:rPr>
      </w:pPr>
      <w:r>
        <w:rPr>
          <w:u w:val="single"/>
          <w:lang w:val="en-US"/>
        </w:rPr>
        <w:t xml:space="preserve">Conclusion: </w:t>
      </w:r>
    </w:p>
    <w:p w:rsidR="00EC4A77" w:rsidRPr="00EC4A77" w:rsidRDefault="00EC4A77" w:rsidP="00535092">
      <w:pPr>
        <w:rPr>
          <w:lang w:val="en-US"/>
        </w:rPr>
      </w:pPr>
      <w:r>
        <w:rPr>
          <w:lang w:val="en-US"/>
        </w:rPr>
        <w:t>All in all</w:t>
      </w:r>
      <w:r w:rsidRPr="00EC4A77">
        <w:rPr>
          <w:lang w:val="en-US"/>
        </w:rPr>
        <w:t xml:space="preserve"> you can say that living in a smart home can be very nice and comfortable</w:t>
      </w:r>
      <w:r>
        <w:rPr>
          <w:lang w:val="en-US"/>
        </w:rPr>
        <w:t xml:space="preserve">, </w:t>
      </w:r>
      <w:r w:rsidRPr="00EC4A77">
        <w:rPr>
          <w:lang w:val="en-US"/>
        </w:rPr>
        <w:t>but you should inform yourself about the dangers and risks and really think about how you want to live in the future.</w:t>
      </w:r>
    </w:p>
    <w:p w:rsidR="00535092" w:rsidRPr="00535092" w:rsidRDefault="00535092" w:rsidP="005F0FB0">
      <w:pPr>
        <w:rPr>
          <w:u w:val="single"/>
          <w:lang w:val="en-US"/>
        </w:rPr>
      </w:pPr>
    </w:p>
    <w:p w:rsidR="00F21500" w:rsidRPr="00F21500" w:rsidRDefault="00F21500" w:rsidP="00936FDA">
      <w:pPr>
        <w:rPr>
          <w:lang w:val="en-US"/>
        </w:rPr>
      </w:pPr>
    </w:p>
    <w:sectPr w:rsidR="00F21500" w:rsidRPr="00F21500" w:rsidSect="0018102B"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DA"/>
    <w:rsid w:val="0018102B"/>
    <w:rsid w:val="002E459C"/>
    <w:rsid w:val="00535092"/>
    <w:rsid w:val="005F0FB0"/>
    <w:rsid w:val="0067738D"/>
    <w:rsid w:val="00936FDA"/>
    <w:rsid w:val="00D01980"/>
    <w:rsid w:val="00D15ACF"/>
    <w:rsid w:val="00DC7711"/>
    <w:rsid w:val="00E1722F"/>
    <w:rsid w:val="00EC4A77"/>
    <w:rsid w:val="00F2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E6B1B-CA82-854E-90CE-93D4BD1E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7636B0B7</Template>
  <TotalTime>0</TotalTime>
  <Pages>1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Monika Reichart</cp:lastModifiedBy>
  <cp:revision>2</cp:revision>
  <dcterms:created xsi:type="dcterms:W3CDTF">2019-01-22T07:23:00Z</dcterms:created>
  <dcterms:modified xsi:type="dcterms:W3CDTF">2019-01-22T07:23:00Z</dcterms:modified>
</cp:coreProperties>
</file>