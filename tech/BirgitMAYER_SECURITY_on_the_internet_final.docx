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64EC" w14:textId="4C243A5D" w:rsidR="0075034B" w:rsidRPr="009D1321" w:rsidRDefault="0075034B" w:rsidP="00EF0D5A">
      <w:pPr>
        <w:spacing w:after="0"/>
        <w:jc w:val="center"/>
        <w:rPr>
          <w:rFonts w:eastAsia="Times New Roman" w:cstheme="minorHAnsi"/>
          <w:b/>
          <w:bCs/>
          <w:color w:val="8AAB14"/>
          <w:kern w:val="36"/>
          <w:sz w:val="28"/>
          <w:lang w:val="en-GB" w:eastAsia="de-AT"/>
        </w:rPr>
      </w:pPr>
      <w:r w:rsidRPr="00BA15B9">
        <w:rPr>
          <w:rFonts w:eastAsia="Times New Roman" w:cstheme="minorHAnsi"/>
          <w:b/>
          <w:bCs/>
          <w:color w:val="4472C4" w:themeColor="accent1"/>
          <w:kern w:val="36"/>
          <w:sz w:val="28"/>
          <w:lang w:val="en-GB" w:eastAsia="de-AT"/>
        </w:rPr>
        <w:t>How to protect security on the internet</w:t>
      </w:r>
      <w:r w:rsidR="00D05E33" w:rsidRPr="00D05E33">
        <w:rPr>
          <w:rFonts w:cstheme="minorHAnsi"/>
          <w:b/>
          <w:bCs/>
          <w:color w:val="4472C4" w:themeColor="accent1"/>
          <w:kern w:val="36"/>
          <w:sz w:val="28"/>
          <w:lang w:val="en-GB"/>
        </w:rPr>
        <w:t xml:space="preserve"> </w:t>
      </w:r>
    </w:p>
    <w:p w14:paraId="7F2857DC" w14:textId="01C1DF64" w:rsidR="0068157C" w:rsidRDefault="00B35E35" w:rsidP="0068157C">
      <w:pPr>
        <w:shd w:val="clear" w:color="auto" w:fill="FFFFFF"/>
        <w:spacing w:line="300" w:lineRule="atLeast"/>
        <w:ind w:left="360"/>
        <w:rPr>
          <w:rFonts w:cstheme="minorHAnsi"/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60F81809" wp14:editId="74151A40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1523365" cy="1645920"/>
            <wp:effectExtent l="0" t="0" r="635" b="0"/>
            <wp:wrapSquare wrapText="bothSides"/>
            <wp:docPr id="2" name="Grafik 2" descr="Bildergebnis fÃ¼r edward snow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edward snowde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2"/>
                    <a:stretch/>
                  </pic:blipFill>
                  <pic:spPr bwMode="auto">
                    <a:xfrm>
                      <a:off x="0" y="0"/>
                      <a:ext cx="1523365" cy="1645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34B" w:rsidRPr="004A6AEE">
        <w:rPr>
          <w:rFonts w:cstheme="minorHAnsi"/>
          <w:lang w:val="en-GB"/>
        </w:rPr>
        <w:t xml:space="preserve">Everyone knows that there </w:t>
      </w:r>
      <w:r w:rsidR="000A0460" w:rsidRPr="004A6AEE">
        <w:rPr>
          <w:rFonts w:cstheme="minorHAnsi"/>
          <w:lang w:val="en-GB"/>
        </w:rPr>
        <w:t xml:space="preserve">is danger </w:t>
      </w:r>
      <w:r w:rsidR="0075034B" w:rsidRPr="004A6AEE">
        <w:rPr>
          <w:rFonts w:cstheme="minorHAnsi"/>
          <w:lang w:val="en-GB"/>
        </w:rPr>
        <w:t>on the Internet, but not everyone knows how to protect themselves from these dangers.</w:t>
      </w:r>
    </w:p>
    <w:p w14:paraId="6ABF0906" w14:textId="24DFE5AB" w:rsidR="0068157C" w:rsidRPr="004A6AEE" w:rsidRDefault="00CA1C94" w:rsidP="0068157C">
      <w:pPr>
        <w:shd w:val="clear" w:color="auto" w:fill="FFFFFF"/>
        <w:spacing w:line="300" w:lineRule="atLeast"/>
        <w:ind w:left="36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2013, </w:t>
      </w:r>
      <w:r w:rsidR="0068157C">
        <w:rPr>
          <w:rFonts w:cstheme="minorHAnsi"/>
          <w:lang w:val="en-GB"/>
        </w:rPr>
        <w:t xml:space="preserve">Edward Snowden (picture on the right) </w:t>
      </w:r>
      <w:r w:rsidR="0068157C" w:rsidRPr="00D675DC">
        <w:rPr>
          <w:rFonts w:cstheme="minorHAnsi"/>
          <w:lang w:val="en-GB"/>
        </w:rPr>
        <w:t>revealed</w:t>
      </w:r>
      <w:r w:rsidR="0068157C">
        <w:rPr>
          <w:rFonts w:cstheme="minorHAnsi"/>
          <w:lang w:val="en-GB"/>
        </w:rPr>
        <w:t xml:space="preserve"> top secret data about US-American monitoring tools. His motivation was “</w:t>
      </w:r>
      <w:r w:rsidR="0068157C" w:rsidRPr="00061127">
        <w:rPr>
          <w:rFonts w:cstheme="minorHAnsi"/>
          <w:lang w:val="en-GB"/>
        </w:rPr>
        <w:t>I do not want to live in a world where everything I do and say is recorded</w:t>
      </w:r>
      <w:r w:rsidR="0068157C">
        <w:rPr>
          <w:rFonts w:cstheme="minorHAnsi"/>
          <w:lang w:val="en-GB"/>
        </w:rPr>
        <w:t>”</w:t>
      </w:r>
      <w:r w:rsidR="00DD124C">
        <w:rPr>
          <w:rFonts w:cstheme="minorHAnsi"/>
          <w:lang w:val="en-GB"/>
        </w:rPr>
        <w:t>.</w:t>
      </w:r>
    </w:p>
    <w:p w14:paraId="4A28BE24" w14:textId="3C7A8978" w:rsidR="0075034B" w:rsidRPr="004A6AEE" w:rsidRDefault="0075034B" w:rsidP="00A362A2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4A6AEE">
        <w:rPr>
          <w:rFonts w:cstheme="minorHAnsi"/>
          <w:lang w:val="en-GB"/>
        </w:rPr>
        <w:t>Would it bother you if everything you wr</w:t>
      </w:r>
      <w:r w:rsidR="00374EEA">
        <w:rPr>
          <w:rFonts w:cstheme="minorHAnsi"/>
          <w:lang w:val="en-GB"/>
        </w:rPr>
        <w:t>o</w:t>
      </w:r>
      <w:r w:rsidRPr="004A6AEE">
        <w:rPr>
          <w:rFonts w:cstheme="minorHAnsi"/>
          <w:lang w:val="en-GB"/>
        </w:rPr>
        <w:t xml:space="preserve">te </w:t>
      </w:r>
      <w:r w:rsidR="00CA1C94">
        <w:rPr>
          <w:rFonts w:cstheme="minorHAnsi"/>
          <w:lang w:val="en-GB"/>
        </w:rPr>
        <w:t>were</w:t>
      </w:r>
      <w:r w:rsidRPr="004A6AEE">
        <w:rPr>
          <w:rFonts w:cstheme="minorHAnsi"/>
          <w:lang w:val="en-GB"/>
        </w:rPr>
        <w:t xml:space="preserve"> visible to all?</w:t>
      </w:r>
    </w:p>
    <w:p w14:paraId="1813461E" w14:textId="1030EF30" w:rsidR="0075034B" w:rsidRPr="004A6AEE" w:rsidRDefault="0075034B" w:rsidP="00B3249A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4A6AEE">
        <w:rPr>
          <w:rFonts w:cstheme="minorHAnsi"/>
          <w:lang w:val="en-GB"/>
        </w:rPr>
        <w:t xml:space="preserve">Would it bother you if all your </w:t>
      </w:r>
      <w:r w:rsidR="00F51A0D">
        <w:rPr>
          <w:rFonts w:cstheme="minorHAnsi"/>
          <w:lang w:val="en-GB"/>
        </w:rPr>
        <w:t>private</w:t>
      </w:r>
      <w:r w:rsidR="00036CE7">
        <w:rPr>
          <w:rFonts w:cstheme="minorHAnsi"/>
          <w:lang w:val="en-GB"/>
        </w:rPr>
        <w:t xml:space="preserve"> </w:t>
      </w:r>
      <w:r w:rsidRPr="004A6AEE">
        <w:rPr>
          <w:rFonts w:cstheme="minorHAnsi"/>
          <w:lang w:val="en-GB"/>
        </w:rPr>
        <w:t>photos appeared on the internet?</w:t>
      </w:r>
    </w:p>
    <w:p w14:paraId="4EF6A082" w14:textId="21CC0C4C" w:rsidR="001C5BAC" w:rsidRPr="004A6AEE" w:rsidRDefault="0075034B" w:rsidP="00A362A2">
      <w:pPr>
        <w:shd w:val="clear" w:color="auto" w:fill="FFFFFF"/>
        <w:spacing w:line="300" w:lineRule="atLeast"/>
        <w:ind w:left="360"/>
        <w:rPr>
          <w:rFonts w:cstheme="minorHAnsi"/>
          <w:lang w:val="en-GB"/>
        </w:rPr>
      </w:pPr>
      <w:r w:rsidRPr="004A6AEE">
        <w:rPr>
          <w:rFonts w:cstheme="minorHAnsi"/>
          <w:lang w:val="en-GB"/>
        </w:rPr>
        <w:t xml:space="preserve">Would it bother you if </w:t>
      </w:r>
      <w:r w:rsidR="00BA15B9" w:rsidRPr="004A6AEE">
        <w:rPr>
          <w:rFonts w:cstheme="minorHAnsi"/>
          <w:lang w:val="en-GB"/>
        </w:rPr>
        <w:t>people</w:t>
      </w:r>
      <w:r w:rsidRPr="004A6AEE">
        <w:rPr>
          <w:rFonts w:cstheme="minorHAnsi"/>
          <w:lang w:val="en-GB"/>
        </w:rPr>
        <w:t xml:space="preserve"> c</w:t>
      </w:r>
      <w:r w:rsidR="00374EEA">
        <w:rPr>
          <w:rFonts w:cstheme="minorHAnsi"/>
          <w:lang w:val="en-GB"/>
        </w:rPr>
        <w:t>ould</w:t>
      </w:r>
      <w:r w:rsidRPr="004A6AEE">
        <w:rPr>
          <w:rFonts w:cstheme="minorHAnsi"/>
          <w:lang w:val="en-GB"/>
        </w:rPr>
        <w:t xml:space="preserve"> watch you through your webcam?</w:t>
      </w:r>
    </w:p>
    <w:p w14:paraId="329B75C3" w14:textId="501AA217" w:rsidR="00B27EF6" w:rsidRPr="004A6AEE" w:rsidRDefault="00B27EF6" w:rsidP="00A362A2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4A6AEE">
        <w:rPr>
          <w:rFonts w:cstheme="minorHAnsi"/>
          <w:lang w:val="en-GB"/>
        </w:rPr>
        <w:t>If your answer in</w:t>
      </w:r>
      <w:r w:rsidR="00FC0AF4">
        <w:rPr>
          <w:rFonts w:cstheme="minorHAnsi"/>
          <w:lang w:val="en-GB"/>
        </w:rPr>
        <w:t xml:space="preserve"> one of</w:t>
      </w:r>
      <w:r w:rsidRPr="004A6AEE">
        <w:rPr>
          <w:rFonts w:cstheme="minorHAnsi"/>
          <w:lang w:val="en-GB"/>
        </w:rPr>
        <w:t xml:space="preserve"> the above situations is yes, then you should follow these rules</w:t>
      </w:r>
      <w:r w:rsidR="0025069F" w:rsidRPr="004A6AEE">
        <w:rPr>
          <w:rFonts w:cstheme="minorHAnsi"/>
          <w:lang w:val="en-GB"/>
        </w:rPr>
        <w:t>:</w:t>
      </w:r>
    </w:p>
    <w:p w14:paraId="17884B08" w14:textId="40727C41" w:rsidR="0075034B" w:rsidRPr="00E11252" w:rsidRDefault="009D1321" w:rsidP="0075034B">
      <w:pPr>
        <w:pStyle w:val="berschrift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</w:pPr>
      <w:r w:rsidRPr="00E11252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RULE</w:t>
      </w:r>
      <w:r w:rsidR="0075034B" w:rsidRPr="00E11252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="00D826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1</w:t>
      </w:r>
      <w:r w:rsidR="002661D6" w:rsidRPr="00E11252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="0075034B" w:rsidRPr="00E11252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- S</w:t>
      </w:r>
      <w:r w:rsidRPr="00E11252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URFING</w:t>
      </w:r>
    </w:p>
    <w:p w14:paraId="62B33052" w14:textId="77777777" w:rsidR="0075034B" w:rsidRPr="00A362A2" w:rsidRDefault="0075034B" w:rsidP="00B3249A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 xml:space="preserve">To surf the Internet, you can use a virtual machine, </w:t>
      </w:r>
      <w:r w:rsidR="000A0460" w:rsidRPr="00A362A2">
        <w:rPr>
          <w:rFonts w:cstheme="minorHAnsi"/>
          <w:lang w:val="en-GB"/>
        </w:rPr>
        <w:t>that will make it harder for attackers to hack your computer.</w:t>
      </w:r>
    </w:p>
    <w:p w14:paraId="0F519F65" w14:textId="596DCDED" w:rsidR="0075034B" w:rsidRPr="00A362A2" w:rsidRDefault="00257506" w:rsidP="00B3249A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Y</w:t>
      </w:r>
      <w:r w:rsidR="0075034B" w:rsidRPr="00A362A2">
        <w:rPr>
          <w:rFonts w:cstheme="minorHAnsi"/>
          <w:lang w:val="en-GB"/>
        </w:rPr>
        <w:t xml:space="preserve">ou can </w:t>
      </w:r>
      <w:r w:rsidRPr="00A362A2">
        <w:rPr>
          <w:rFonts w:cstheme="minorHAnsi"/>
          <w:lang w:val="en-GB"/>
        </w:rPr>
        <w:t xml:space="preserve">also </w:t>
      </w:r>
      <w:r w:rsidR="0075034B" w:rsidRPr="00A362A2">
        <w:rPr>
          <w:rFonts w:cstheme="minorHAnsi"/>
          <w:lang w:val="en-GB"/>
        </w:rPr>
        <w:t xml:space="preserve">use </w:t>
      </w:r>
      <w:r w:rsidR="00027298">
        <w:rPr>
          <w:rFonts w:cstheme="minorHAnsi"/>
          <w:lang w:val="en-GB"/>
        </w:rPr>
        <w:t>a</w:t>
      </w:r>
      <w:r w:rsidR="0075034B" w:rsidRPr="00A362A2">
        <w:rPr>
          <w:rFonts w:cstheme="minorHAnsi"/>
          <w:lang w:val="en-GB"/>
        </w:rPr>
        <w:t>dblocker</w:t>
      </w:r>
      <w:r w:rsidR="00027298">
        <w:rPr>
          <w:rFonts w:cstheme="minorHAnsi"/>
          <w:lang w:val="en-GB"/>
        </w:rPr>
        <w:t>s</w:t>
      </w:r>
      <w:r w:rsidR="0075034B" w:rsidRPr="00A362A2">
        <w:rPr>
          <w:rFonts w:cstheme="minorHAnsi"/>
          <w:lang w:val="en-GB"/>
        </w:rPr>
        <w:t xml:space="preserve">, they </w:t>
      </w:r>
      <w:r w:rsidR="000A0460" w:rsidRPr="00A362A2">
        <w:rPr>
          <w:rFonts w:cstheme="minorHAnsi"/>
          <w:lang w:val="en-GB"/>
        </w:rPr>
        <w:t xml:space="preserve">can </w:t>
      </w:r>
      <w:r w:rsidR="0075034B" w:rsidRPr="00A362A2">
        <w:rPr>
          <w:rFonts w:cstheme="minorHAnsi"/>
          <w:lang w:val="en-GB"/>
        </w:rPr>
        <w:t>protect you</w:t>
      </w:r>
      <w:r w:rsidR="000A0460" w:rsidRPr="00A362A2">
        <w:rPr>
          <w:rFonts w:cstheme="minorHAnsi"/>
          <w:lang w:val="en-GB"/>
        </w:rPr>
        <w:t>.</w:t>
      </w:r>
      <w:r w:rsidR="004905D2">
        <w:rPr>
          <w:rFonts w:cstheme="minorHAnsi"/>
          <w:lang w:val="en-GB"/>
        </w:rPr>
        <w:t xml:space="preserve"> </w:t>
      </w:r>
    </w:p>
    <w:p w14:paraId="6197B112" w14:textId="7206B579" w:rsidR="0075034B" w:rsidRPr="00BA15B9" w:rsidRDefault="009D1321" w:rsidP="0075034B">
      <w:pPr>
        <w:pStyle w:val="berschrift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</w:pPr>
      <w:r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RULE</w:t>
      </w:r>
      <w:r w:rsidR="0075034B"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="00D826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2</w:t>
      </w:r>
      <w:r w:rsidR="002661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="0075034B"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- M</w:t>
      </w:r>
      <w:r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AILS</w:t>
      </w:r>
      <w:r w:rsidR="00D372F6" w:rsidRPr="00551E03">
        <w:rPr>
          <w:noProof/>
          <w:lang w:val="en-GB"/>
        </w:rPr>
        <w:t xml:space="preserve"> </w:t>
      </w:r>
    </w:p>
    <w:p w14:paraId="1370FC5F" w14:textId="43F88AD9" w:rsidR="0075034B" w:rsidRPr="00A362A2" w:rsidRDefault="0075034B" w:rsidP="00B3249A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Never open e-mail attachments if you do</w:t>
      </w:r>
      <w:r w:rsidR="00CA1C94">
        <w:rPr>
          <w:rFonts w:cstheme="minorHAnsi"/>
          <w:lang w:val="en-GB"/>
        </w:rPr>
        <w:t xml:space="preserve"> </w:t>
      </w:r>
      <w:r w:rsidRPr="00A362A2">
        <w:rPr>
          <w:rFonts w:cstheme="minorHAnsi"/>
          <w:lang w:val="en-GB"/>
        </w:rPr>
        <w:t>n</w:t>
      </w:r>
      <w:r w:rsidR="00CA1C94">
        <w:rPr>
          <w:rFonts w:cstheme="minorHAnsi"/>
          <w:lang w:val="en-GB"/>
        </w:rPr>
        <w:t>o</w:t>
      </w:r>
      <w:r w:rsidRPr="00A362A2">
        <w:rPr>
          <w:rFonts w:cstheme="minorHAnsi"/>
          <w:lang w:val="en-GB"/>
        </w:rPr>
        <w:t>t know the sender</w:t>
      </w:r>
      <w:r w:rsidR="00FA2F95">
        <w:rPr>
          <w:rFonts w:cstheme="minorHAnsi"/>
          <w:lang w:val="en-GB"/>
        </w:rPr>
        <w:t>.</w:t>
      </w:r>
    </w:p>
    <w:p w14:paraId="708E9383" w14:textId="30F380E6" w:rsidR="0075034B" w:rsidRPr="00A362A2" w:rsidRDefault="0075034B" w:rsidP="008A781F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Don</w:t>
      </w:r>
      <w:r w:rsidR="00257506" w:rsidRPr="00A362A2">
        <w:rPr>
          <w:rFonts w:cstheme="minorHAnsi"/>
          <w:lang w:val="en-GB"/>
        </w:rPr>
        <w:t>’</w:t>
      </w:r>
      <w:r w:rsidRPr="00A362A2">
        <w:rPr>
          <w:rFonts w:cstheme="minorHAnsi"/>
          <w:lang w:val="en-GB"/>
        </w:rPr>
        <w:t>t click on links</w:t>
      </w:r>
      <w:r w:rsidR="00257506" w:rsidRPr="00A362A2">
        <w:rPr>
          <w:rFonts w:cstheme="minorHAnsi"/>
          <w:lang w:val="en-GB"/>
        </w:rPr>
        <w:t>, if you don’t know they</w:t>
      </w:r>
      <w:r w:rsidR="00CA1C94">
        <w:rPr>
          <w:rFonts w:cstheme="minorHAnsi"/>
          <w:lang w:val="en-GB"/>
        </w:rPr>
        <w:t xml:space="preserve"> a</w:t>
      </w:r>
      <w:r w:rsidR="00257506" w:rsidRPr="00A362A2">
        <w:rPr>
          <w:rFonts w:cstheme="minorHAnsi"/>
          <w:lang w:val="en-GB"/>
        </w:rPr>
        <w:t xml:space="preserve">re </w:t>
      </w:r>
      <w:r w:rsidR="00DC583D">
        <w:rPr>
          <w:rFonts w:cstheme="minorHAnsi"/>
          <w:lang w:val="en-GB"/>
        </w:rPr>
        <w:t>trustworthy</w:t>
      </w:r>
      <w:r w:rsidR="00FA2F95">
        <w:rPr>
          <w:rFonts w:cstheme="minorHAnsi"/>
          <w:lang w:val="en-GB"/>
        </w:rPr>
        <w:t>.</w:t>
      </w:r>
    </w:p>
    <w:p w14:paraId="77E6751F" w14:textId="2CD3D997" w:rsidR="002D301F" w:rsidRPr="0006411F" w:rsidRDefault="0075034B" w:rsidP="0006411F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Content can be read relatively easily by strangers</w:t>
      </w:r>
      <w:r w:rsidR="00FA2F95">
        <w:rPr>
          <w:rFonts w:cstheme="minorHAnsi"/>
          <w:lang w:val="en-GB"/>
        </w:rPr>
        <w:t>.</w:t>
      </w:r>
      <w:r w:rsidR="007B6BA3" w:rsidRPr="007B6BA3">
        <w:rPr>
          <w:noProof/>
          <w:lang w:val="en-GB"/>
        </w:rPr>
        <w:t xml:space="preserve"> </w:t>
      </w:r>
    </w:p>
    <w:p w14:paraId="7D5EBC98" w14:textId="1617D567" w:rsidR="00D826D6" w:rsidRPr="009D1321" w:rsidRDefault="00D826D6" w:rsidP="00D826D6">
      <w:pPr>
        <w:pStyle w:val="berschrift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6E6E6E"/>
          <w:kern w:val="0"/>
          <w:sz w:val="22"/>
          <w:szCs w:val="22"/>
          <w:lang w:val="en-GB"/>
        </w:rPr>
      </w:pPr>
      <w:r>
        <w:rPr>
          <w:rFonts w:cstheme="minorHAnsi"/>
          <w:b w:val="0"/>
          <w:bCs w:val="0"/>
          <w:noProof/>
          <w:color w:val="4472C4" w:themeColor="accent1"/>
          <w:sz w:val="28"/>
        </w:rPr>
        <w:drawing>
          <wp:anchor distT="0" distB="0" distL="114300" distR="114300" simplePos="0" relativeHeight="251666432" behindDoc="0" locked="0" layoutInCell="1" allowOverlap="1" wp14:anchorId="45A8AE17" wp14:editId="732B9526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2271395" cy="1475105"/>
            <wp:effectExtent l="0" t="0" r="0" b="0"/>
            <wp:wrapSquare wrapText="bothSides"/>
            <wp:docPr id="8" name="Grafik 8" descr="C:\Users\Birgit\AppData\Local\Microsoft\Windows\INetCache\Content.MSO\D82586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rgit\AppData\Local\Microsoft\Windows\INetCache\Content.MSO\D82586B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475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RULE </w:t>
      </w:r>
      <w:r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3 </w:t>
      </w:r>
      <w:r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- PASSWORDS</w:t>
      </w:r>
      <w:r w:rsidRPr="00551E03">
        <w:rPr>
          <w:lang w:val="en-GB"/>
        </w:rPr>
        <w:t xml:space="preserve"> </w:t>
      </w:r>
    </w:p>
    <w:p w14:paraId="3676081C" w14:textId="77777777" w:rsidR="00D826D6" w:rsidRPr="00A362A2" w:rsidRDefault="00D826D6" w:rsidP="00D826D6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Minimum length: 12 symbols</w:t>
      </w:r>
    </w:p>
    <w:p w14:paraId="6921DB6F" w14:textId="77777777" w:rsidR="00D826D6" w:rsidRPr="00A362A2" w:rsidRDefault="00D826D6" w:rsidP="00D826D6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Character types: capital letters, lower case letters, numbers and special characters</w:t>
      </w:r>
    </w:p>
    <w:p w14:paraId="36BFF675" w14:textId="298C768F" w:rsidR="00D826D6" w:rsidRPr="00D826D6" w:rsidRDefault="00D826D6" w:rsidP="00D826D6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 xml:space="preserve">Also, password managers which can be found </w:t>
      </w:r>
      <w:r>
        <w:rPr>
          <w:rFonts w:cstheme="minorHAnsi"/>
          <w:lang w:val="en-GB"/>
        </w:rPr>
        <w:t>on</w:t>
      </w:r>
      <w:r w:rsidRPr="00A362A2">
        <w:rPr>
          <w:rFonts w:cstheme="minorHAnsi"/>
          <w:lang w:val="en-GB"/>
        </w:rPr>
        <w:t xml:space="preserve"> the Internet or </w:t>
      </w:r>
      <w:r w:rsidR="00CA1C94">
        <w:rPr>
          <w:rFonts w:cstheme="minorHAnsi"/>
          <w:lang w:val="en-GB"/>
        </w:rPr>
        <w:t xml:space="preserve">in any </w:t>
      </w:r>
      <w:r w:rsidRPr="00A362A2">
        <w:rPr>
          <w:rFonts w:cstheme="minorHAnsi"/>
          <w:lang w:val="en-GB"/>
        </w:rPr>
        <w:t>App Store, can be very helpful.</w:t>
      </w:r>
      <w:r w:rsidR="00542BE6">
        <w:rPr>
          <w:rFonts w:cstheme="minorHAnsi"/>
          <w:lang w:val="en-GB"/>
        </w:rPr>
        <w:t xml:space="preserve"> </w:t>
      </w:r>
      <w:r w:rsidR="00542BE6">
        <w:rPr>
          <w:rFonts w:cstheme="minorHAnsi"/>
          <w:lang w:val="en-GB"/>
        </w:rPr>
        <w:br/>
        <w:t>Tip by Ed Snowden: Use sentences that include a number and a special character and tell a story that you remember easily like “</w:t>
      </w:r>
      <w:r w:rsidR="00542BE6" w:rsidRPr="00542BE6">
        <w:rPr>
          <w:rFonts w:cstheme="minorHAnsi"/>
          <w:i/>
          <w:lang w:val="en-GB"/>
        </w:rPr>
        <w:t>Mrs Thatcher is 99% human</w:t>
      </w:r>
      <w:r w:rsidR="00542BE6">
        <w:rPr>
          <w:rFonts w:cstheme="minorHAnsi"/>
          <w:lang w:val="en-GB"/>
        </w:rPr>
        <w:t xml:space="preserve">.” </w:t>
      </w:r>
    </w:p>
    <w:p w14:paraId="737479C8" w14:textId="7FE5FD47" w:rsidR="00B96D11" w:rsidRPr="00BA15B9" w:rsidRDefault="00B96D11" w:rsidP="00B96D11">
      <w:pPr>
        <w:pStyle w:val="berschrift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</w:pPr>
      <w:r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RULE </w:t>
      </w:r>
      <w:r w:rsidR="00D826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4</w:t>
      </w:r>
      <w:r w:rsidR="002661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- UPDATES</w:t>
      </w:r>
    </w:p>
    <w:p w14:paraId="5670D8F4" w14:textId="5520F31F" w:rsidR="00B96D11" w:rsidRPr="00A362A2" w:rsidRDefault="00B96D11" w:rsidP="00B96D11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If you install the updates, they</w:t>
      </w:r>
      <w:r w:rsidR="00863634">
        <w:rPr>
          <w:rFonts w:cstheme="minorHAnsi"/>
          <w:lang w:val="en-GB"/>
        </w:rPr>
        <w:t xml:space="preserve"> will</w:t>
      </w:r>
      <w:r w:rsidRPr="00A362A2">
        <w:rPr>
          <w:rFonts w:cstheme="minorHAnsi"/>
          <w:lang w:val="en-GB"/>
        </w:rPr>
        <w:t xml:space="preserve"> fix bugs, your computer or phone</w:t>
      </w:r>
      <w:r w:rsidR="005D07FA">
        <w:rPr>
          <w:rFonts w:cstheme="minorHAnsi"/>
          <w:lang w:val="en-GB"/>
        </w:rPr>
        <w:t xml:space="preserve"> </w:t>
      </w:r>
      <w:r w:rsidRPr="00A362A2">
        <w:rPr>
          <w:rFonts w:cstheme="minorHAnsi"/>
          <w:lang w:val="en-GB"/>
        </w:rPr>
        <w:t>will become more secure.</w:t>
      </w:r>
    </w:p>
    <w:p w14:paraId="2348D694" w14:textId="70C4F408" w:rsidR="00AF1575" w:rsidRPr="00BA15B9" w:rsidRDefault="00AF1575" w:rsidP="00AF1575">
      <w:pPr>
        <w:shd w:val="clear" w:color="auto" w:fill="FFFFFF"/>
        <w:spacing w:before="240" w:after="0" w:line="240" w:lineRule="auto"/>
        <w:outlineLvl w:val="0"/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</w:pPr>
      <w:r w:rsidRPr="00BA15B9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 xml:space="preserve">RULE </w:t>
      </w:r>
      <w:r w:rsidR="00D826D6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>5</w:t>
      </w:r>
      <w:r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 xml:space="preserve"> </w:t>
      </w:r>
      <w:r w:rsidRPr="00BA15B9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>- SOFTWARE</w:t>
      </w:r>
    </w:p>
    <w:p w14:paraId="3C5CC2E8" w14:textId="5A058EB6" w:rsidR="00AF1575" w:rsidRPr="00A362A2" w:rsidRDefault="00AF1575" w:rsidP="00AF1575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Illegally modified versions of paid software are dangerous</w:t>
      </w:r>
      <w:r>
        <w:rPr>
          <w:rFonts w:cstheme="minorHAnsi"/>
          <w:lang w:val="en-GB"/>
        </w:rPr>
        <w:t xml:space="preserve">. </w:t>
      </w:r>
    </w:p>
    <w:p w14:paraId="7780CD17" w14:textId="5D4EB091" w:rsidR="00AF1575" w:rsidRPr="00AF1575" w:rsidRDefault="00AF1575" w:rsidP="00AF1575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Software should only be downloaded from the original manufacturer's site.</w:t>
      </w:r>
    </w:p>
    <w:p w14:paraId="0A6D228F" w14:textId="07E6D244" w:rsidR="00B54484" w:rsidRPr="00BA15B9" w:rsidRDefault="00B54484" w:rsidP="00B54484">
      <w:pPr>
        <w:pStyle w:val="berschrift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</w:pPr>
      <w:r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RULE </w:t>
      </w:r>
      <w:r w:rsidR="00D826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6</w:t>
      </w:r>
      <w:r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- FIREWALL</w:t>
      </w:r>
    </w:p>
    <w:p w14:paraId="17D38385" w14:textId="77777777" w:rsidR="00B54484" w:rsidRPr="00A362A2" w:rsidRDefault="00B54484" w:rsidP="00B54484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Always use a firewall on your computer and preferably one on your DSL router.</w:t>
      </w:r>
    </w:p>
    <w:p w14:paraId="7BFBEAD7" w14:textId="475C7F20" w:rsidR="00B54484" w:rsidRPr="00B54484" w:rsidRDefault="00B54484" w:rsidP="00B54484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Two firewalls on a computer usually make no sense.</w:t>
      </w:r>
    </w:p>
    <w:p w14:paraId="423FE6AD" w14:textId="258F74B8" w:rsidR="00B96D11" w:rsidRPr="009D1321" w:rsidRDefault="00B54484" w:rsidP="00B96D11">
      <w:pPr>
        <w:pStyle w:val="berschrift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6E6E6E"/>
          <w:kern w:val="0"/>
          <w:sz w:val="22"/>
          <w:szCs w:val="22"/>
          <w:lang w:val="en-GB"/>
        </w:rPr>
      </w:pPr>
      <w:r>
        <w:rPr>
          <w:rFonts w:asciiTheme="minorHAnsi" w:hAnsiTheme="minorHAnsi" w:cstheme="minorHAnsi"/>
          <w:b w:val="0"/>
          <w:bCs w:val="0"/>
          <w:noProof/>
          <w:color w:val="4472C4" w:themeColor="accen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DBC764" wp14:editId="5F5FB878">
            <wp:simplePos x="0" y="0"/>
            <wp:positionH relativeFrom="margin">
              <wp:posOffset>4655820</wp:posOffset>
            </wp:positionH>
            <wp:positionV relativeFrom="paragraph">
              <wp:posOffset>105410</wp:posOffset>
            </wp:positionV>
            <wp:extent cx="1981200" cy="1456055"/>
            <wp:effectExtent l="0" t="0" r="0" b="0"/>
            <wp:wrapSquare wrapText="bothSides"/>
            <wp:docPr id="1" name="Grafik 1" descr="C:\Users\Birgit\AppData\Local\Microsoft\Windows\INetCache\Content.MSO\981645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rgit\AppData\Local\Microsoft\Windows\INetCache\Content.MSO\981645D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8" t="11905" r="24758" b="18571"/>
                    <a:stretch/>
                  </pic:blipFill>
                  <pic:spPr bwMode="auto">
                    <a:xfrm>
                      <a:off x="0" y="0"/>
                      <a:ext cx="1981200" cy="1456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D11"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RULE </w:t>
      </w:r>
      <w:r w:rsidR="00D826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7</w:t>
      </w:r>
      <w:r w:rsidR="002661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="00B96D11"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- VIRUS</w:t>
      </w:r>
      <w:r w:rsidR="0076509C" w:rsidRPr="0076509C">
        <w:rPr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lang w:val="en-GB"/>
        </w:rPr>
        <w:t xml:space="preserve"> </w:t>
      </w:r>
    </w:p>
    <w:p w14:paraId="2881531D" w14:textId="0EF9195B" w:rsidR="00B96D11" w:rsidRPr="00A362A2" w:rsidRDefault="00B96D11" w:rsidP="00B96D11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Install only professional software, paid versions may offer more security</w:t>
      </w:r>
      <w:r w:rsidR="009F062C">
        <w:rPr>
          <w:rFonts w:cstheme="minorHAnsi"/>
          <w:lang w:val="en-GB"/>
        </w:rPr>
        <w:t xml:space="preserve"> than free programs</w:t>
      </w:r>
      <w:r w:rsidRPr="00A362A2">
        <w:rPr>
          <w:rFonts w:cstheme="minorHAnsi"/>
          <w:lang w:val="en-GB"/>
        </w:rPr>
        <w:t>.</w:t>
      </w:r>
    </w:p>
    <w:p w14:paraId="4017FDE8" w14:textId="2C70B30F" w:rsidR="00B96D11" w:rsidRDefault="00B96D11" w:rsidP="00B96D11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Keep the programs up to date, otherwise they will not provide protection.</w:t>
      </w:r>
    </w:p>
    <w:p w14:paraId="7A921FB0" w14:textId="08A4B7C6" w:rsidR="00F048D7" w:rsidRPr="00B96D11" w:rsidRDefault="00C22B78" w:rsidP="00B96D11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>
        <w:rPr>
          <w:rFonts w:cstheme="minorHAnsi"/>
          <w:lang w:val="en-GB"/>
        </w:rPr>
        <w:t>Some good Virus-</w:t>
      </w:r>
      <w:r w:rsidR="00CA1C94">
        <w:rPr>
          <w:rFonts w:cstheme="minorHAnsi"/>
          <w:lang w:val="en-GB"/>
        </w:rPr>
        <w:t>protection p</w:t>
      </w:r>
      <w:r>
        <w:rPr>
          <w:rFonts w:cstheme="minorHAnsi"/>
          <w:lang w:val="en-GB"/>
        </w:rPr>
        <w:t xml:space="preserve">rograms are Kaspersky, </w:t>
      </w:r>
      <w:r w:rsidR="00D55AEF">
        <w:rPr>
          <w:rFonts w:cstheme="minorHAnsi"/>
          <w:lang w:val="en-GB"/>
        </w:rPr>
        <w:t>Avast or</w:t>
      </w:r>
      <w:r w:rsidR="00444EFC">
        <w:rPr>
          <w:rFonts w:cstheme="minorHAnsi"/>
          <w:lang w:val="en-GB"/>
        </w:rPr>
        <w:t xml:space="preserve"> McAfee.</w:t>
      </w:r>
    </w:p>
    <w:p w14:paraId="1C5E9130" w14:textId="674A679A" w:rsidR="0075034B" w:rsidRPr="00BA15B9" w:rsidRDefault="009D1321" w:rsidP="0075034B">
      <w:pPr>
        <w:shd w:val="clear" w:color="auto" w:fill="FFFFFF"/>
        <w:spacing w:before="240" w:after="0" w:line="240" w:lineRule="auto"/>
        <w:outlineLvl w:val="0"/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</w:pPr>
      <w:r w:rsidRPr="00BA15B9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>RULE</w:t>
      </w:r>
      <w:r w:rsidR="0075034B" w:rsidRPr="00BA15B9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 xml:space="preserve"> </w:t>
      </w:r>
      <w:r w:rsidR="00D826D6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>8</w:t>
      </w:r>
      <w:r w:rsidR="002661D6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 xml:space="preserve"> </w:t>
      </w:r>
      <w:r w:rsidR="0075034B" w:rsidRPr="00BA15B9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 xml:space="preserve">- </w:t>
      </w:r>
      <w:r w:rsidRPr="00BA15B9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>SECURE W</w:t>
      </w:r>
      <w:r w:rsidR="002017A9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>I-F</w:t>
      </w:r>
      <w:r w:rsidR="0087334E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>I</w:t>
      </w:r>
    </w:p>
    <w:p w14:paraId="72F4AF35" w14:textId="77777777" w:rsidR="0075034B" w:rsidRPr="00A362A2" w:rsidRDefault="0075034B" w:rsidP="0075034B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Turn on Wi-Fi only when needed.</w:t>
      </w:r>
    </w:p>
    <w:p w14:paraId="2FF27D1D" w14:textId="6F7B39B9" w:rsidR="0075034B" w:rsidRPr="00A362A2" w:rsidRDefault="00367DE8" w:rsidP="0075034B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>
        <w:rPr>
          <w:rFonts w:cstheme="minorHAnsi"/>
          <w:lang w:val="en-GB"/>
        </w:rPr>
        <w:t>Minimum length</w:t>
      </w:r>
      <w:r w:rsidR="008E544F">
        <w:rPr>
          <w:rFonts w:cstheme="minorHAnsi"/>
          <w:lang w:val="en-GB"/>
        </w:rPr>
        <w:t xml:space="preserve"> of the</w:t>
      </w:r>
      <w:r w:rsidR="00D171A7">
        <w:rPr>
          <w:rFonts w:cstheme="minorHAnsi"/>
          <w:lang w:val="en-GB"/>
        </w:rPr>
        <w:t xml:space="preserve"> Wi-Fi</w:t>
      </w:r>
      <w:r w:rsidR="008E544F">
        <w:rPr>
          <w:rFonts w:cstheme="minorHAnsi"/>
          <w:lang w:val="en-GB"/>
        </w:rPr>
        <w:t xml:space="preserve"> password</w:t>
      </w:r>
      <w:r>
        <w:rPr>
          <w:rFonts w:cstheme="minorHAnsi"/>
          <w:lang w:val="en-GB"/>
        </w:rPr>
        <w:t>:</w:t>
      </w:r>
      <w:r w:rsidR="0075034B" w:rsidRPr="00A362A2">
        <w:rPr>
          <w:rFonts w:cstheme="minorHAnsi"/>
          <w:lang w:val="en-GB"/>
        </w:rPr>
        <w:t xml:space="preserve"> 20 </w:t>
      </w:r>
      <w:r w:rsidR="00E07DA9" w:rsidRPr="00A362A2">
        <w:rPr>
          <w:rFonts w:cstheme="minorHAnsi"/>
          <w:lang w:val="en-GB"/>
        </w:rPr>
        <w:t>symbols</w:t>
      </w:r>
      <w:r w:rsidR="002C3E4A">
        <w:rPr>
          <w:rFonts w:cstheme="minorHAnsi"/>
          <w:lang w:val="en-GB"/>
        </w:rPr>
        <w:t xml:space="preserve"> (Rule 4)</w:t>
      </w:r>
    </w:p>
    <w:p w14:paraId="04B69AEE" w14:textId="322ACD98" w:rsidR="0075034B" w:rsidRPr="008D2613" w:rsidRDefault="008D2613" w:rsidP="0075034B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8D2613">
        <w:rPr>
          <w:rFonts w:cstheme="minorHAnsi"/>
          <w:lang w:val="en-GB"/>
        </w:rPr>
        <w:lastRenderedPageBreak/>
        <w:t>WPA2 is</w:t>
      </w:r>
      <w:r w:rsidR="00A04145">
        <w:rPr>
          <w:rFonts w:cstheme="minorHAnsi"/>
          <w:lang w:val="en-GB"/>
        </w:rPr>
        <w:t xml:space="preserve"> a safety </w:t>
      </w:r>
      <w:r w:rsidR="00EA632C">
        <w:rPr>
          <w:rFonts w:cstheme="minorHAnsi"/>
          <w:lang w:val="en-GB"/>
        </w:rPr>
        <w:t xml:space="preserve">standard that </w:t>
      </w:r>
      <w:r w:rsidR="00CA1C94">
        <w:rPr>
          <w:rFonts w:cstheme="minorHAnsi"/>
          <w:lang w:val="en-GB"/>
        </w:rPr>
        <w:t>has been</w:t>
      </w:r>
      <w:r w:rsidRPr="008D2613">
        <w:rPr>
          <w:rFonts w:cstheme="minorHAnsi"/>
          <w:lang w:val="en-GB"/>
        </w:rPr>
        <w:t xml:space="preserve"> used on all certified Wi-Fi hardware since 2006</w:t>
      </w:r>
      <w:r w:rsidR="00B749EC">
        <w:rPr>
          <w:rFonts w:cstheme="minorHAnsi"/>
          <w:lang w:val="en-GB"/>
        </w:rPr>
        <w:t xml:space="preserve">. It </w:t>
      </w:r>
      <w:r w:rsidRPr="008D2613">
        <w:rPr>
          <w:rFonts w:cstheme="minorHAnsi"/>
          <w:lang w:val="en-GB"/>
        </w:rPr>
        <w:t>is based on the IEEE 802.11i technology standard for data encryption.</w:t>
      </w:r>
    </w:p>
    <w:p w14:paraId="309E64A5" w14:textId="77777777" w:rsidR="00D826D6" w:rsidRDefault="00D826D6" w:rsidP="002C53A6">
      <w:pPr>
        <w:pStyle w:val="berschrift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</w:pPr>
    </w:p>
    <w:p w14:paraId="367E19F5" w14:textId="31A75178" w:rsidR="002C53A6" w:rsidRPr="007A6526" w:rsidRDefault="002C53A6" w:rsidP="002C53A6">
      <w:pPr>
        <w:pStyle w:val="berschrift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</w:pPr>
      <w:r w:rsidRPr="007A652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RULE</w:t>
      </w:r>
      <w:r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="00D826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9</w:t>
      </w:r>
      <w:r w:rsidRPr="007A652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- NO ADMIN</w:t>
      </w:r>
    </w:p>
    <w:p w14:paraId="1EB6ADB7" w14:textId="2F1E0F92" w:rsidR="002C53A6" w:rsidRDefault="002C53A6" w:rsidP="002C53A6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Do</w:t>
      </w:r>
      <w:r w:rsidR="00CA1C94">
        <w:rPr>
          <w:rFonts w:cstheme="minorHAnsi"/>
          <w:lang w:val="en-GB"/>
        </w:rPr>
        <w:t xml:space="preserve"> </w:t>
      </w:r>
      <w:r w:rsidRPr="00A362A2">
        <w:rPr>
          <w:rFonts w:cstheme="minorHAnsi"/>
          <w:lang w:val="en-GB"/>
        </w:rPr>
        <w:t>n</w:t>
      </w:r>
      <w:r w:rsidR="00CA1C94">
        <w:rPr>
          <w:rFonts w:cstheme="minorHAnsi"/>
          <w:lang w:val="en-GB"/>
        </w:rPr>
        <w:t>o</w:t>
      </w:r>
      <w:r w:rsidRPr="00A362A2">
        <w:rPr>
          <w:rFonts w:cstheme="minorHAnsi"/>
          <w:lang w:val="en-GB"/>
        </w:rPr>
        <w:t>t surf in the Internet with admin rights, they make it easy to hack your computer. If you only have user rights, attacks are made more difficult</w:t>
      </w:r>
      <w:r>
        <w:rPr>
          <w:rFonts w:cstheme="minorHAnsi"/>
          <w:lang w:val="en-GB"/>
        </w:rPr>
        <w:t>.</w:t>
      </w:r>
    </w:p>
    <w:p w14:paraId="7C6E7632" w14:textId="0CAD1B27" w:rsidR="002C53A6" w:rsidRDefault="002C53A6" w:rsidP="002C53A6">
      <w:pPr>
        <w:shd w:val="clear" w:color="auto" w:fill="FFFFFF"/>
        <w:spacing w:line="300" w:lineRule="atLeast"/>
        <w:ind w:left="360"/>
        <w:rPr>
          <w:rFonts w:cstheme="minorHAnsi"/>
          <w:lang w:val="en-GB"/>
        </w:rPr>
      </w:pPr>
      <w:r w:rsidRPr="00E11252">
        <w:rPr>
          <w:rFonts w:cstheme="minorHAnsi"/>
          <w:lang w:val="en-GB"/>
        </w:rPr>
        <w:t>To avoid t</w:t>
      </w:r>
      <w:r>
        <w:rPr>
          <w:rFonts w:cstheme="minorHAnsi"/>
          <w:lang w:val="en-GB"/>
        </w:rPr>
        <w:t xml:space="preserve">his problem, you could make a new user without admin rights. For that you should click on the Windows symbol and on settings. Now you can choose accounts, on this site you have the </w:t>
      </w:r>
      <w:r w:rsidR="00CA1C94">
        <w:rPr>
          <w:rFonts w:cstheme="minorHAnsi"/>
          <w:lang w:val="en-GB"/>
        </w:rPr>
        <w:t xml:space="preserve">option </w:t>
      </w:r>
      <w:r>
        <w:rPr>
          <w:rFonts w:cstheme="minorHAnsi"/>
          <w:lang w:val="en-GB"/>
        </w:rPr>
        <w:t xml:space="preserve">‘family and other persons’, click the one you like. On the new window you must choose ‘I </w:t>
      </w:r>
      <w:r w:rsidR="00852933">
        <w:rPr>
          <w:rFonts w:cstheme="minorHAnsi"/>
          <w:lang w:val="en-GB"/>
        </w:rPr>
        <w:t xml:space="preserve">didn’t have this person’s </w:t>
      </w:r>
      <w:r w:rsidR="00565231">
        <w:rPr>
          <w:rFonts w:cstheme="minorHAnsi"/>
          <w:lang w:val="en-GB"/>
        </w:rPr>
        <w:t xml:space="preserve">sign-in </w:t>
      </w:r>
      <w:r w:rsidR="00501C80">
        <w:rPr>
          <w:rFonts w:cstheme="minorHAnsi"/>
          <w:lang w:val="en-GB"/>
        </w:rPr>
        <w:t>information ‘</w:t>
      </w:r>
      <w:r>
        <w:rPr>
          <w:rFonts w:cstheme="minorHAnsi"/>
          <w:lang w:val="en-GB"/>
        </w:rPr>
        <w:t xml:space="preserve">. </w:t>
      </w:r>
    </w:p>
    <w:p w14:paraId="34B96762" w14:textId="77777777" w:rsidR="002C53A6" w:rsidRDefault="002C53A6" w:rsidP="002C53A6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60659" wp14:editId="78CE5B05">
                <wp:simplePos x="0" y="0"/>
                <wp:positionH relativeFrom="column">
                  <wp:posOffset>3337560</wp:posOffset>
                </wp:positionH>
                <wp:positionV relativeFrom="paragraph">
                  <wp:posOffset>2464435</wp:posOffset>
                </wp:positionV>
                <wp:extent cx="1737360" cy="213360"/>
                <wp:effectExtent l="0" t="0" r="15240" b="1524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B5C0615" id="Ellipse 7" o:spid="_x0000_s1026" style="position:absolute;margin-left:262.8pt;margin-top:194.05pt;width:136.8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AT"/>
        </w:rPr>
        <w:drawing>
          <wp:inline distT="0" distB="0" distL="0" distR="0" wp14:anchorId="1F86D517" wp14:editId="12A99A04">
            <wp:extent cx="3019845" cy="32400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AT"/>
        </w:rPr>
        <w:drawing>
          <wp:inline distT="0" distB="0" distL="0" distR="0" wp14:anchorId="0F8649F2" wp14:editId="2DCF8F20">
            <wp:extent cx="3346476" cy="3240000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47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A7C" w14:textId="435B1C3F" w:rsidR="002C53A6" w:rsidRPr="002C53A6" w:rsidRDefault="002C53A6" w:rsidP="002C53A6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>
        <w:rPr>
          <w:rFonts w:cstheme="minorHAnsi"/>
          <w:lang w:val="en-GB"/>
        </w:rPr>
        <w:t>Now you choose ‘without Microsoft account’. After the chosen password and account name you finished and have an account without admin rights.</w:t>
      </w:r>
      <w:r w:rsidRPr="001E3347">
        <w:rPr>
          <w:noProof/>
          <w:lang w:val="en-GB"/>
        </w:rPr>
        <w:t xml:space="preserve"> </w:t>
      </w:r>
    </w:p>
    <w:p w14:paraId="52945BEB" w14:textId="6A70B702" w:rsidR="0075034B" w:rsidRPr="00BA15B9" w:rsidRDefault="009D1321" w:rsidP="0075034B">
      <w:pPr>
        <w:pStyle w:val="berschrift1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</w:pPr>
      <w:r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RULE</w:t>
      </w:r>
      <w:r w:rsidR="0075034B"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="002661D6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10 -</w:t>
      </w:r>
      <w:r w:rsidR="0075034B" w:rsidRPr="00BA15B9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 xml:space="preserve"> </w:t>
      </w:r>
      <w:r w:rsidR="00B96D11">
        <w:rPr>
          <w:rFonts w:asciiTheme="minorHAnsi" w:hAnsiTheme="minorHAnsi" w:cstheme="minorHAnsi"/>
          <w:color w:val="4472C4" w:themeColor="accent1"/>
          <w:sz w:val="22"/>
          <w:szCs w:val="22"/>
          <w:lang w:val="en-GB"/>
        </w:rPr>
        <w:t>“Less is more”</w:t>
      </w:r>
    </w:p>
    <w:p w14:paraId="20972801" w14:textId="387826F8" w:rsidR="002A133B" w:rsidRPr="00A362A2" w:rsidRDefault="0075034B" w:rsidP="002A133B">
      <w:pPr>
        <w:shd w:val="clear" w:color="auto" w:fill="FFFFFF"/>
        <w:spacing w:after="0" w:line="300" w:lineRule="atLeast"/>
        <w:ind w:left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 xml:space="preserve">"Less is more" - publish as little personal </w:t>
      </w:r>
      <w:r w:rsidR="0041157A" w:rsidRPr="00A362A2">
        <w:rPr>
          <w:rFonts w:cstheme="minorHAnsi"/>
          <w:lang w:val="en-GB"/>
        </w:rPr>
        <w:t xml:space="preserve">information </w:t>
      </w:r>
      <w:r w:rsidRPr="00A362A2">
        <w:rPr>
          <w:rFonts w:cstheme="minorHAnsi"/>
          <w:lang w:val="en-GB"/>
        </w:rPr>
        <w:t>as possible.</w:t>
      </w:r>
    </w:p>
    <w:p w14:paraId="61E67BD6" w14:textId="3AFE2E0C" w:rsidR="0075034B" w:rsidRPr="00A362A2" w:rsidRDefault="0075034B" w:rsidP="002A133B">
      <w:pPr>
        <w:shd w:val="clear" w:color="auto" w:fill="FFFFFF"/>
        <w:spacing w:after="0" w:line="300" w:lineRule="atLeast"/>
        <w:ind w:firstLine="360"/>
        <w:rPr>
          <w:rFonts w:cstheme="minorHAnsi"/>
          <w:lang w:val="en-GB"/>
        </w:rPr>
      </w:pPr>
      <w:r w:rsidRPr="00A362A2">
        <w:rPr>
          <w:rFonts w:cstheme="minorHAnsi"/>
          <w:lang w:val="en-GB"/>
        </w:rPr>
        <w:t>Be suspicious and never send intimate photos of yourself.</w:t>
      </w:r>
    </w:p>
    <w:p w14:paraId="74F1BA28" w14:textId="797AF6C1" w:rsidR="00632E34" w:rsidRPr="00A362A2" w:rsidRDefault="00632E34" w:rsidP="00632E34">
      <w:pPr>
        <w:shd w:val="clear" w:color="auto" w:fill="FFFFFF"/>
        <w:spacing w:after="0" w:line="300" w:lineRule="atLeast"/>
        <w:rPr>
          <w:rFonts w:cstheme="minorHAnsi"/>
          <w:lang w:val="en-GB"/>
        </w:rPr>
      </w:pPr>
    </w:p>
    <w:p w14:paraId="7E916A2C" w14:textId="243E4BC1" w:rsidR="009E4518" w:rsidRPr="00A362A2" w:rsidRDefault="00542BE6" w:rsidP="001C7448">
      <w:pPr>
        <w:shd w:val="clear" w:color="auto" w:fill="FFFFFF"/>
        <w:spacing w:after="0" w:line="30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>If</w:t>
      </w:r>
      <w:r w:rsidR="00CA1C94">
        <w:rPr>
          <w:rFonts w:cstheme="minorHAnsi"/>
          <w:lang w:val="en-GB"/>
        </w:rPr>
        <w:t xml:space="preserve"> following</w:t>
      </w:r>
      <w:r w:rsidR="00CA1C94" w:rsidRPr="00A362A2">
        <w:rPr>
          <w:rFonts w:cstheme="minorHAnsi"/>
          <w:lang w:val="en-GB"/>
        </w:rPr>
        <w:t xml:space="preserve"> </w:t>
      </w:r>
      <w:r w:rsidR="00632E34" w:rsidRPr="00A362A2">
        <w:rPr>
          <w:rFonts w:cstheme="minorHAnsi"/>
          <w:lang w:val="en-GB"/>
        </w:rPr>
        <w:t>these</w:t>
      </w:r>
      <w:r w:rsidR="001C7448" w:rsidRPr="00A362A2">
        <w:rPr>
          <w:rFonts w:cstheme="minorHAnsi"/>
          <w:lang w:val="en-GB"/>
        </w:rPr>
        <w:t xml:space="preserve"> 10 rules</w:t>
      </w:r>
      <w:r w:rsidR="00CA1C94">
        <w:rPr>
          <w:rFonts w:cstheme="minorHAnsi"/>
          <w:lang w:val="en-GB"/>
        </w:rPr>
        <w:t>, surfing</w:t>
      </w:r>
      <w:r w:rsidR="001C7448" w:rsidRPr="00A362A2">
        <w:rPr>
          <w:rFonts w:cstheme="minorHAnsi"/>
          <w:lang w:val="en-GB"/>
        </w:rPr>
        <w:t xml:space="preserve"> the internet is almost secure.</w:t>
      </w:r>
      <w:r w:rsidR="00A21A30" w:rsidRPr="00A362A2">
        <w:rPr>
          <w:rFonts w:cstheme="minorHAnsi"/>
          <w:lang w:val="en-GB"/>
        </w:rPr>
        <w:t xml:space="preserve"> </w:t>
      </w:r>
      <w:r w:rsidR="00327FF6" w:rsidRPr="00A362A2">
        <w:rPr>
          <w:rFonts w:cstheme="minorHAnsi"/>
          <w:lang w:val="en-GB"/>
        </w:rPr>
        <w:t xml:space="preserve">Follow them and you have </w:t>
      </w:r>
      <w:r w:rsidR="00327FF6" w:rsidRPr="00542BE6">
        <w:rPr>
          <w:rFonts w:cstheme="minorHAnsi"/>
          <w:highlight w:val="yellow"/>
          <w:lang w:val="en-GB"/>
        </w:rPr>
        <w:t>nothing</w:t>
      </w:r>
      <w:r w:rsidR="00327FF6" w:rsidRPr="00A362A2">
        <w:rPr>
          <w:rFonts w:cstheme="minorHAnsi"/>
          <w:lang w:val="en-GB"/>
        </w:rPr>
        <w:t xml:space="preserve"> to fear.</w:t>
      </w:r>
    </w:p>
    <w:p w14:paraId="707A51DE" w14:textId="77777777" w:rsidR="00A93E68" w:rsidRDefault="00A93E68" w:rsidP="001C7448">
      <w:pPr>
        <w:shd w:val="clear" w:color="auto" w:fill="FFFFFF"/>
        <w:spacing w:after="0" w:line="300" w:lineRule="atLeast"/>
        <w:rPr>
          <w:rFonts w:cstheme="minorHAnsi"/>
          <w:lang w:val="en-GB"/>
        </w:rPr>
      </w:pPr>
    </w:p>
    <w:p w14:paraId="748BC90D" w14:textId="77777777" w:rsidR="00542BE6" w:rsidRPr="0049306B" w:rsidRDefault="00542BE6" w:rsidP="00542BE6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</w:pPr>
      <w:r w:rsidRPr="0049306B">
        <w:rPr>
          <w:rFonts w:eastAsia="Times New Roman" w:cstheme="minorHAnsi"/>
          <w:b/>
          <w:bCs/>
          <w:color w:val="4472C4" w:themeColor="accent1"/>
          <w:kern w:val="36"/>
          <w:lang w:val="en-GB" w:eastAsia="de-AT"/>
        </w:rPr>
        <w:t>SHARE YOUR EXPERIENCES</w:t>
      </w:r>
    </w:p>
    <w:p w14:paraId="31ACEE8F" w14:textId="4F6A510E" w:rsidR="00542BE6" w:rsidRDefault="00542BE6" w:rsidP="00542BE6">
      <w:pPr>
        <w:shd w:val="clear" w:color="auto" w:fill="FFFFFF"/>
        <w:spacing w:after="0" w:line="300" w:lineRule="atLeast"/>
        <w:rPr>
          <w:rFonts w:cstheme="minorHAnsi"/>
          <w:lang w:val="en-GB"/>
        </w:rPr>
      </w:pPr>
      <w:r>
        <w:rPr>
          <w:rFonts w:cstheme="minorHAnsi"/>
          <w:lang w:val="en-GB"/>
        </w:rPr>
        <w:t>Recommend any good products you have been using from anti-virus software to encryption software. Tell us why you think they’re good.</w:t>
      </w:r>
      <w:r>
        <w:rPr>
          <w:rFonts w:cstheme="minorHAnsi"/>
          <w:lang w:val="en-GB"/>
        </w:rPr>
        <w:t xml:space="preserve"> Send your comments to </w:t>
      </w:r>
      <w:r>
        <w:rPr>
          <w:rFonts w:cstheme="minorHAnsi"/>
          <w:lang w:val="en-GB"/>
        </w:rPr>
        <w:t>bmayer@student.tgm.ac.at</w:t>
      </w:r>
      <w:bookmarkStart w:id="0" w:name="_GoBack"/>
      <w:bookmarkEnd w:id="0"/>
    </w:p>
    <w:p w14:paraId="5248C116" w14:textId="77777777" w:rsidR="00542BE6" w:rsidRDefault="00542BE6" w:rsidP="00542BE6">
      <w:pPr>
        <w:shd w:val="clear" w:color="auto" w:fill="FFFFFF"/>
        <w:spacing w:after="0" w:line="300" w:lineRule="atLeast"/>
        <w:rPr>
          <w:rFonts w:cstheme="minorHAnsi"/>
          <w:lang w:val="en-GB"/>
        </w:rPr>
      </w:pPr>
    </w:p>
    <w:p w14:paraId="56126C3B" w14:textId="3B111E0B" w:rsidR="000A6C81" w:rsidRPr="00565B3D" w:rsidRDefault="000A6C81" w:rsidP="001C7448">
      <w:pPr>
        <w:shd w:val="clear" w:color="auto" w:fill="FFFFFF"/>
        <w:spacing w:after="0" w:line="300" w:lineRule="atLeast"/>
        <w:rPr>
          <w:rFonts w:cstheme="minorHAnsi"/>
          <w:lang w:val="en-GB"/>
        </w:rPr>
      </w:pPr>
      <w:r w:rsidRPr="00565B3D">
        <w:rPr>
          <w:rFonts w:cstheme="minorHAnsi"/>
          <w:lang w:val="en-GB"/>
        </w:rPr>
        <w:t>Sources:</w:t>
      </w:r>
    </w:p>
    <w:p w14:paraId="28E30921" w14:textId="38DF7B70" w:rsidR="000A6C81" w:rsidRPr="00542BE6" w:rsidRDefault="001D442D" w:rsidP="001C7448">
      <w:pPr>
        <w:shd w:val="clear" w:color="auto" w:fill="FFFFFF"/>
        <w:spacing w:after="0" w:line="300" w:lineRule="atLeast"/>
        <w:rPr>
          <w:rFonts w:cstheme="minorHAnsi"/>
          <w:color w:val="6E6E6E"/>
          <w:sz w:val="18"/>
          <w:szCs w:val="18"/>
          <w:lang w:val="en-GB"/>
        </w:rPr>
      </w:pPr>
      <w:hyperlink r:id="rId12" w:history="1">
        <w:r w:rsidR="000A6C81" w:rsidRPr="00542BE6">
          <w:rPr>
            <w:rStyle w:val="Hyperlink"/>
            <w:rFonts w:cstheme="minorHAnsi"/>
            <w:sz w:val="18"/>
            <w:szCs w:val="18"/>
            <w:lang w:val="en-GB"/>
          </w:rPr>
          <w:t>https://thenextweb.com/insider/2015/08/18/7-ways-to-protect-your-privacy-on-the-internet/</w:t>
        </w:r>
      </w:hyperlink>
    </w:p>
    <w:p w14:paraId="6E58BFC4" w14:textId="43059F98" w:rsidR="000A6C81" w:rsidRPr="00542BE6" w:rsidRDefault="001D442D" w:rsidP="001C7448">
      <w:pPr>
        <w:shd w:val="clear" w:color="auto" w:fill="FFFFFF"/>
        <w:spacing w:after="0" w:line="300" w:lineRule="atLeast"/>
        <w:rPr>
          <w:rFonts w:cstheme="minorHAnsi"/>
          <w:color w:val="6E6E6E"/>
          <w:sz w:val="18"/>
          <w:szCs w:val="18"/>
          <w:lang w:val="en-GB"/>
        </w:rPr>
      </w:pPr>
      <w:hyperlink r:id="rId13" w:anchor="1ed5156e68e2" w:history="1">
        <w:r w:rsidR="00D84844" w:rsidRPr="00542BE6">
          <w:rPr>
            <w:rStyle w:val="Hyperlink"/>
            <w:rFonts w:cstheme="minorHAnsi"/>
            <w:sz w:val="18"/>
            <w:szCs w:val="18"/>
            <w:lang w:val="en-GB"/>
          </w:rPr>
          <w:t>https://www.forbes.com/sites/quora/2018/05/07/what-can-you-do-to-protect-your-data-online/#1ed5156e68e2</w:t>
        </w:r>
      </w:hyperlink>
    </w:p>
    <w:p w14:paraId="784B7B0E" w14:textId="03C07769" w:rsidR="00D84844" w:rsidRPr="00542BE6" w:rsidRDefault="001D442D" w:rsidP="001C7448">
      <w:pPr>
        <w:shd w:val="clear" w:color="auto" w:fill="FFFFFF"/>
        <w:spacing w:after="0" w:line="300" w:lineRule="atLeast"/>
        <w:rPr>
          <w:rFonts w:cstheme="minorHAnsi"/>
          <w:color w:val="6E6E6E"/>
          <w:sz w:val="18"/>
          <w:szCs w:val="18"/>
          <w:lang w:val="en-GB"/>
        </w:rPr>
      </w:pPr>
      <w:hyperlink r:id="rId14" w:anchor="1575160d2aa6" w:history="1">
        <w:r w:rsidR="00D84844" w:rsidRPr="00542BE6">
          <w:rPr>
            <w:rStyle w:val="Hyperlink"/>
            <w:rFonts w:cstheme="minorHAnsi"/>
            <w:sz w:val="18"/>
            <w:szCs w:val="18"/>
            <w:lang w:val="en-GB"/>
          </w:rPr>
          <w:t>https://www.forbes.com/sites/nextavenue/2013/01/22/7-steps-to-protect-your-online-security/#1575160d2aa6</w:t>
        </w:r>
      </w:hyperlink>
    </w:p>
    <w:p w14:paraId="2A379A44" w14:textId="002E5C11" w:rsidR="00D84844" w:rsidRPr="00542BE6" w:rsidRDefault="001D442D" w:rsidP="001C7448">
      <w:pPr>
        <w:shd w:val="clear" w:color="auto" w:fill="FFFFFF"/>
        <w:spacing w:after="0" w:line="300" w:lineRule="atLeast"/>
        <w:rPr>
          <w:rFonts w:cstheme="minorHAnsi"/>
          <w:color w:val="6E6E6E"/>
          <w:sz w:val="18"/>
          <w:szCs w:val="18"/>
          <w:lang w:val="en-GB"/>
        </w:rPr>
      </w:pPr>
      <w:hyperlink r:id="rId15" w:history="1">
        <w:r w:rsidR="00847BD7" w:rsidRPr="00542BE6">
          <w:rPr>
            <w:rStyle w:val="Hyperlink"/>
            <w:rFonts w:cstheme="minorHAnsi"/>
            <w:sz w:val="18"/>
            <w:szCs w:val="18"/>
            <w:lang w:val="en-GB"/>
          </w:rPr>
          <w:t>https://www.safervpn.com/blog/what-is-internet-security/</w:t>
        </w:r>
      </w:hyperlink>
    </w:p>
    <w:p w14:paraId="2DD5BFD1" w14:textId="43DB8BCE" w:rsidR="00847BD7" w:rsidRPr="00542BE6" w:rsidRDefault="001D442D" w:rsidP="001C7448">
      <w:pPr>
        <w:shd w:val="clear" w:color="auto" w:fill="FFFFFF"/>
        <w:spacing w:after="0" w:line="300" w:lineRule="atLeast"/>
        <w:rPr>
          <w:rFonts w:cstheme="minorHAnsi"/>
          <w:color w:val="6E6E6E"/>
          <w:sz w:val="18"/>
          <w:szCs w:val="18"/>
          <w:lang w:val="en-GB"/>
        </w:rPr>
      </w:pPr>
      <w:hyperlink r:id="rId16" w:history="1">
        <w:r w:rsidR="00847BD7" w:rsidRPr="00542BE6">
          <w:rPr>
            <w:rStyle w:val="Hyperlink"/>
            <w:rFonts w:cstheme="minorHAnsi"/>
            <w:sz w:val="18"/>
            <w:szCs w:val="18"/>
            <w:lang w:val="en-GB"/>
          </w:rPr>
          <w:t>https://www.infosec.gov.hk/english/genuser/data.html</w:t>
        </w:r>
      </w:hyperlink>
    </w:p>
    <w:p w14:paraId="3C4CF988" w14:textId="67583C98" w:rsidR="00847BD7" w:rsidRPr="00542BE6" w:rsidRDefault="001D442D" w:rsidP="001C7448">
      <w:pPr>
        <w:shd w:val="clear" w:color="auto" w:fill="FFFFFF"/>
        <w:spacing w:after="0" w:line="300" w:lineRule="atLeast"/>
        <w:rPr>
          <w:rFonts w:cstheme="minorHAnsi"/>
          <w:color w:val="6E6E6E"/>
          <w:sz w:val="18"/>
          <w:szCs w:val="18"/>
          <w:lang w:val="en-GB"/>
        </w:rPr>
      </w:pPr>
      <w:hyperlink r:id="rId17" w:history="1">
        <w:r w:rsidR="00847BD7" w:rsidRPr="00542BE6">
          <w:rPr>
            <w:rStyle w:val="Hyperlink"/>
            <w:rFonts w:cstheme="minorHAnsi"/>
            <w:sz w:val="18"/>
            <w:szCs w:val="18"/>
            <w:lang w:val="en-GB"/>
          </w:rPr>
          <w:t>https://www.theguardian.com/technology/2013/sep/16/10-ways-keep-personal-data-safe</w:t>
        </w:r>
      </w:hyperlink>
    </w:p>
    <w:p w14:paraId="6273490F" w14:textId="105F16CB" w:rsidR="00B50DFE" w:rsidRPr="009D1321" w:rsidRDefault="001D442D" w:rsidP="001C7448">
      <w:pPr>
        <w:shd w:val="clear" w:color="auto" w:fill="FFFFFF"/>
        <w:spacing w:after="0" w:line="300" w:lineRule="atLeast"/>
        <w:rPr>
          <w:rFonts w:cstheme="minorHAnsi"/>
          <w:color w:val="6E6E6E"/>
          <w:lang w:val="en-GB"/>
        </w:rPr>
      </w:pPr>
      <w:hyperlink r:id="rId18" w:history="1">
        <w:r w:rsidR="00B50DFE" w:rsidRPr="00542BE6">
          <w:rPr>
            <w:rStyle w:val="Hyperlink"/>
            <w:rFonts w:cstheme="minorHAnsi"/>
            <w:sz w:val="18"/>
            <w:szCs w:val="18"/>
            <w:lang w:val="en-GB"/>
          </w:rPr>
          <w:t>http://www.who.int/goe/publications/goe_security_web.pdf</w:t>
        </w:r>
      </w:hyperlink>
    </w:p>
    <w:sectPr w:rsidR="00B50DFE" w:rsidRPr="009D1321" w:rsidSect="004A04E4">
      <w:headerReference w:type="default" r:id="rId1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4A38B" w14:textId="77777777" w:rsidR="007F2672" w:rsidRDefault="007F2672" w:rsidP="004A6AEE">
      <w:pPr>
        <w:spacing w:after="0" w:line="240" w:lineRule="auto"/>
      </w:pPr>
      <w:r>
        <w:separator/>
      </w:r>
    </w:p>
  </w:endnote>
  <w:endnote w:type="continuationSeparator" w:id="0">
    <w:p w14:paraId="16665B0E" w14:textId="77777777" w:rsidR="007F2672" w:rsidRDefault="007F2672" w:rsidP="004A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5460B" w14:textId="77777777" w:rsidR="007F2672" w:rsidRDefault="007F2672" w:rsidP="004A6AEE">
      <w:pPr>
        <w:spacing w:after="0" w:line="240" w:lineRule="auto"/>
      </w:pPr>
      <w:r>
        <w:separator/>
      </w:r>
    </w:p>
  </w:footnote>
  <w:footnote w:type="continuationSeparator" w:id="0">
    <w:p w14:paraId="163F6C36" w14:textId="77777777" w:rsidR="007F2672" w:rsidRDefault="007F2672" w:rsidP="004A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70CCE" w14:textId="63927B93" w:rsidR="004A6AEE" w:rsidRDefault="004A6AEE">
    <w:pPr>
      <w:pStyle w:val="Kopfzeile"/>
    </w:pPr>
    <w:r>
      <w:t>Birgit Mayer 3AHIT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1EA5"/>
    <w:multiLevelType w:val="multilevel"/>
    <w:tmpl w:val="9428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3121"/>
    <w:multiLevelType w:val="multilevel"/>
    <w:tmpl w:val="EE6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70177"/>
    <w:multiLevelType w:val="multilevel"/>
    <w:tmpl w:val="BBE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B4332"/>
    <w:multiLevelType w:val="multilevel"/>
    <w:tmpl w:val="09B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C450E"/>
    <w:multiLevelType w:val="multilevel"/>
    <w:tmpl w:val="BEE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863AE"/>
    <w:multiLevelType w:val="multilevel"/>
    <w:tmpl w:val="A53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F6DD6"/>
    <w:multiLevelType w:val="multilevel"/>
    <w:tmpl w:val="FE02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D6A6E"/>
    <w:multiLevelType w:val="multilevel"/>
    <w:tmpl w:val="8AA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100DF"/>
    <w:multiLevelType w:val="hybridMultilevel"/>
    <w:tmpl w:val="ABCE8B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2731A"/>
    <w:multiLevelType w:val="multilevel"/>
    <w:tmpl w:val="1D88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F5A72"/>
    <w:multiLevelType w:val="multilevel"/>
    <w:tmpl w:val="385C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92C5F"/>
    <w:multiLevelType w:val="multilevel"/>
    <w:tmpl w:val="005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84AE0"/>
    <w:multiLevelType w:val="multilevel"/>
    <w:tmpl w:val="7C0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F3115"/>
    <w:multiLevelType w:val="hybridMultilevel"/>
    <w:tmpl w:val="3718F0CE"/>
    <w:lvl w:ilvl="0" w:tplc="396A13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E2317"/>
    <w:multiLevelType w:val="multilevel"/>
    <w:tmpl w:val="B9CC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F6001"/>
    <w:multiLevelType w:val="multilevel"/>
    <w:tmpl w:val="BD0A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5098F"/>
    <w:multiLevelType w:val="hybridMultilevel"/>
    <w:tmpl w:val="BB16B1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75501"/>
    <w:multiLevelType w:val="multilevel"/>
    <w:tmpl w:val="B0E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20C9B"/>
    <w:multiLevelType w:val="multilevel"/>
    <w:tmpl w:val="8DC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331D9"/>
    <w:multiLevelType w:val="multilevel"/>
    <w:tmpl w:val="01A4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24E6B"/>
    <w:multiLevelType w:val="multilevel"/>
    <w:tmpl w:val="4080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552E6"/>
    <w:multiLevelType w:val="multilevel"/>
    <w:tmpl w:val="1CFE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41B4C"/>
    <w:multiLevelType w:val="multilevel"/>
    <w:tmpl w:val="F44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E05FB"/>
    <w:multiLevelType w:val="multilevel"/>
    <w:tmpl w:val="3C02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B5753"/>
    <w:multiLevelType w:val="hybridMultilevel"/>
    <w:tmpl w:val="1AB4F5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82686"/>
    <w:multiLevelType w:val="multilevel"/>
    <w:tmpl w:val="2B3C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35439"/>
    <w:multiLevelType w:val="multilevel"/>
    <w:tmpl w:val="C1A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630B9"/>
    <w:multiLevelType w:val="multilevel"/>
    <w:tmpl w:val="E378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12E2E"/>
    <w:multiLevelType w:val="multilevel"/>
    <w:tmpl w:val="963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E2D73"/>
    <w:multiLevelType w:val="hybridMultilevel"/>
    <w:tmpl w:val="E9226D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2"/>
  </w:num>
  <w:num w:numId="5">
    <w:abstractNumId w:val="22"/>
  </w:num>
  <w:num w:numId="6">
    <w:abstractNumId w:val="7"/>
  </w:num>
  <w:num w:numId="7">
    <w:abstractNumId w:val="0"/>
  </w:num>
  <w:num w:numId="8">
    <w:abstractNumId w:val="28"/>
  </w:num>
  <w:num w:numId="9">
    <w:abstractNumId w:val="2"/>
  </w:num>
  <w:num w:numId="10">
    <w:abstractNumId w:val="9"/>
  </w:num>
  <w:num w:numId="11">
    <w:abstractNumId w:val="4"/>
  </w:num>
  <w:num w:numId="12">
    <w:abstractNumId w:val="23"/>
  </w:num>
  <w:num w:numId="13">
    <w:abstractNumId w:val="25"/>
  </w:num>
  <w:num w:numId="14">
    <w:abstractNumId w:val="27"/>
  </w:num>
  <w:num w:numId="15">
    <w:abstractNumId w:val="5"/>
  </w:num>
  <w:num w:numId="16">
    <w:abstractNumId w:val="15"/>
  </w:num>
  <w:num w:numId="17">
    <w:abstractNumId w:val="26"/>
  </w:num>
  <w:num w:numId="18">
    <w:abstractNumId w:val="18"/>
  </w:num>
  <w:num w:numId="19">
    <w:abstractNumId w:val="20"/>
  </w:num>
  <w:num w:numId="20">
    <w:abstractNumId w:val="19"/>
  </w:num>
  <w:num w:numId="21">
    <w:abstractNumId w:val="11"/>
  </w:num>
  <w:num w:numId="22">
    <w:abstractNumId w:val="17"/>
  </w:num>
  <w:num w:numId="23">
    <w:abstractNumId w:val="21"/>
  </w:num>
  <w:num w:numId="24">
    <w:abstractNumId w:val="1"/>
  </w:num>
  <w:num w:numId="25">
    <w:abstractNumId w:val="3"/>
  </w:num>
  <w:num w:numId="26">
    <w:abstractNumId w:val="16"/>
  </w:num>
  <w:num w:numId="27">
    <w:abstractNumId w:val="24"/>
  </w:num>
  <w:num w:numId="28">
    <w:abstractNumId w:val="29"/>
  </w:num>
  <w:num w:numId="29">
    <w:abstractNumId w:val="1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AF"/>
    <w:rsid w:val="00007FF7"/>
    <w:rsid w:val="00027298"/>
    <w:rsid w:val="00036CE7"/>
    <w:rsid w:val="00061127"/>
    <w:rsid w:val="0006411F"/>
    <w:rsid w:val="000815B3"/>
    <w:rsid w:val="000A0460"/>
    <w:rsid w:val="000A6C81"/>
    <w:rsid w:val="000C2395"/>
    <w:rsid w:val="000E1B15"/>
    <w:rsid w:val="000F1D26"/>
    <w:rsid w:val="00100369"/>
    <w:rsid w:val="001652F5"/>
    <w:rsid w:val="00195F84"/>
    <w:rsid w:val="001A6E8F"/>
    <w:rsid w:val="001C5BAC"/>
    <w:rsid w:val="001C7448"/>
    <w:rsid w:val="001E3347"/>
    <w:rsid w:val="002017A9"/>
    <w:rsid w:val="00220130"/>
    <w:rsid w:val="0023422A"/>
    <w:rsid w:val="0025069F"/>
    <w:rsid w:val="00257506"/>
    <w:rsid w:val="002661D6"/>
    <w:rsid w:val="002736EE"/>
    <w:rsid w:val="002968C2"/>
    <w:rsid w:val="002A133B"/>
    <w:rsid w:val="002C3E4A"/>
    <w:rsid w:val="002C53A6"/>
    <w:rsid w:val="002D0D48"/>
    <w:rsid w:val="002D301F"/>
    <w:rsid w:val="00326A2B"/>
    <w:rsid w:val="00327FF6"/>
    <w:rsid w:val="0033625B"/>
    <w:rsid w:val="00367DE8"/>
    <w:rsid w:val="00374EEA"/>
    <w:rsid w:val="003828D9"/>
    <w:rsid w:val="00384DB5"/>
    <w:rsid w:val="003A1D73"/>
    <w:rsid w:val="003A26DA"/>
    <w:rsid w:val="003E0458"/>
    <w:rsid w:val="004103AF"/>
    <w:rsid w:val="0041157A"/>
    <w:rsid w:val="004260F0"/>
    <w:rsid w:val="00444EFC"/>
    <w:rsid w:val="0046726B"/>
    <w:rsid w:val="004672AC"/>
    <w:rsid w:val="0047029B"/>
    <w:rsid w:val="004905D2"/>
    <w:rsid w:val="00490AE3"/>
    <w:rsid w:val="004A04E4"/>
    <w:rsid w:val="004A6AEE"/>
    <w:rsid w:val="004B188C"/>
    <w:rsid w:val="004E1401"/>
    <w:rsid w:val="004E3A93"/>
    <w:rsid w:val="004F2A98"/>
    <w:rsid w:val="004F3824"/>
    <w:rsid w:val="00501C80"/>
    <w:rsid w:val="00526471"/>
    <w:rsid w:val="00542BE6"/>
    <w:rsid w:val="00551E03"/>
    <w:rsid w:val="00553218"/>
    <w:rsid w:val="0055436C"/>
    <w:rsid w:val="00565231"/>
    <w:rsid w:val="00565B3D"/>
    <w:rsid w:val="00584148"/>
    <w:rsid w:val="005D07FA"/>
    <w:rsid w:val="006075C2"/>
    <w:rsid w:val="00621E28"/>
    <w:rsid w:val="00623529"/>
    <w:rsid w:val="00623D2C"/>
    <w:rsid w:val="00632E34"/>
    <w:rsid w:val="00642D0C"/>
    <w:rsid w:val="00654077"/>
    <w:rsid w:val="006710FA"/>
    <w:rsid w:val="0068157C"/>
    <w:rsid w:val="0068288A"/>
    <w:rsid w:val="006A5B0A"/>
    <w:rsid w:val="006B0295"/>
    <w:rsid w:val="006B6D97"/>
    <w:rsid w:val="006F4234"/>
    <w:rsid w:val="0075034B"/>
    <w:rsid w:val="007542F4"/>
    <w:rsid w:val="0075661F"/>
    <w:rsid w:val="007566E6"/>
    <w:rsid w:val="0076509C"/>
    <w:rsid w:val="00794386"/>
    <w:rsid w:val="007A6526"/>
    <w:rsid w:val="007B5996"/>
    <w:rsid w:val="007B6BA3"/>
    <w:rsid w:val="007B7721"/>
    <w:rsid w:val="007E3B14"/>
    <w:rsid w:val="007E6234"/>
    <w:rsid w:val="007F2672"/>
    <w:rsid w:val="00822E68"/>
    <w:rsid w:val="00847BD7"/>
    <w:rsid w:val="00852933"/>
    <w:rsid w:val="00863634"/>
    <w:rsid w:val="0087334E"/>
    <w:rsid w:val="008849E0"/>
    <w:rsid w:val="00897AA5"/>
    <w:rsid w:val="008A0722"/>
    <w:rsid w:val="008A40CB"/>
    <w:rsid w:val="008A6C74"/>
    <w:rsid w:val="008A781F"/>
    <w:rsid w:val="008B39E1"/>
    <w:rsid w:val="008B5C1C"/>
    <w:rsid w:val="008D2613"/>
    <w:rsid w:val="008E544F"/>
    <w:rsid w:val="008E5D95"/>
    <w:rsid w:val="00923BF6"/>
    <w:rsid w:val="00947A4B"/>
    <w:rsid w:val="009860F4"/>
    <w:rsid w:val="009A1FE3"/>
    <w:rsid w:val="009B1399"/>
    <w:rsid w:val="009D1321"/>
    <w:rsid w:val="009E0AD9"/>
    <w:rsid w:val="009E4518"/>
    <w:rsid w:val="009F062C"/>
    <w:rsid w:val="009F5AFF"/>
    <w:rsid w:val="00A00F6F"/>
    <w:rsid w:val="00A04145"/>
    <w:rsid w:val="00A14D4A"/>
    <w:rsid w:val="00A213BB"/>
    <w:rsid w:val="00A21A30"/>
    <w:rsid w:val="00A362A2"/>
    <w:rsid w:val="00A373FE"/>
    <w:rsid w:val="00A84F03"/>
    <w:rsid w:val="00A93E68"/>
    <w:rsid w:val="00AD1CE7"/>
    <w:rsid w:val="00AF1575"/>
    <w:rsid w:val="00B13D66"/>
    <w:rsid w:val="00B27EF6"/>
    <w:rsid w:val="00B3249A"/>
    <w:rsid w:val="00B35E35"/>
    <w:rsid w:val="00B50DFE"/>
    <w:rsid w:val="00B52924"/>
    <w:rsid w:val="00B54484"/>
    <w:rsid w:val="00B749EC"/>
    <w:rsid w:val="00B96D11"/>
    <w:rsid w:val="00BA15B9"/>
    <w:rsid w:val="00BC5FDA"/>
    <w:rsid w:val="00BE4020"/>
    <w:rsid w:val="00C01D04"/>
    <w:rsid w:val="00C22B78"/>
    <w:rsid w:val="00C22FAF"/>
    <w:rsid w:val="00C56544"/>
    <w:rsid w:val="00C77AB1"/>
    <w:rsid w:val="00CA1C94"/>
    <w:rsid w:val="00CE7F31"/>
    <w:rsid w:val="00D05E33"/>
    <w:rsid w:val="00D171A7"/>
    <w:rsid w:val="00D23B1E"/>
    <w:rsid w:val="00D372F6"/>
    <w:rsid w:val="00D54334"/>
    <w:rsid w:val="00D5557C"/>
    <w:rsid w:val="00D55AEF"/>
    <w:rsid w:val="00D6689B"/>
    <w:rsid w:val="00D675DC"/>
    <w:rsid w:val="00D74CCF"/>
    <w:rsid w:val="00D826D6"/>
    <w:rsid w:val="00D84844"/>
    <w:rsid w:val="00D93615"/>
    <w:rsid w:val="00DC583D"/>
    <w:rsid w:val="00DD124C"/>
    <w:rsid w:val="00DE511B"/>
    <w:rsid w:val="00DF6C0B"/>
    <w:rsid w:val="00E07DA9"/>
    <w:rsid w:val="00E11252"/>
    <w:rsid w:val="00EA632C"/>
    <w:rsid w:val="00EC3043"/>
    <w:rsid w:val="00ED4155"/>
    <w:rsid w:val="00EF0D5A"/>
    <w:rsid w:val="00F048D7"/>
    <w:rsid w:val="00F24BA4"/>
    <w:rsid w:val="00F4103C"/>
    <w:rsid w:val="00F51A0D"/>
    <w:rsid w:val="00FA2F95"/>
    <w:rsid w:val="00FA6A8E"/>
    <w:rsid w:val="00FA74C9"/>
    <w:rsid w:val="00FC0AF4"/>
    <w:rsid w:val="00FC32EF"/>
    <w:rsid w:val="00FD2C0D"/>
    <w:rsid w:val="00FE34EC"/>
    <w:rsid w:val="374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8609"/>
  <w15:chartTrackingRefBased/>
  <w15:docId w15:val="{99C68637-1001-48FF-80AB-244712BA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A0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0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0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103AF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103AF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04E4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0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4A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4A04E4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04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4A04E4"/>
    <w:rPr>
      <w:i/>
      <w:iCs/>
    </w:rPr>
  </w:style>
  <w:style w:type="paragraph" w:styleId="Listenabsatz">
    <w:name w:val="List Paragraph"/>
    <w:basedOn w:val="Standard"/>
    <w:uiPriority w:val="34"/>
    <w:qFormat/>
    <w:rsid w:val="004A04E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1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1321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4A6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6AEE"/>
  </w:style>
  <w:style w:type="paragraph" w:styleId="Fuzeile">
    <w:name w:val="footer"/>
    <w:basedOn w:val="Standard"/>
    <w:link w:val="FuzeileZchn"/>
    <w:uiPriority w:val="99"/>
    <w:unhideWhenUsed/>
    <w:rsid w:val="004A6A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6A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1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1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73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9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75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35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orbes.com/sites/quora/2018/05/07/what-can-you-do-to-protect-your-data-online/" TargetMode="External"/><Relationship Id="rId18" Type="http://schemas.openxmlformats.org/officeDocument/2006/relationships/hyperlink" Target="http://www.who.int/goe/publications/goe_security_web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thenextweb.com/insider/2015/08/18/7-ways-to-protect-your-privacy-on-the-internet/" TargetMode="External"/><Relationship Id="rId17" Type="http://schemas.openxmlformats.org/officeDocument/2006/relationships/hyperlink" Target="https://www.theguardian.com/technology/2013/sep/16/10-ways-keep-personal-data-sa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sec.gov.hk/english/genuser/dat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afervpn.com/blog/what-is-internet-security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forbes.com/sites/nextavenue/2013/01/22/7-steps-to-protect-your-online-security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5D15324A</Template>
  <TotalTime>0</TotalTime>
  <Pages>2</Pages>
  <Words>646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Mayer</dc:creator>
  <cp:keywords/>
  <dc:description/>
  <cp:lastModifiedBy>Monika Reichart</cp:lastModifiedBy>
  <cp:revision>2</cp:revision>
  <cp:lastPrinted>2018-11-06T07:08:00Z</cp:lastPrinted>
  <dcterms:created xsi:type="dcterms:W3CDTF">2018-11-22T11:18:00Z</dcterms:created>
  <dcterms:modified xsi:type="dcterms:W3CDTF">2018-11-22T11:18:00Z</dcterms:modified>
</cp:coreProperties>
</file>