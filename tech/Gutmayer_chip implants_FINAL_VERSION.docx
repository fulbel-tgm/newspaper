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F1" w:rsidRPr="00DF106E" w:rsidRDefault="00EE054E" w:rsidP="004E5924">
      <w:pPr>
        <w:pStyle w:val="berschrift1"/>
        <w:spacing w:line="360" w:lineRule="auto"/>
        <w:jc w:val="center"/>
        <w:rPr>
          <w:lang w:val="en-US"/>
        </w:rPr>
      </w:pPr>
      <w:r w:rsidRPr="00DF106E">
        <w:rPr>
          <w:lang w:val="en-US"/>
        </w:rPr>
        <w:t>Chip implants and</w:t>
      </w:r>
      <w:r w:rsidR="002A6B8B" w:rsidRPr="00DF106E">
        <w:rPr>
          <w:lang w:val="en-US"/>
        </w:rPr>
        <w:t xml:space="preserve"> cyborgs</w:t>
      </w:r>
    </w:p>
    <w:p w:rsidR="002A6B8B" w:rsidRPr="00DF106E" w:rsidRDefault="008C3F2E" w:rsidP="00004F3A">
      <w:pPr>
        <w:spacing w:line="360" w:lineRule="auto"/>
        <w:rPr>
          <w:lang w:val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 wp14:anchorId="3DBFB8DB">
            <wp:simplePos x="0" y="0"/>
            <wp:positionH relativeFrom="column">
              <wp:posOffset>3170136</wp:posOffset>
            </wp:positionH>
            <wp:positionV relativeFrom="paragraph">
              <wp:posOffset>238125</wp:posOffset>
            </wp:positionV>
            <wp:extent cx="2486660" cy="1467485"/>
            <wp:effectExtent l="0" t="0" r="2540" b="5715"/>
            <wp:wrapSquare wrapText="bothSides"/>
            <wp:docPr id="3" name="Grafik 3" descr="Ein Bild, das Person, Mann, drinnen, suchend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11-13 um 09.03.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95A" w:rsidRPr="00DF106E" w:rsidRDefault="00681CF1" w:rsidP="008F195A">
      <w:pPr>
        <w:spacing w:line="360" w:lineRule="auto"/>
        <w:rPr>
          <w:lang w:val="en-US"/>
        </w:rPr>
      </w:pPr>
      <w:r>
        <w:rPr>
          <w:lang w:val="en-US"/>
        </w:rPr>
        <w:t xml:space="preserve">In </w:t>
      </w:r>
      <w:r w:rsidR="008F195A" w:rsidRPr="00DF106E">
        <w:rPr>
          <w:lang w:val="en-US"/>
        </w:rPr>
        <w:t>2015</w:t>
      </w:r>
      <w:r>
        <w:rPr>
          <w:lang w:val="en-US"/>
        </w:rPr>
        <w:t>,</w:t>
      </w:r>
      <w:r w:rsidR="008F195A" w:rsidRPr="00DF106E">
        <w:rPr>
          <w:lang w:val="en-US"/>
        </w:rPr>
        <w:t xml:space="preserve"> 3000 Swedes had a microchip </w:t>
      </w:r>
      <w:r w:rsidR="00447ED4" w:rsidRPr="00DF106E">
        <w:rPr>
          <w:lang w:val="en-US"/>
        </w:rPr>
        <w:t xml:space="preserve">implanted </w:t>
      </w:r>
      <w:r w:rsidR="008F195A" w:rsidRPr="00DF106E">
        <w:rPr>
          <w:lang w:val="en-US"/>
        </w:rPr>
        <w:t xml:space="preserve">into their hands to try out a new way of life. For </w:t>
      </w:r>
      <w:r w:rsidR="00447ED4">
        <w:rPr>
          <w:lang w:val="en-US"/>
        </w:rPr>
        <w:t>e</w:t>
      </w:r>
      <w:r w:rsidR="008F195A" w:rsidRPr="00DF106E">
        <w:rPr>
          <w:lang w:val="en-US"/>
        </w:rPr>
        <w:t xml:space="preserve">xample, it is possible to enter your workplace, you can book train tickets, save pass codes, it can even replace your gym card. </w:t>
      </w:r>
    </w:p>
    <w:p w:rsidR="00681CF1" w:rsidRDefault="00681CF1" w:rsidP="00004F3A">
      <w:pPr>
        <w:spacing w:line="360" w:lineRule="auto"/>
        <w:rPr>
          <w:b/>
          <w:lang w:val="en-US"/>
        </w:rPr>
      </w:pPr>
    </w:p>
    <w:p w:rsidR="008F195A" w:rsidRPr="005B4CE0" w:rsidRDefault="008F195A" w:rsidP="00004F3A">
      <w:pPr>
        <w:spacing w:line="360" w:lineRule="auto"/>
        <w:rPr>
          <w:b/>
          <w:lang w:val="en-US"/>
        </w:rPr>
      </w:pPr>
      <w:r w:rsidRPr="005B4CE0">
        <w:rPr>
          <w:b/>
          <w:lang w:val="en-US"/>
        </w:rPr>
        <w:t>Opportunity or threat?</w:t>
      </w:r>
    </w:p>
    <w:p w:rsidR="00864281" w:rsidRDefault="006037EA" w:rsidP="00004F3A">
      <w:pPr>
        <w:spacing w:line="360" w:lineRule="auto"/>
        <w:rPr>
          <w:lang w:val="en-US"/>
        </w:rPr>
      </w:pPr>
      <w:r w:rsidRPr="006037EA"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 wp14:anchorId="33F54308">
            <wp:simplePos x="0" y="0"/>
            <wp:positionH relativeFrom="column">
              <wp:posOffset>4551944</wp:posOffset>
            </wp:positionH>
            <wp:positionV relativeFrom="paragraph">
              <wp:posOffset>35297</wp:posOffset>
            </wp:positionV>
            <wp:extent cx="1129665" cy="1673225"/>
            <wp:effectExtent l="0" t="0" r="635" b="317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1CB" w:rsidRPr="00DF106E">
        <w:rPr>
          <w:lang w:val="en-US"/>
        </w:rPr>
        <w:t xml:space="preserve">Chip implants </w:t>
      </w:r>
      <w:r w:rsidR="006E463B" w:rsidRPr="00DF106E">
        <w:rPr>
          <w:lang w:val="en-US"/>
        </w:rPr>
        <w:t xml:space="preserve">open new possibilities and extend the human </w:t>
      </w:r>
      <w:r w:rsidR="00814315" w:rsidRPr="00DF106E">
        <w:rPr>
          <w:lang w:val="en-US"/>
        </w:rPr>
        <w:t>potential</w:t>
      </w:r>
      <w:r w:rsidR="008F6744" w:rsidRPr="00DF106E">
        <w:rPr>
          <w:lang w:val="en-US"/>
        </w:rPr>
        <w:t xml:space="preserve">. </w:t>
      </w:r>
      <w:r w:rsidR="005B4CE0">
        <w:rPr>
          <w:lang w:val="en-US"/>
        </w:rPr>
        <w:t xml:space="preserve">Of course, there are a lot of people </w:t>
      </w:r>
      <w:r w:rsidR="00681CF1">
        <w:rPr>
          <w:lang w:val="en-US"/>
        </w:rPr>
        <w:t xml:space="preserve">who </w:t>
      </w:r>
      <w:r w:rsidR="005B4CE0">
        <w:rPr>
          <w:lang w:val="en-US"/>
        </w:rPr>
        <w:t>fear the risk of surveillance and manipulation</w:t>
      </w:r>
      <w:r w:rsidR="00447ED4">
        <w:rPr>
          <w:lang w:val="en-US"/>
        </w:rPr>
        <w:t xml:space="preserve">, unlike </w:t>
      </w:r>
      <w:r w:rsidR="000E6572">
        <w:rPr>
          <w:lang w:val="en-US"/>
        </w:rPr>
        <w:t>Steven Northam</w:t>
      </w:r>
      <w:r w:rsidR="00447ED4">
        <w:rPr>
          <w:lang w:val="en-US"/>
        </w:rPr>
        <w:t xml:space="preserve">, </w:t>
      </w:r>
      <w:r w:rsidR="000E6572">
        <w:rPr>
          <w:lang w:val="en-US"/>
        </w:rPr>
        <w:t>the owner of BioTeq, a company w</w:t>
      </w:r>
      <w:r w:rsidR="00604DCE">
        <w:rPr>
          <w:lang w:val="en-US"/>
        </w:rPr>
        <w:t>h</w:t>
      </w:r>
      <w:r w:rsidR="000E6572">
        <w:rPr>
          <w:lang w:val="en-US"/>
        </w:rPr>
        <w:t>ich offers implants to business</w:t>
      </w:r>
      <w:r w:rsidR="00447ED4">
        <w:rPr>
          <w:lang w:val="en-US"/>
        </w:rPr>
        <w:t>es</w:t>
      </w:r>
      <w:r w:rsidR="000E6572">
        <w:rPr>
          <w:lang w:val="en-US"/>
        </w:rPr>
        <w:t xml:space="preserve"> and individuals. </w:t>
      </w:r>
      <w:r w:rsidR="00F54311">
        <w:rPr>
          <w:lang w:val="en-US"/>
        </w:rPr>
        <w:t xml:space="preserve">They are </w:t>
      </w:r>
      <w:r w:rsidR="00447ED4">
        <w:rPr>
          <w:lang w:val="en-US"/>
        </w:rPr>
        <w:t xml:space="preserve">in the process of offering to </w:t>
      </w:r>
      <w:r w:rsidR="00F54311">
        <w:rPr>
          <w:lang w:val="en-US"/>
        </w:rPr>
        <w:t xml:space="preserve">chip </w:t>
      </w:r>
      <w:r w:rsidR="00840BC4">
        <w:rPr>
          <w:lang w:val="en-US"/>
        </w:rPr>
        <w:t xml:space="preserve">British </w:t>
      </w:r>
      <w:r w:rsidR="002E2DBF">
        <w:rPr>
          <w:lang w:val="en-US"/>
        </w:rPr>
        <w:t>employees</w:t>
      </w:r>
      <w:r w:rsidR="00840BC4">
        <w:rPr>
          <w:lang w:val="en-US"/>
        </w:rPr>
        <w:t xml:space="preserve"> </w:t>
      </w:r>
      <w:r w:rsidR="00447ED4">
        <w:rPr>
          <w:lang w:val="en-US"/>
        </w:rPr>
        <w:t>with large businesses</w:t>
      </w:r>
      <w:r w:rsidR="00681CF1">
        <w:rPr>
          <w:lang w:val="en-US"/>
        </w:rPr>
        <w:t>. Trade unions</w:t>
      </w:r>
      <w:r w:rsidR="00447ED4">
        <w:rPr>
          <w:lang w:val="en-US"/>
        </w:rPr>
        <w:t xml:space="preserve"> </w:t>
      </w:r>
      <w:r w:rsidR="00703A8A">
        <w:rPr>
          <w:lang w:val="en-US"/>
        </w:rPr>
        <w:t xml:space="preserve">and </w:t>
      </w:r>
      <w:r w:rsidR="00681CF1">
        <w:rPr>
          <w:lang w:val="en-US"/>
        </w:rPr>
        <w:t>employees</w:t>
      </w:r>
      <w:r w:rsidR="00703A8A">
        <w:rPr>
          <w:lang w:val="en-US"/>
        </w:rPr>
        <w:t xml:space="preserve"> are worried, because </w:t>
      </w:r>
      <w:r w:rsidR="00447ED4">
        <w:rPr>
          <w:lang w:val="en-US"/>
        </w:rPr>
        <w:t xml:space="preserve">if </w:t>
      </w:r>
      <w:r w:rsidR="00703A8A">
        <w:rPr>
          <w:lang w:val="en-US"/>
        </w:rPr>
        <w:t>your boss knows where you are, what you are doing, he can</w:t>
      </w:r>
      <w:r w:rsidR="00703A8A" w:rsidRPr="00703A8A">
        <w:rPr>
          <w:lang w:val="en-US"/>
        </w:rPr>
        <w:t xml:space="preserve"> </w:t>
      </w:r>
      <w:r w:rsidR="008976C8" w:rsidRPr="00703A8A">
        <w:rPr>
          <w:lang w:val="en-US"/>
        </w:rPr>
        <w:t>int</w:t>
      </w:r>
      <w:r w:rsidR="00447ED4">
        <w:rPr>
          <w:lang w:val="en-US"/>
        </w:rPr>
        <w:t>rude</w:t>
      </w:r>
      <w:r w:rsidR="00703A8A" w:rsidRPr="00703A8A">
        <w:rPr>
          <w:lang w:val="en-US"/>
        </w:rPr>
        <w:t xml:space="preserve"> in</w:t>
      </w:r>
      <w:r w:rsidR="00447ED4">
        <w:rPr>
          <w:lang w:val="en-US"/>
        </w:rPr>
        <w:t>to</w:t>
      </w:r>
      <w:r w:rsidR="00703A8A" w:rsidRPr="00703A8A">
        <w:rPr>
          <w:lang w:val="en-US"/>
        </w:rPr>
        <w:t xml:space="preserve"> </w:t>
      </w:r>
      <w:r w:rsidR="00681CF1">
        <w:rPr>
          <w:lang w:val="en-US"/>
        </w:rPr>
        <w:t>any employee`s</w:t>
      </w:r>
      <w:r w:rsidR="00703A8A" w:rsidRPr="00703A8A">
        <w:rPr>
          <w:lang w:val="en-US"/>
        </w:rPr>
        <w:t xml:space="preserve"> private sphere</w:t>
      </w:r>
      <w:r w:rsidR="00447ED4">
        <w:rPr>
          <w:lang w:val="en-US"/>
        </w:rPr>
        <w:t xml:space="preserve"> and will have full control over </w:t>
      </w:r>
      <w:r w:rsidR="00681CF1">
        <w:rPr>
          <w:lang w:val="en-US"/>
        </w:rPr>
        <w:t>thei</w:t>
      </w:r>
      <w:r w:rsidR="00447ED4">
        <w:rPr>
          <w:lang w:val="en-US"/>
        </w:rPr>
        <w:t>r lives.</w:t>
      </w:r>
      <w:r w:rsidR="00703A8A">
        <w:rPr>
          <w:lang w:val="en-US"/>
        </w:rPr>
        <w:t xml:space="preserve"> </w:t>
      </w:r>
    </w:p>
    <w:p w:rsidR="00864281" w:rsidRDefault="00864281" w:rsidP="00004F3A">
      <w:pPr>
        <w:spacing w:line="360" w:lineRule="auto"/>
        <w:rPr>
          <w:lang w:val="en-US"/>
        </w:rPr>
      </w:pPr>
    </w:p>
    <w:p w:rsidR="003E03A6" w:rsidRDefault="00681CF1" w:rsidP="00004F3A">
      <w:pPr>
        <w:spacing w:line="360" w:lineRule="auto"/>
        <w:rPr>
          <w:lang w:val="en-US"/>
        </w:rPr>
      </w:pPr>
      <w:r w:rsidRPr="00022CA2">
        <w:rPr>
          <w:lang w:val="en-US"/>
        </w:rPr>
        <w:t>The question with chip implants as with any other technology is not how far we can go, but h</w:t>
      </w:r>
      <w:r w:rsidR="00703A8A" w:rsidRPr="00022CA2">
        <w:rPr>
          <w:lang w:val="en-US"/>
        </w:rPr>
        <w:t xml:space="preserve">ow </w:t>
      </w:r>
      <w:r w:rsidR="00E2060C" w:rsidRPr="00022CA2">
        <w:rPr>
          <w:lang w:val="en-US"/>
        </w:rPr>
        <w:t xml:space="preserve">far </w:t>
      </w:r>
      <w:r w:rsidRPr="00022CA2">
        <w:rPr>
          <w:lang w:val="en-US"/>
        </w:rPr>
        <w:t xml:space="preserve">are we willing to go. </w:t>
      </w:r>
      <w:r w:rsidR="00864281" w:rsidRPr="00022CA2">
        <w:rPr>
          <w:lang w:val="en-US"/>
        </w:rPr>
        <w:t>What used to be science fiction is now reality and limits are being expanded every day.</w:t>
      </w:r>
    </w:p>
    <w:p w:rsidR="00864281" w:rsidRPr="00DF106E" w:rsidRDefault="00864281" w:rsidP="00004F3A">
      <w:pPr>
        <w:spacing w:line="360" w:lineRule="auto"/>
        <w:rPr>
          <w:lang w:val="en-US"/>
        </w:rPr>
      </w:pPr>
    </w:p>
    <w:p w:rsidR="00FC2811" w:rsidRPr="00DF106E" w:rsidRDefault="00B22195" w:rsidP="00004F3A">
      <w:pPr>
        <w:pStyle w:val="berschrift2"/>
        <w:spacing w:line="360" w:lineRule="auto"/>
        <w:rPr>
          <w:lang w:val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18E491E6">
            <wp:simplePos x="0" y="0"/>
            <wp:positionH relativeFrom="column">
              <wp:posOffset>4428419</wp:posOffset>
            </wp:positionH>
            <wp:positionV relativeFrom="paragraph">
              <wp:posOffset>110066</wp:posOffset>
            </wp:positionV>
            <wp:extent cx="1281430" cy="2110740"/>
            <wp:effectExtent l="0" t="0" r="1270" b="0"/>
            <wp:wrapSquare wrapText="bothSides"/>
            <wp:docPr id="1" name="Grafik 1" descr="Ein Bild, das Person, Mann, Kleidung, Wand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11-12 um 18.59.5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DBE" w:rsidRPr="00DF106E">
        <w:rPr>
          <w:lang w:val="en-US"/>
        </w:rPr>
        <w:t xml:space="preserve">Bionic </w:t>
      </w:r>
      <w:r w:rsidR="00E97569" w:rsidRPr="00DF106E">
        <w:rPr>
          <w:lang w:val="en-US"/>
        </w:rPr>
        <w:t>t</w:t>
      </w:r>
      <w:r w:rsidR="005F3DBE" w:rsidRPr="00DF106E">
        <w:rPr>
          <w:lang w:val="en-US"/>
        </w:rPr>
        <w:t>echnology</w:t>
      </w:r>
    </w:p>
    <w:p w:rsidR="00FC2811" w:rsidRPr="00DF106E" w:rsidRDefault="00C54D60" w:rsidP="00004F3A">
      <w:pPr>
        <w:spacing w:line="360" w:lineRule="auto"/>
        <w:rPr>
          <w:lang w:val="en-US"/>
        </w:rPr>
      </w:pPr>
      <w:r w:rsidRPr="00DF106E">
        <w:rPr>
          <w:lang w:val="en-US"/>
        </w:rPr>
        <w:t xml:space="preserve">Hugh Herr is an MIT professor </w:t>
      </w:r>
      <w:r w:rsidR="00333749" w:rsidRPr="00DF106E">
        <w:rPr>
          <w:lang w:val="en-US"/>
        </w:rPr>
        <w:t xml:space="preserve">and </w:t>
      </w:r>
      <w:r w:rsidRPr="00DF106E">
        <w:rPr>
          <w:lang w:val="en-US"/>
        </w:rPr>
        <w:t>has bionic legs</w:t>
      </w:r>
      <w:r w:rsidR="00471E3F" w:rsidRPr="00DF106E">
        <w:rPr>
          <w:lang w:val="en-US"/>
        </w:rPr>
        <w:t>.</w:t>
      </w:r>
      <w:r w:rsidR="00313674" w:rsidRPr="00DF106E">
        <w:rPr>
          <w:lang w:val="en-US"/>
        </w:rPr>
        <w:t xml:space="preserve"> </w:t>
      </w:r>
      <w:r w:rsidR="005B4CE0">
        <w:rPr>
          <w:lang w:val="en-US"/>
        </w:rPr>
        <w:t>Does that make him</w:t>
      </w:r>
      <w:r w:rsidR="00313674" w:rsidRPr="00DF106E">
        <w:rPr>
          <w:lang w:val="en-US"/>
        </w:rPr>
        <w:t xml:space="preserve"> a bionic man or a cyborg? When he thinks about moving his legs, a signal </w:t>
      </w:r>
      <w:r w:rsidR="00BB0C7B" w:rsidRPr="00DF106E">
        <w:rPr>
          <w:lang w:val="en-US"/>
        </w:rPr>
        <w:t>activates</w:t>
      </w:r>
      <w:r w:rsidR="00313674" w:rsidRPr="00DF106E">
        <w:rPr>
          <w:lang w:val="en-US"/>
        </w:rPr>
        <w:t xml:space="preserve"> his muscles. </w:t>
      </w:r>
      <w:r w:rsidR="00BB0C7B" w:rsidRPr="00DF106E">
        <w:rPr>
          <w:lang w:val="en-US"/>
        </w:rPr>
        <w:t xml:space="preserve">His bionic leg detects </w:t>
      </w:r>
      <w:r w:rsidR="00303702" w:rsidRPr="00DF106E">
        <w:rPr>
          <w:lang w:val="en-US"/>
        </w:rPr>
        <w:t>th</w:t>
      </w:r>
      <w:r w:rsidR="001477C6" w:rsidRPr="00DF106E">
        <w:rPr>
          <w:lang w:val="en-US"/>
        </w:rPr>
        <w:t xml:space="preserve">is </w:t>
      </w:r>
      <w:r w:rsidR="00303702" w:rsidRPr="00DF106E">
        <w:rPr>
          <w:lang w:val="en-US"/>
        </w:rPr>
        <w:t>signal</w:t>
      </w:r>
      <w:r w:rsidR="00BB0C7B" w:rsidRPr="00DF106E">
        <w:rPr>
          <w:lang w:val="en-US"/>
        </w:rPr>
        <w:t xml:space="preserve"> and convert</w:t>
      </w:r>
      <w:r w:rsidR="00764C39" w:rsidRPr="00DF106E">
        <w:rPr>
          <w:lang w:val="en-US"/>
        </w:rPr>
        <w:t xml:space="preserve">s it </w:t>
      </w:r>
      <w:r w:rsidR="00BB0C7B" w:rsidRPr="00DF106E">
        <w:rPr>
          <w:lang w:val="en-US"/>
        </w:rPr>
        <w:t xml:space="preserve">into </w:t>
      </w:r>
      <w:r w:rsidR="00F5211C" w:rsidRPr="00DF106E">
        <w:rPr>
          <w:lang w:val="en-US"/>
        </w:rPr>
        <w:t>the</w:t>
      </w:r>
      <w:r w:rsidR="00350EBB" w:rsidRPr="00DF106E">
        <w:rPr>
          <w:lang w:val="en-US"/>
        </w:rPr>
        <w:t xml:space="preserve"> move</w:t>
      </w:r>
      <w:r w:rsidR="00BB0C7B" w:rsidRPr="00DF106E">
        <w:rPr>
          <w:lang w:val="en-US"/>
        </w:rPr>
        <w:t xml:space="preserve">. </w:t>
      </w:r>
      <w:r w:rsidR="00303702" w:rsidRPr="00DF106E">
        <w:rPr>
          <w:lang w:val="en-US"/>
        </w:rPr>
        <w:t xml:space="preserve">But </w:t>
      </w:r>
      <w:r w:rsidR="00E14D3A" w:rsidRPr="00DF106E">
        <w:rPr>
          <w:lang w:val="en-US"/>
        </w:rPr>
        <w:t>his bionic leg</w:t>
      </w:r>
      <w:r w:rsidR="00303702" w:rsidRPr="00DF106E">
        <w:rPr>
          <w:lang w:val="en-US"/>
        </w:rPr>
        <w:t xml:space="preserve"> cannot input information into his nervous system.</w:t>
      </w:r>
      <w:r w:rsidR="00A0699C" w:rsidRPr="00DF106E">
        <w:rPr>
          <w:lang w:val="en-US"/>
        </w:rPr>
        <w:t xml:space="preserve"> </w:t>
      </w:r>
      <w:r w:rsidR="00C70897" w:rsidRPr="00DF106E">
        <w:rPr>
          <w:lang w:val="en-US"/>
        </w:rPr>
        <w:t>He cannot feel his legs</w:t>
      </w:r>
      <w:r w:rsidR="00FB71BB" w:rsidRPr="00DF106E">
        <w:rPr>
          <w:lang w:val="en-US"/>
        </w:rPr>
        <w:t xml:space="preserve"> </w:t>
      </w:r>
      <w:r w:rsidR="00C70897" w:rsidRPr="00DF106E">
        <w:rPr>
          <w:lang w:val="en-US"/>
        </w:rPr>
        <w:t xml:space="preserve">and so </w:t>
      </w:r>
      <w:r w:rsidR="0028232C" w:rsidRPr="00DF106E">
        <w:rPr>
          <w:lang w:val="en-US"/>
        </w:rPr>
        <w:t>the</w:t>
      </w:r>
      <w:r w:rsidR="00646286" w:rsidRPr="00DF106E">
        <w:rPr>
          <w:lang w:val="en-US"/>
        </w:rPr>
        <w:t>y</w:t>
      </w:r>
      <w:r w:rsidR="00C70897" w:rsidRPr="00DF106E">
        <w:rPr>
          <w:lang w:val="en-US"/>
        </w:rPr>
        <w:t xml:space="preserve"> are still a separate part</w:t>
      </w:r>
      <w:r w:rsidR="005F3DBE" w:rsidRPr="00DF106E">
        <w:rPr>
          <w:lang w:val="en-US"/>
        </w:rPr>
        <w:t xml:space="preserve"> and he </w:t>
      </w:r>
      <w:r w:rsidR="00C45B35" w:rsidRPr="00DF106E">
        <w:rPr>
          <w:lang w:val="en-US"/>
        </w:rPr>
        <w:t>is not</w:t>
      </w:r>
      <w:r w:rsidR="005F3DBE" w:rsidRPr="00DF106E">
        <w:rPr>
          <w:lang w:val="en-US"/>
        </w:rPr>
        <w:t xml:space="preserve"> </w:t>
      </w:r>
      <w:r w:rsidR="001F27BF" w:rsidRPr="00DF106E">
        <w:rPr>
          <w:lang w:val="en-US"/>
        </w:rPr>
        <w:t>a</w:t>
      </w:r>
      <w:r w:rsidR="005F3DBE" w:rsidRPr="00DF106E">
        <w:rPr>
          <w:lang w:val="en-US"/>
        </w:rPr>
        <w:t xml:space="preserve"> cyborg</w:t>
      </w:r>
      <w:r w:rsidR="000A74FA" w:rsidRPr="00DF106E">
        <w:rPr>
          <w:lang w:val="en-US"/>
        </w:rPr>
        <w:t xml:space="preserve">. </w:t>
      </w:r>
      <w:r w:rsidR="00CC2CD2" w:rsidRPr="00DF106E">
        <w:rPr>
          <w:lang w:val="en-US"/>
        </w:rPr>
        <w:t xml:space="preserve">What if he were a cyborg? </w:t>
      </w:r>
    </w:p>
    <w:p w:rsidR="003E03A6" w:rsidRPr="00DF106E" w:rsidRDefault="003E03A6" w:rsidP="00004F3A">
      <w:pPr>
        <w:spacing w:line="360" w:lineRule="auto"/>
        <w:rPr>
          <w:lang w:val="en-US"/>
        </w:rPr>
      </w:pPr>
    </w:p>
    <w:p w:rsidR="00B27966" w:rsidRPr="00DF106E" w:rsidRDefault="00B22195" w:rsidP="00004F3A">
      <w:pPr>
        <w:pStyle w:val="berschrift2"/>
        <w:spacing w:line="360" w:lineRule="auto"/>
        <w:rPr>
          <w:lang w:val="en-US"/>
        </w:rPr>
      </w:pPr>
      <w:r>
        <w:rPr>
          <w:noProof/>
          <w:lang w:val="de-AT" w:eastAsia="de-A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3005808</wp:posOffset>
            </wp:positionH>
            <wp:positionV relativeFrom="paragraph">
              <wp:posOffset>278060</wp:posOffset>
            </wp:positionV>
            <wp:extent cx="2697480" cy="2113280"/>
            <wp:effectExtent l="0" t="0" r="0" b="0"/>
            <wp:wrapSquare wrapText="bothSides"/>
            <wp:docPr id="2" name="Grafik 2" descr="Ein Bild, das Person, drinnen, Mann, Kleidung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8-11-12 um 18.59.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66" w:rsidRPr="00DF106E">
        <w:rPr>
          <w:lang w:val="en-US"/>
        </w:rPr>
        <w:t xml:space="preserve">Future of </w:t>
      </w:r>
      <w:r w:rsidR="00E97569" w:rsidRPr="00DF106E">
        <w:rPr>
          <w:lang w:val="en-US"/>
        </w:rPr>
        <w:t>c</w:t>
      </w:r>
      <w:r w:rsidR="00B27966" w:rsidRPr="00DF106E">
        <w:rPr>
          <w:lang w:val="en-US"/>
        </w:rPr>
        <w:t>yborgs</w:t>
      </w:r>
    </w:p>
    <w:p w:rsidR="009820C4" w:rsidRPr="00DF106E" w:rsidRDefault="009E27E0" w:rsidP="00004F3A">
      <w:pPr>
        <w:spacing w:line="360" w:lineRule="auto"/>
        <w:rPr>
          <w:lang w:val="en-US"/>
        </w:rPr>
      </w:pPr>
      <w:r w:rsidRPr="00DF106E">
        <w:rPr>
          <w:lang w:val="en-US"/>
        </w:rPr>
        <w:t>A</w:t>
      </w:r>
      <w:r w:rsidR="005B4CE0">
        <w:rPr>
          <w:lang w:val="en-US"/>
        </w:rPr>
        <w:t>t MI</w:t>
      </w:r>
      <w:r w:rsidR="00ED5F81">
        <w:rPr>
          <w:lang w:val="en-US"/>
        </w:rPr>
        <w:t>T</w:t>
      </w:r>
      <w:r w:rsidR="005B4CE0">
        <w:rPr>
          <w:lang w:val="en-US"/>
        </w:rPr>
        <w:t>, a</w:t>
      </w:r>
      <w:r w:rsidRPr="00DF106E">
        <w:rPr>
          <w:lang w:val="en-US"/>
        </w:rPr>
        <w:t xml:space="preserve"> </w:t>
      </w:r>
      <w:r w:rsidR="00ED5F81">
        <w:rPr>
          <w:lang w:val="en-US"/>
        </w:rPr>
        <w:t>t</w:t>
      </w:r>
      <w:r w:rsidR="00ED5F81" w:rsidRPr="00DF106E">
        <w:rPr>
          <w:lang w:val="en-US"/>
        </w:rPr>
        <w:t>eam is</w:t>
      </w:r>
      <w:r w:rsidRPr="00DF106E">
        <w:rPr>
          <w:lang w:val="en-US"/>
        </w:rPr>
        <w:t xml:space="preserve"> working on the connection between the brain and bionic </w:t>
      </w:r>
      <w:r w:rsidR="00BF4E3B" w:rsidRPr="00DF106E">
        <w:rPr>
          <w:lang w:val="en-US"/>
        </w:rPr>
        <w:t xml:space="preserve">limbs. </w:t>
      </w:r>
      <w:r w:rsidR="00D45DEA" w:rsidRPr="00DF106E">
        <w:rPr>
          <w:lang w:val="en-US"/>
        </w:rPr>
        <w:t xml:space="preserve">They created a </w:t>
      </w:r>
      <w:r w:rsidR="0065031C" w:rsidRPr="00DF106E">
        <w:rPr>
          <w:lang w:val="en-US"/>
        </w:rPr>
        <w:t xml:space="preserve">bionic </w:t>
      </w:r>
      <w:r w:rsidR="003E7C2B" w:rsidRPr="00DF106E">
        <w:rPr>
          <w:lang w:val="en-US"/>
        </w:rPr>
        <w:t>foot</w:t>
      </w:r>
      <w:r w:rsidR="00D45DEA" w:rsidRPr="00DF106E">
        <w:rPr>
          <w:lang w:val="en-US"/>
        </w:rPr>
        <w:t>, which can communicate with the brain</w:t>
      </w:r>
      <w:r w:rsidR="003E7C2B" w:rsidRPr="00DF106E">
        <w:rPr>
          <w:lang w:val="en-US"/>
        </w:rPr>
        <w:t xml:space="preserve">. The brain tells it to touch the ground and the </w:t>
      </w:r>
      <w:r w:rsidR="0065031C" w:rsidRPr="00DF106E">
        <w:rPr>
          <w:lang w:val="en-US"/>
        </w:rPr>
        <w:t>foot tells the brain that it has touched the ground.</w:t>
      </w:r>
      <w:r w:rsidR="00BA046C" w:rsidRPr="00DF106E">
        <w:rPr>
          <w:lang w:val="en-US"/>
        </w:rPr>
        <w:t xml:space="preserve"> </w:t>
      </w:r>
      <w:r w:rsidR="00F4638E" w:rsidRPr="00DF106E">
        <w:rPr>
          <w:lang w:val="en-US"/>
        </w:rPr>
        <w:t>You c</w:t>
      </w:r>
      <w:r w:rsidR="00B22EE1" w:rsidRPr="00DF106E">
        <w:rPr>
          <w:lang w:val="en-US"/>
        </w:rPr>
        <w:t>ould</w:t>
      </w:r>
      <w:r w:rsidR="00F4638E" w:rsidRPr="00DF106E">
        <w:rPr>
          <w:lang w:val="en-US"/>
        </w:rPr>
        <w:t xml:space="preserve"> replace body limbs and it would feel natural</w:t>
      </w:r>
      <w:r w:rsidR="005D0CB5" w:rsidRPr="00DF106E">
        <w:rPr>
          <w:lang w:val="en-US"/>
        </w:rPr>
        <w:t xml:space="preserve">, </w:t>
      </w:r>
      <w:r w:rsidR="00875FEE" w:rsidRPr="00DF106E">
        <w:rPr>
          <w:lang w:val="en-US"/>
        </w:rPr>
        <w:t xml:space="preserve">as </w:t>
      </w:r>
      <w:r w:rsidR="005D0CB5" w:rsidRPr="00DF106E">
        <w:rPr>
          <w:lang w:val="en-US"/>
        </w:rPr>
        <w:t xml:space="preserve">your </w:t>
      </w:r>
      <w:r w:rsidR="00A916F0" w:rsidRPr="00DF106E">
        <w:rPr>
          <w:lang w:val="en-US"/>
        </w:rPr>
        <w:t>own body</w:t>
      </w:r>
      <w:r w:rsidR="00B22EE1" w:rsidRPr="00DF106E">
        <w:rPr>
          <w:lang w:val="en-US"/>
        </w:rPr>
        <w:t xml:space="preserve">, </w:t>
      </w:r>
      <w:r w:rsidR="00243119" w:rsidRPr="00DF106E">
        <w:rPr>
          <w:lang w:val="en-US"/>
        </w:rPr>
        <w:t xml:space="preserve">or </w:t>
      </w:r>
      <w:r w:rsidR="00B22EE1" w:rsidRPr="00DF106E">
        <w:rPr>
          <w:lang w:val="en-US"/>
        </w:rPr>
        <w:t xml:space="preserve">you could control a machine with your mind, </w:t>
      </w:r>
      <w:r w:rsidR="005937CE" w:rsidRPr="00DF106E">
        <w:rPr>
          <w:lang w:val="en-US"/>
        </w:rPr>
        <w:t>and so on.</w:t>
      </w:r>
      <w:r w:rsidR="00CC2CD2" w:rsidRPr="00DF106E">
        <w:rPr>
          <w:lang w:val="en-US"/>
        </w:rPr>
        <w:t xml:space="preserve"> Of course, we would still consider him a person. What, however, would we consider a cyborg that has a brain implant?</w:t>
      </w:r>
      <w:r w:rsidR="00CC435C">
        <w:rPr>
          <w:lang w:val="en-US"/>
        </w:rPr>
        <w:t xml:space="preserve"> How would we treat them </w:t>
      </w:r>
      <w:r w:rsidR="005F378F">
        <w:rPr>
          <w:lang w:val="en-US"/>
        </w:rPr>
        <w:t xml:space="preserve">in </w:t>
      </w:r>
      <w:r w:rsidR="00864281">
        <w:rPr>
          <w:lang w:val="en-US"/>
        </w:rPr>
        <w:t>court</w:t>
      </w:r>
      <w:r w:rsidR="0059744A">
        <w:rPr>
          <w:lang w:val="en-US"/>
        </w:rPr>
        <w:t xml:space="preserve">? </w:t>
      </w:r>
      <w:r w:rsidR="00E57A42">
        <w:rPr>
          <w:lang w:val="en-US"/>
        </w:rPr>
        <w:t xml:space="preserve">Could they raise </w:t>
      </w:r>
      <w:r w:rsidR="00864281">
        <w:rPr>
          <w:lang w:val="en-US"/>
        </w:rPr>
        <w:t>c</w:t>
      </w:r>
      <w:r w:rsidR="00E57A42">
        <w:rPr>
          <w:lang w:val="en-US"/>
        </w:rPr>
        <w:t>hildren?</w:t>
      </w:r>
      <w:r w:rsidR="00953EBF">
        <w:rPr>
          <w:lang w:val="en-US"/>
        </w:rPr>
        <w:t xml:space="preserve"> If they ha</w:t>
      </w:r>
      <w:r w:rsidR="00864281">
        <w:rPr>
          <w:lang w:val="en-US"/>
        </w:rPr>
        <w:t>d</w:t>
      </w:r>
      <w:r w:rsidR="00953EBF">
        <w:rPr>
          <w:lang w:val="en-US"/>
        </w:rPr>
        <w:t xml:space="preserve"> an accident, </w:t>
      </w:r>
      <w:r w:rsidR="00864281">
        <w:rPr>
          <w:lang w:val="en-US"/>
        </w:rPr>
        <w:t xml:space="preserve">would they be considered </w:t>
      </w:r>
      <w:r w:rsidR="00953EBF">
        <w:rPr>
          <w:lang w:val="en-US"/>
        </w:rPr>
        <w:t>a cyborg or a human?</w:t>
      </w:r>
    </w:p>
    <w:p w:rsidR="009820C4" w:rsidRPr="00DF106E" w:rsidRDefault="009820C4" w:rsidP="00004F3A">
      <w:pPr>
        <w:spacing w:line="360" w:lineRule="auto"/>
        <w:rPr>
          <w:lang w:val="en-US"/>
        </w:rPr>
      </w:pPr>
    </w:p>
    <w:p w:rsidR="007055B5" w:rsidRPr="00DF106E" w:rsidRDefault="00AA12E3" w:rsidP="00004F3A">
      <w:pPr>
        <w:spacing w:line="360" w:lineRule="auto"/>
        <w:rPr>
          <w:lang w:val="en-US"/>
        </w:rPr>
      </w:pPr>
      <w:r w:rsidRPr="00DF106E">
        <w:rPr>
          <w:lang w:val="en-US"/>
        </w:rPr>
        <w:t xml:space="preserve">The future of cyborgs is full of exciting possibilities, but </w:t>
      </w:r>
      <w:r w:rsidR="001F27BF" w:rsidRPr="00DF106E">
        <w:rPr>
          <w:lang w:val="en-US"/>
        </w:rPr>
        <w:t xml:space="preserve">we have to </w:t>
      </w:r>
      <w:r w:rsidRPr="00DF106E">
        <w:rPr>
          <w:lang w:val="en-US"/>
        </w:rPr>
        <w:t xml:space="preserve">use </w:t>
      </w:r>
      <w:r w:rsidR="00864281">
        <w:rPr>
          <w:lang w:val="en-US"/>
        </w:rPr>
        <w:t>this technology</w:t>
      </w:r>
      <w:r w:rsidRPr="00DF106E">
        <w:rPr>
          <w:lang w:val="en-US"/>
        </w:rPr>
        <w:t xml:space="preserve"> with responsibility. </w:t>
      </w:r>
      <w:r w:rsidR="00271232" w:rsidRPr="00DF106E">
        <w:rPr>
          <w:lang w:val="en-US"/>
        </w:rPr>
        <w:t xml:space="preserve">You </w:t>
      </w:r>
      <w:proofErr w:type="gramStart"/>
      <w:r w:rsidR="00271232" w:rsidRPr="00DF106E">
        <w:rPr>
          <w:lang w:val="en-US"/>
        </w:rPr>
        <w:t>won</w:t>
      </w:r>
      <w:r w:rsidR="001F27BF" w:rsidRPr="00DF106E">
        <w:rPr>
          <w:lang w:val="en-US"/>
        </w:rPr>
        <w:t>’</w:t>
      </w:r>
      <w:r w:rsidR="00271232" w:rsidRPr="00DF106E">
        <w:rPr>
          <w:lang w:val="en-US"/>
        </w:rPr>
        <w:t>t</w:t>
      </w:r>
      <w:proofErr w:type="gramEnd"/>
      <w:r w:rsidR="00271232" w:rsidRPr="00DF106E">
        <w:rPr>
          <w:lang w:val="en-US"/>
        </w:rPr>
        <w:t xml:space="preserve"> have to worry about a cyborg war </w:t>
      </w:r>
      <w:r w:rsidR="00544B31" w:rsidRPr="00DF106E">
        <w:rPr>
          <w:lang w:val="en-US"/>
        </w:rPr>
        <w:t xml:space="preserve">soon </w:t>
      </w:r>
      <w:r w:rsidR="001F27BF" w:rsidRPr="00DF106E">
        <w:rPr>
          <w:lang w:val="en-US"/>
        </w:rPr>
        <w:t xml:space="preserve">and </w:t>
      </w:r>
      <w:r w:rsidR="00022CA2">
        <w:rPr>
          <w:lang w:val="en-US"/>
        </w:rPr>
        <w:t xml:space="preserve">you </w:t>
      </w:r>
      <w:r w:rsidR="00973061" w:rsidRPr="00022CA2">
        <w:rPr>
          <w:lang w:val="en-US"/>
        </w:rPr>
        <w:t>may</w:t>
      </w:r>
      <w:r w:rsidR="00022CA2" w:rsidRPr="00022CA2">
        <w:rPr>
          <w:lang w:val="en-US"/>
        </w:rPr>
        <w:t xml:space="preserve"> well </w:t>
      </w:r>
      <w:r w:rsidR="00973061" w:rsidRPr="00022CA2">
        <w:rPr>
          <w:lang w:val="en-US"/>
        </w:rPr>
        <w:t>be a cyborg in the future!</w:t>
      </w:r>
      <w:bookmarkStart w:id="0" w:name="_GoBack"/>
      <w:bookmarkEnd w:id="0"/>
    </w:p>
    <w:p w:rsidR="007055B5" w:rsidRPr="00DF106E" w:rsidRDefault="007055B5" w:rsidP="00004F3A">
      <w:pPr>
        <w:spacing w:line="360" w:lineRule="auto"/>
        <w:rPr>
          <w:lang w:val="en-US"/>
        </w:rPr>
      </w:pPr>
    </w:p>
    <w:p w:rsidR="007055B5" w:rsidRPr="00DF106E" w:rsidRDefault="00022CA2" w:rsidP="00004F3A">
      <w:pPr>
        <w:rPr>
          <w:lang w:val="en-US"/>
        </w:rPr>
      </w:pPr>
      <w:hyperlink r:id="rId10" w:anchor="t-731886" w:history="1">
        <w:r w:rsidR="007055B5" w:rsidRPr="00DF106E">
          <w:rPr>
            <w:rStyle w:val="Hyperlink"/>
            <w:lang w:val="en-US"/>
          </w:rPr>
          <w:t>https://www.ted.com/talks/hugh_herr_how_we_ll_become_cyborgs_and_extend_human_potential/transcript#t-731886</w:t>
        </w:r>
      </w:hyperlink>
    </w:p>
    <w:p w:rsidR="007055B5" w:rsidRDefault="00022CA2" w:rsidP="00004F3A">
      <w:pPr>
        <w:rPr>
          <w:lang w:val="en-US"/>
        </w:rPr>
      </w:pPr>
      <w:hyperlink r:id="rId11" w:history="1">
        <w:r w:rsidR="00004F3A" w:rsidRPr="00DF106E">
          <w:rPr>
            <w:rStyle w:val="Hyperlink"/>
            <w:lang w:val="en-US"/>
          </w:rPr>
          <w:t>https://www.scmp.com/news/world/europe/article/2145896/thousands-people-sweden-get-microchip-implants-new-way-life</w:t>
        </w:r>
      </w:hyperlink>
    </w:p>
    <w:p w:rsidR="007055B5" w:rsidRPr="002A6B8B" w:rsidRDefault="007055B5" w:rsidP="00004F3A">
      <w:pPr>
        <w:spacing w:line="360" w:lineRule="auto"/>
        <w:rPr>
          <w:lang w:val="en-US"/>
        </w:rPr>
      </w:pPr>
    </w:p>
    <w:sectPr w:rsidR="007055B5" w:rsidRPr="002A6B8B" w:rsidSect="00A73A7F">
      <w:head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CF1" w:rsidRDefault="00681CF1" w:rsidP="00B622FF">
      <w:r>
        <w:separator/>
      </w:r>
    </w:p>
  </w:endnote>
  <w:endnote w:type="continuationSeparator" w:id="0">
    <w:p w:rsidR="00681CF1" w:rsidRDefault="00681CF1" w:rsidP="00B6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CF1" w:rsidRDefault="00681CF1" w:rsidP="00B622FF">
      <w:r>
        <w:separator/>
      </w:r>
    </w:p>
  </w:footnote>
  <w:footnote w:type="continuationSeparator" w:id="0">
    <w:p w:rsidR="00681CF1" w:rsidRDefault="00681CF1" w:rsidP="00B62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CF1" w:rsidRDefault="00681CF1">
    <w:pPr>
      <w:pStyle w:val="Kopfzeile"/>
    </w:pPr>
    <w:r>
      <w:t>Gutmayer Bernhard 3AHIT</w:t>
    </w:r>
  </w:p>
  <w:p w:rsidR="00681CF1" w:rsidRPr="00B622FF" w:rsidRDefault="00681CF1">
    <w:pPr>
      <w:pStyle w:val="Kopfzeile"/>
      <w:rPr>
        <w:lang w:val="de-A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8B"/>
    <w:rsid w:val="00004F3A"/>
    <w:rsid w:val="00022CA2"/>
    <w:rsid w:val="000443D6"/>
    <w:rsid w:val="00071106"/>
    <w:rsid w:val="00081839"/>
    <w:rsid w:val="000A74FA"/>
    <w:rsid w:val="000D2B32"/>
    <w:rsid w:val="000E6572"/>
    <w:rsid w:val="001477C6"/>
    <w:rsid w:val="00171154"/>
    <w:rsid w:val="001C4A08"/>
    <w:rsid w:val="001C4EF3"/>
    <w:rsid w:val="001F27BF"/>
    <w:rsid w:val="00243119"/>
    <w:rsid w:val="00271232"/>
    <w:rsid w:val="0028232C"/>
    <w:rsid w:val="00293C86"/>
    <w:rsid w:val="002A6B8B"/>
    <w:rsid w:val="002B0965"/>
    <w:rsid w:val="002E2DBF"/>
    <w:rsid w:val="00303702"/>
    <w:rsid w:val="00313674"/>
    <w:rsid w:val="003319CD"/>
    <w:rsid w:val="00333749"/>
    <w:rsid w:val="0033436C"/>
    <w:rsid w:val="00350EBB"/>
    <w:rsid w:val="00371A4A"/>
    <w:rsid w:val="00375808"/>
    <w:rsid w:val="003A6C4F"/>
    <w:rsid w:val="003C570C"/>
    <w:rsid w:val="003D3527"/>
    <w:rsid w:val="003E03A6"/>
    <w:rsid w:val="003E7C2B"/>
    <w:rsid w:val="00413E2B"/>
    <w:rsid w:val="00447ED4"/>
    <w:rsid w:val="00471E3F"/>
    <w:rsid w:val="00484EF5"/>
    <w:rsid w:val="00490CF1"/>
    <w:rsid w:val="004974F2"/>
    <w:rsid w:val="004E5924"/>
    <w:rsid w:val="004F0E10"/>
    <w:rsid w:val="004F235D"/>
    <w:rsid w:val="00544B31"/>
    <w:rsid w:val="00577ED4"/>
    <w:rsid w:val="005937CE"/>
    <w:rsid w:val="0059744A"/>
    <w:rsid w:val="005B1333"/>
    <w:rsid w:val="005B4CE0"/>
    <w:rsid w:val="005D0CB5"/>
    <w:rsid w:val="005F378F"/>
    <w:rsid w:val="005F3DBE"/>
    <w:rsid w:val="00600BCD"/>
    <w:rsid w:val="006037EA"/>
    <w:rsid w:val="00604DCE"/>
    <w:rsid w:val="00646286"/>
    <w:rsid w:val="0065031C"/>
    <w:rsid w:val="00681CF1"/>
    <w:rsid w:val="006B7CC2"/>
    <w:rsid w:val="006E1ECA"/>
    <w:rsid w:val="006E463B"/>
    <w:rsid w:val="00703A8A"/>
    <w:rsid w:val="007055B5"/>
    <w:rsid w:val="00712C86"/>
    <w:rsid w:val="00760879"/>
    <w:rsid w:val="00764C39"/>
    <w:rsid w:val="007C37CC"/>
    <w:rsid w:val="00814315"/>
    <w:rsid w:val="00822B26"/>
    <w:rsid w:val="00840BC4"/>
    <w:rsid w:val="00864281"/>
    <w:rsid w:val="00875FEE"/>
    <w:rsid w:val="008976C8"/>
    <w:rsid w:val="008B042C"/>
    <w:rsid w:val="008C3F2E"/>
    <w:rsid w:val="008E48FD"/>
    <w:rsid w:val="008F195A"/>
    <w:rsid w:val="008F28D1"/>
    <w:rsid w:val="008F6744"/>
    <w:rsid w:val="00922699"/>
    <w:rsid w:val="00953EBF"/>
    <w:rsid w:val="00973061"/>
    <w:rsid w:val="009820C4"/>
    <w:rsid w:val="009862C4"/>
    <w:rsid w:val="00992F74"/>
    <w:rsid w:val="00995E5A"/>
    <w:rsid w:val="009A4A8A"/>
    <w:rsid w:val="009B6899"/>
    <w:rsid w:val="009C494F"/>
    <w:rsid w:val="009E27E0"/>
    <w:rsid w:val="00A0699C"/>
    <w:rsid w:val="00A73A7F"/>
    <w:rsid w:val="00A81B58"/>
    <w:rsid w:val="00A916F0"/>
    <w:rsid w:val="00AA12E3"/>
    <w:rsid w:val="00AA1C67"/>
    <w:rsid w:val="00B22195"/>
    <w:rsid w:val="00B22EE1"/>
    <w:rsid w:val="00B23DC7"/>
    <w:rsid w:val="00B27966"/>
    <w:rsid w:val="00B622FF"/>
    <w:rsid w:val="00B856D7"/>
    <w:rsid w:val="00B964AF"/>
    <w:rsid w:val="00BA046C"/>
    <w:rsid w:val="00BA6A71"/>
    <w:rsid w:val="00BB0C7B"/>
    <w:rsid w:val="00BC0F5A"/>
    <w:rsid w:val="00BC62BC"/>
    <w:rsid w:val="00BF4E3B"/>
    <w:rsid w:val="00C135B0"/>
    <w:rsid w:val="00C23899"/>
    <w:rsid w:val="00C2754A"/>
    <w:rsid w:val="00C45B35"/>
    <w:rsid w:val="00C54D60"/>
    <w:rsid w:val="00C70897"/>
    <w:rsid w:val="00C7276B"/>
    <w:rsid w:val="00CA5684"/>
    <w:rsid w:val="00CC2CD2"/>
    <w:rsid w:val="00CC435C"/>
    <w:rsid w:val="00CC60FD"/>
    <w:rsid w:val="00CD6B56"/>
    <w:rsid w:val="00CF1F3E"/>
    <w:rsid w:val="00D45DEA"/>
    <w:rsid w:val="00D50F31"/>
    <w:rsid w:val="00DD0A08"/>
    <w:rsid w:val="00DD1032"/>
    <w:rsid w:val="00DF012C"/>
    <w:rsid w:val="00DF01CB"/>
    <w:rsid w:val="00DF106E"/>
    <w:rsid w:val="00E04913"/>
    <w:rsid w:val="00E14D3A"/>
    <w:rsid w:val="00E2060C"/>
    <w:rsid w:val="00E57A42"/>
    <w:rsid w:val="00E97569"/>
    <w:rsid w:val="00EC0AC8"/>
    <w:rsid w:val="00EC6E8B"/>
    <w:rsid w:val="00ED3BB8"/>
    <w:rsid w:val="00ED5F81"/>
    <w:rsid w:val="00EE054E"/>
    <w:rsid w:val="00EF2D21"/>
    <w:rsid w:val="00F00739"/>
    <w:rsid w:val="00F05686"/>
    <w:rsid w:val="00F20BF0"/>
    <w:rsid w:val="00F4638E"/>
    <w:rsid w:val="00F5211C"/>
    <w:rsid w:val="00F54311"/>
    <w:rsid w:val="00F62EEC"/>
    <w:rsid w:val="00F94608"/>
    <w:rsid w:val="00FB71BB"/>
    <w:rsid w:val="00FC2811"/>
    <w:rsid w:val="00F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3CA1569A-E8AF-7B47-AB42-CCFA312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6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0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6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0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055B5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rsid w:val="007055B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622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22FF"/>
  </w:style>
  <w:style w:type="paragraph" w:styleId="Fuzeile">
    <w:name w:val="footer"/>
    <w:basedOn w:val="Standard"/>
    <w:link w:val="FuzeileZchn"/>
    <w:uiPriority w:val="99"/>
    <w:unhideWhenUsed/>
    <w:rsid w:val="00B622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scmp.com/news/world/europe/article/2145896/thousands-people-sweden-get-microchip-implants-new-way-lif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ted.com/talks/hugh_herr_how_we_ll_become_cyborgs_and_extend_human_potential/transcrip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59AB44A9</Template>
  <TotalTime>0</TotalTime>
  <Pages>2</Pages>
  <Words>385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Gutmayer</dc:creator>
  <cp:keywords/>
  <dc:description/>
  <cp:lastModifiedBy>Monika Reichart</cp:lastModifiedBy>
  <cp:revision>2</cp:revision>
  <cp:lastPrinted>2018-11-04T19:47:00Z</cp:lastPrinted>
  <dcterms:created xsi:type="dcterms:W3CDTF">2019-01-29T08:00:00Z</dcterms:created>
  <dcterms:modified xsi:type="dcterms:W3CDTF">2019-01-29T08:00:00Z</dcterms:modified>
</cp:coreProperties>
</file>